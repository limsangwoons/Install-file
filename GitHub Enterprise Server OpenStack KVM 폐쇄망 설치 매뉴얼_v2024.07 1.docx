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70995300" w:displacedByCustomXml="next"/>
    <w:bookmarkEnd w:id="0" w:displacedByCustomXml="next"/>
    <w:bookmarkStart w:id="1" w:name="_Toc99730188" w:displacedByCustomXml="next"/>
    <w:sdt>
      <w:sdtPr>
        <w:rPr>
          <w:rFonts w:asciiTheme="majorHAnsi" w:eastAsiaTheme="majorEastAsia" w:hAnsiTheme="majorHAnsi" w:cstheme="majorBidi"/>
          <w:b/>
          <w:bCs/>
          <w:sz w:val="72"/>
          <w:szCs w:val="72"/>
          <w:lang w:val="en-AU" w:eastAsia="ja-JP"/>
        </w:rPr>
        <w:id w:val="558447973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="Segoe"/>
          <w:b w:val="0"/>
          <w:noProof/>
          <w:sz w:val="18"/>
          <w:szCs w:val="18"/>
        </w:rPr>
      </w:sdtEndPr>
      <w:sdtContent>
        <w:p w14:paraId="53BA2523" w14:textId="77777777" w:rsidR="00C32EE2" w:rsidRDefault="00C32EE2" w:rsidP="00C32EE2">
          <w:pPr>
            <w:pStyle w:val="ac"/>
            <w:ind w:left="1947"/>
            <w:jc w:val="right"/>
            <w:rPr>
              <w:rFonts w:asciiTheme="majorHAnsi" w:eastAsiaTheme="majorEastAsia" w:hAnsiTheme="majorHAnsi" w:cstheme="majorBidi"/>
              <w:b/>
              <w:bCs/>
              <w:sz w:val="72"/>
              <w:szCs w:val="72"/>
              <w:lang w:val="en-AU" w:eastAsia="ja-JP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03B53C" wp14:editId="2F4C8BAD">
                    <wp:simplePos x="0" y="0"/>
                    <wp:positionH relativeFrom="page">
                      <wp:posOffset>261257</wp:posOffset>
                    </wp:positionH>
                    <wp:positionV relativeFrom="page">
                      <wp:posOffset>284488</wp:posOffset>
                    </wp:positionV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7C920D" id="그룹 149" o:spid="_x0000_s1026" style="position:absolute;left:0;text-align:left;margin-left:20.55pt;margin-top:22.4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2F8822" w14:textId="77777777" w:rsidR="00C32EE2" w:rsidRPr="008A06B4" w:rsidRDefault="00C32EE2" w:rsidP="00C32EE2">
          <w:pPr>
            <w:pStyle w:val="ac"/>
            <w:ind w:left="1947" w:right="300"/>
            <w:jc w:val="right"/>
            <w:rPr>
              <w:rFonts w:asciiTheme="majorHAnsi" w:eastAsiaTheme="majorEastAsia" w:hAnsiTheme="majorHAnsi" w:cstheme="majorBidi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72"/>
              <w:szCs w:val="72"/>
              <w:lang w:val="en-AU"/>
            </w:rPr>
            <w:t xml:space="preserve"> </w:t>
          </w:r>
        </w:p>
        <w:p w14:paraId="658640B7" w14:textId="6009C6D6" w:rsidR="00C32EE2" w:rsidRPr="00F91753" w:rsidRDefault="00000000" w:rsidP="00C32EE2">
          <w:pPr>
            <w:pStyle w:val="ac"/>
            <w:ind w:left="1947"/>
            <w:jc w:val="right"/>
            <w:rPr>
              <w:rFonts w:asciiTheme="majorHAnsi" w:eastAsiaTheme="majorEastAsia" w:hAnsiTheme="majorHAnsi" w:cstheme="majorBidi"/>
              <w:sz w:val="36"/>
              <w:szCs w:val="36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asciiTheme="minorEastAsia" w:hAnsiTheme="minorEastAsia" w:cstheme="majorBidi" w:hint="eastAsia"/>
                <w:b/>
                <w:color w:val="4F81BD" w:themeColor="accent1"/>
                <w:sz w:val="56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부제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5A48EC">
                <w:rPr>
                  <w:rFonts w:asciiTheme="minorEastAsia" w:hAnsiTheme="minorEastAsia" w:cstheme="majorBidi" w:hint="eastAsia"/>
                  <w:b/>
                  <w:color w:val="4F81BD" w:themeColor="accent1"/>
                  <w:sz w:val="56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GHES OpenStack KVM </w:t>
              </w:r>
              <w:proofErr w:type="spellStart"/>
              <w:r w:rsidR="005A48EC">
                <w:rPr>
                  <w:rFonts w:asciiTheme="minorEastAsia" w:hAnsiTheme="minorEastAsia" w:cstheme="majorBidi" w:hint="eastAsia"/>
                  <w:b/>
                  <w:color w:val="4F81BD" w:themeColor="accent1"/>
                  <w:sz w:val="56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폐쇄망</w:t>
              </w:r>
              <w:proofErr w:type="spellEnd"/>
              <w:r w:rsidR="005A48EC">
                <w:rPr>
                  <w:rFonts w:asciiTheme="minorEastAsia" w:hAnsiTheme="minorEastAsia" w:cstheme="majorBidi" w:hint="eastAsia"/>
                  <w:b/>
                  <w:color w:val="4F81BD" w:themeColor="accent1"/>
                  <w:sz w:val="56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설치 매뉴얼</w:t>
              </w:r>
            </w:sdtContent>
          </w:sdt>
        </w:p>
        <w:p w14:paraId="6A6D8771" w14:textId="77777777" w:rsidR="00C32EE2" w:rsidRPr="00C7261A" w:rsidRDefault="00C32EE2" w:rsidP="00C32EE2">
          <w:pPr>
            <w:pStyle w:val="TGPrepared0"/>
            <w:ind w:leftChars="3615" w:left="7230" w:rightChars="-283" w:right="-566"/>
            <w:jc w:val="left"/>
            <w:rPr>
              <w:rFonts w:asciiTheme="minorEastAsia" w:hAnsiTheme="minorEastAsia"/>
              <w:sz w:val="18"/>
              <w:szCs w:val="18"/>
              <w:lang w:eastAsia="ko-KR"/>
            </w:rPr>
          </w:pPr>
          <w:r w:rsidRPr="00C7261A">
            <w:rPr>
              <w:rFonts w:asciiTheme="minorEastAsia" w:hAnsiTheme="minorEastAsia"/>
              <w:sz w:val="18"/>
              <w:szCs w:val="18"/>
            </w:rPr>
            <w:t>Prepared for</w:t>
          </w:r>
        </w:p>
        <w:p w14:paraId="06F1E786" w14:textId="77777777" w:rsidR="00C32EE2" w:rsidRDefault="00C32EE2" w:rsidP="00C32EE2">
          <w:pPr>
            <w:pStyle w:val="TGPrepared"/>
            <w:ind w:leftChars="3615" w:left="7230" w:rightChars="-283" w:right="-566"/>
            <w:jc w:val="left"/>
            <w:rPr>
              <w:rFonts w:asciiTheme="minorEastAsia" w:eastAsiaTheme="minorEastAsia" w:hAnsiTheme="minorEastAsia"/>
              <w:sz w:val="18"/>
              <w:szCs w:val="18"/>
              <w:lang w:eastAsia="ko-KR"/>
            </w:rPr>
          </w:pPr>
          <w:r>
            <w:rPr>
              <w:rFonts w:asciiTheme="minorEastAsia" w:eastAsiaTheme="minorEastAsia" w:hAnsiTheme="minorEastAsia" w:hint="eastAsia"/>
              <w:sz w:val="18"/>
              <w:szCs w:val="18"/>
              <w:lang w:eastAsia="ko-KR"/>
            </w:rPr>
            <w:t>단군소프트 고객사</w:t>
          </w:r>
        </w:p>
        <w:p w14:paraId="094BC19F" w14:textId="77777777" w:rsidR="00C32EE2" w:rsidRPr="00C7261A" w:rsidRDefault="00C32EE2" w:rsidP="00C32EE2">
          <w:pPr>
            <w:pStyle w:val="TGPrepared0"/>
            <w:ind w:leftChars="3615" w:left="7230" w:rightChars="-283" w:right="-566"/>
            <w:jc w:val="left"/>
            <w:rPr>
              <w:rFonts w:asciiTheme="minorEastAsia" w:hAnsiTheme="minorEastAsia"/>
              <w:sz w:val="18"/>
              <w:szCs w:val="18"/>
            </w:rPr>
          </w:pPr>
          <w:r w:rsidRPr="00C7261A">
            <w:rPr>
              <w:rFonts w:asciiTheme="minorEastAsia" w:hAnsiTheme="minorEastAsia"/>
              <w:sz w:val="18"/>
              <w:szCs w:val="18"/>
            </w:rPr>
            <w:t>Prepared by</w:t>
          </w:r>
        </w:p>
        <w:p w14:paraId="3A4F9E3E" w14:textId="77777777" w:rsidR="00C32EE2" w:rsidRPr="00A33E89" w:rsidRDefault="00000000" w:rsidP="00C32EE2">
          <w:pPr>
            <w:pStyle w:val="TGPrepared"/>
            <w:ind w:leftChars="3615" w:left="7230" w:rightChars="-283" w:right="-566"/>
            <w:jc w:val="left"/>
            <w:rPr>
              <w:rFonts w:asciiTheme="minorEastAsia" w:eastAsiaTheme="minorEastAsia" w:hAnsiTheme="minorEastAsia"/>
              <w:i/>
              <w:sz w:val="18"/>
              <w:szCs w:val="18"/>
            </w:rPr>
          </w:pPr>
          <w:sdt>
            <w:sdtPr>
              <w:rPr>
                <w:rFonts w:asciiTheme="minorEastAsia" w:eastAsiaTheme="minorEastAsia" w:hAnsiTheme="minorEastAsia"/>
                <w:sz w:val="18"/>
                <w:szCs w:val="18"/>
              </w:rPr>
              <w:alias w:val="회사"/>
              <w:tag w:val=""/>
              <w:id w:val="-106047544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r w:rsidR="00C32EE2" w:rsidRPr="00E057FE">
                <w:rPr>
                  <w:rFonts w:asciiTheme="minorEastAsia" w:eastAsiaTheme="minorEastAsia" w:hAnsiTheme="minorEastAsia" w:hint="eastAsia"/>
                  <w:sz w:val="18"/>
                  <w:szCs w:val="18"/>
                  <w:lang w:eastAsia="ko-KR"/>
                </w:rPr>
                <w:t>Tangunsoft</w:t>
              </w:r>
              <w:proofErr w:type="spellEnd"/>
              <w:r w:rsidR="00C32EE2" w:rsidRPr="00E057FE">
                <w:rPr>
                  <w:rFonts w:asciiTheme="minorEastAsia" w:eastAsiaTheme="minorEastAsia" w:hAnsiTheme="minorEastAsia" w:hint="eastAsia"/>
                  <w:sz w:val="18"/>
                  <w:szCs w:val="18"/>
                  <w:lang w:eastAsia="ko-KR"/>
                </w:rPr>
                <w:t xml:space="preserve"> Co., Ltd.</w:t>
              </w:r>
            </w:sdtContent>
          </w:sdt>
          <w:r w:rsidR="00C32EE2" w:rsidRPr="00A33E89">
            <w:rPr>
              <w:rFonts w:asciiTheme="minorEastAsia" w:eastAsiaTheme="minorEastAsia" w:hAnsiTheme="minorEastAsia"/>
              <w:i/>
              <w:sz w:val="18"/>
              <w:szCs w:val="18"/>
            </w:rPr>
            <w:fldChar w:fldCharType="begin"/>
          </w:r>
          <w:r w:rsidR="00C32EE2" w:rsidRPr="00A33E89">
            <w:rPr>
              <w:rFonts w:asciiTheme="minorEastAsia" w:eastAsiaTheme="minorEastAsia" w:hAnsiTheme="minorEastAsia"/>
              <w:i/>
              <w:sz w:val="18"/>
              <w:szCs w:val="18"/>
            </w:rPr>
            <w:instrText xml:space="preserve"> DOCPROPERTY  Author  \* MERGEFORMAT </w:instrText>
          </w:r>
          <w:r w:rsidR="00C32EE2" w:rsidRPr="00A33E89">
            <w:rPr>
              <w:rFonts w:asciiTheme="minorEastAsia" w:eastAsiaTheme="minorEastAsia" w:hAnsiTheme="minorEastAsia"/>
              <w:i/>
              <w:sz w:val="18"/>
              <w:szCs w:val="18"/>
            </w:rPr>
            <w:fldChar w:fldCharType="end"/>
          </w:r>
        </w:p>
        <w:sdt>
          <w:sdtPr>
            <w:rPr>
              <w:rFonts w:asciiTheme="minorEastAsia" w:eastAsiaTheme="minorEastAsia" w:hAnsiTheme="minorEastAsia" w:hint="eastAsia"/>
              <w:b w:val="0"/>
              <w:sz w:val="18"/>
              <w:szCs w:val="18"/>
              <w:lang w:eastAsia="ko-KR"/>
            </w:rPr>
            <w:alias w:val="만든 이"/>
            <w:tag w:val=""/>
            <w:id w:val="-1373995324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B76942E" w14:textId="77777777" w:rsidR="00C32EE2" w:rsidRDefault="00C32EE2" w:rsidP="00C32EE2">
              <w:pPr>
                <w:pStyle w:val="TGPrepared"/>
                <w:ind w:leftChars="3615" w:left="7230" w:rightChars="-283" w:right="-566"/>
                <w:jc w:val="left"/>
                <w:rPr>
                  <w:rFonts w:asciiTheme="minorEastAsia" w:eastAsiaTheme="minorEastAsia" w:hAnsiTheme="minorEastAsia"/>
                  <w:sz w:val="18"/>
                  <w:szCs w:val="18"/>
                  <w:lang w:eastAsia="ko-KR"/>
                </w:rPr>
              </w:pPr>
              <w:r>
                <w:rPr>
                  <w:rFonts w:asciiTheme="minorEastAsia" w:eastAsiaTheme="minorEastAsia" w:hAnsiTheme="minorEastAsia" w:hint="eastAsia"/>
                  <w:b w:val="0"/>
                  <w:sz w:val="18"/>
                  <w:szCs w:val="18"/>
                  <w:lang w:eastAsia="ko-KR"/>
                </w:rPr>
                <w:t>이수빈</w:t>
              </w:r>
            </w:p>
          </w:sdtContent>
        </w:sdt>
        <w:p w14:paraId="2F1F7284" w14:textId="7EA40EAA" w:rsidR="00C32EE2" w:rsidRPr="007B79DD" w:rsidRDefault="00C32EE2" w:rsidP="00C32EE2">
          <w:pPr>
            <w:pStyle w:val="TGPrepared"/>
            <w:ind w:leftChars="3615" w:left="7230" w:rightChars="-283" w:right="-566"/>
            <w:jc w:val="left"/>
            <w:rPr>
              <w:rFonts w:asciiTheme="minorEastAsia" w:eastAsiaTheme="minorEastAsia" w:hAnsiTheme="minorEastAsia"/>
              <w:b w:val="0"/>
              <w:sz w:val="18"/>
              <w:szCs w:val="18"/>
              <w:lang w:eastAsia="ko-KR"/>
            </w:rPr>
          </w:pPr>
          <w:r>
            <w:rPr>
              <w:rFonts w:asciiTheme="minorEastAsia" w:eastAsiaTheme="minorEastAsia" w:hAnsiTheme="minorEastAsia" w:hint="eastAsia"/>
              <w:b w:val="0"/>
              <w:sz w:val="18"/>
              <w:szCs w:val="18"/>
              <w:lang w:eastAsia="ko-KR"/>
            </w:rPr>
            <w:t>0</w:t>
          </w:r>
          <w:r w:rsidR="00206E17">
            <w:rPr>
              <w:rFonts w:asciiTheme="minorEastAsia" w:eastAsiaTheme="minorEastAsia" w:hAnsiTheme="minorEastAsia" w:hint="eastAsia"/>
              <w:b w:val="0"/>
              <w:sz w:val="18"/>
              <w:szCs w:val="18"/>
              <w:lang w:eastAsia="ko-KR"/>
            </w:rPr>
            <w:t>10</w:t>
          </w:r>
          <w:r>
            <w:rPr>
              <w:rFonts w:asciiTheme="minorEastAsia" w:eastAsiaTheme="minorEastAsia" w:hAnsiTheme="minorEastAsia"/>
              <w:b w:val="0"/>
              <w:sz w:val="18"/>
              <w:szCs w:val="18"/>
              <w:lang w:eastAsia="ko-KR"/>
            </w:rPr>
            <w:t>-</w:t>
          </w:r>
          <w:r w:rsidR="00206E17">
            <w:rPr>
              <w:rFonts w:asciiTheme="minorEastAsia" w:eastAsiaTheme="minorEastAsia" w:hAnsiTheme="minorEastAsia" w:hint="eastAsia"/>
              <w:b w:val="0"/>
              <w:sz w:val="18"/>
              <w:szCs w:val="18"/>
              <w:lang w:eastAsia="ko-KR"/>
            </w:rPr>
            <w:t>5639</w:t>
          </w:r>
          <w:r>
            <w:rPr>
              <w:rFonts w:asciiTheme="minorEastAsia" w:eastAsiaTheme="minorEastAsia" w:hAnsiTheme="minorEastAsia"/>
              <w:b w:val="0"/>
              <w:sz w:val="18"/>
              <w:szCs w:val="18"/>
              <w:lang w:eastAsia="ko-KR"/>
            </w:rPr>
            <w:t>-</w:t>
          </w:r>
          <w:r w:rsidR="00206E17">
            <w:rPr>
              <w:rFonts w:asciiTheme="minorEastAsia" w:eastAsiaTheme="minorEastAsia" w:hAnsiTheme="minorEastAsia" w:hint="eastAsia"/>
              <w:b w:val="0"/>
              <w:sz w:val="18"/>
              <w:szCs w:val="18"/>
              <w:lang w:eastAsia="ko-KR"/>
            </w:rPr>
            <w:t>6206</w:t>
          </w:r>
        </w:p>
        <w:p w14:paraId="64790891" w14:textId="77777777" w:rsidR="00C32EE2" w:rsidRPr="007B79DD" w:rsidRDefault="00C32EE2" w:rsidP="00C32EE2">
          <w:pPr>
            <w:pStyle w:val="TGPrepared"/>
            <w:ind w:leftChars="3615" w:left="7230" w:rightChars="-283" w:right="-566"/>
            <w:jc w:val="left"/>
            <w:rPr>
              <w:rFonts w:asciiTheme="minorEastAsia" w:eastAsiaTheme="minorEastAsia" w:hAnsiTheme="minorEastAsia"/>
              <w:b w:val="0"/>
              <w:sz w:val="18"/>
              <w:szCs w:val="18"/>
              <w:lang w:eastAsia="ko-KR"/>
            </w:rPr>
          </w:pPr>
          <w:r w:rsidRPr="007B79DD">
            <w:rPr>
              <w:b w:val="0"/>
              <w:noProof/>
              <w:lang w:val="en-US" w:eastAsia="ko-K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6972D43" wp14:editId="10B02CC6">
                    <wp:simplePos x="0" y="0"/>
                    <wp:positionH relativeFrom="page">
                      <wp:posOffset>252359</wp:posOffset>
                    </wp:positionH>
                    <wp:positionV relativeFrom="page">
                      <wp:posOffset>8623300</wp:posOffset>
                    </wp:positionV>
                    <wp:extent cx="7315200" cy="1215390"/>
                    <wp:effectExtent l="0" t="0" r="0" b="3810"/>
                    <wp:wrapNone/>
                    <wp:docPr id="7" name="그룹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B2D470" id="그룹 7" o:spid="_x0000_s1026" style="position:absolute;left:0;text-align:left;margin-left:19.85pt;margin-top:679pt;width:8in;height:95.7pt;rotation:180;z-index:251660288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hint="eastAsia"/>
              <w:b w:val="0"/>
              <w:noProof/>
              <w:lang w:val="en-US" w:eastAsia="ko-KR"/>
            </w:rPr>
            <w:t>g</w:t>
          </w:r>
          <w:r>
            <w:rPr>
              <w:b w:val="0"/>
              <w:noProof/>
              <w:lang w:val="en-US" w:eastAsia="ko-KR"/>
            </w:rPr>
            <w:t>ithub</w:t>
          </w:r>
          <w:r w:rsidRPr="007B79DD">
            <w:rPr>
              <w:rFonts w:asciiTheme="minorEastAsia" w:eastAsiaTheme="minorEastAsia" w:hAnsiTheme="minorEastAsia" w:hint="eastAsia"/>
              <w:b w:val="0"/>
              <w:sz w:val="18"/>
              <w:szCs w:val="18"/>
              <w:lang w:eastAsia="ko-KR"/>
            </w:rPr>
            <w:t>@tangunsoft.com</w:t>
          </w:r>
        </w:p>
      </w:sdtContent>
    </w:sdt>
    <w:p w14:paraId="124AA1FB" w14:textId="77777777" w:rsidR="00C32EE2" w:rsidRPr="00E21271" w:rsidRDefault="00C32EE2" w:rsidP="00C32EE2">
      <w:pPr>
        <w:spacing w:before="0" w:after="0"/>
        <w:ind w:left="0"/>
        <w:rPr>
          <w:rFonts w:asciiTheme="minorEastAsia" w:hAnsiTheme="minorEastAsia"/>
          <w:b/>
          <w:color w:val="333333"/>
          <w:sz w:val="52"/>
          <w:szCs w:val="52"/>
          <w:lang w:eastAsia="ko-KR"/>
        </w:rPr>
      </w:pPr>
      <w:bookmarkStart w:id="2" w:name="_Toc99730198"/>
      <w:bookmarkEnd w:id="1"/>
      <w:r>
        <w:rPr>
          <w:rFonts w:asciiTheme="minorEastAsia" w:hAnsiTheme="minorEastAsia"/>
          <w:b/>
          <w:color w:val="333333"/>
          <w:sz w:val="16"/>
          <w:szCs w:val="16"/>
        </w:rPr>
        <w:br w:type="page"/>
      </w:r>
      <w:bookmarkStart w:id="3" w:name="_Toc348523923"/>
      <w:bookmarkStart w:id="4" w:name="_Toc349657841"/>
      <w:bookmarkEnd w:id="2"/>
      <w:r w:rsidRPr="00E21271">
        <w:rPr>
          <w:rFonts w:asciiTheme="minorEastAsia" w:hAnsiTheme="minorEastAsia"/>
          <w:b/>
          <w:color w:val="333333"/>
          <w:sz w:val="52"/>
          <w:szCs w:val="52"/>
        </w:rPr>
        <w:lastRenderedPageBreak/>
        <w:t>Table of Contents</w:t>
      </w:r>
      <w:bookmarkEnd w:id="3"/>
      <w:bookmarkEnd w:id="4"/>
    </w:p>
    <w:bookmarkStart w:id="5" w:name="_Toc348018494"/>
    <w:p w14:paraId="2DE874EF" w14:textId="774C82A1" w:rsidR="00277865" w:rsidRDefault="00C32EE2">
      <w:pPr>
        <w:pStyle w:val="10"/>
        <w:tabs>
          <w:tab w:val="left" w:pos="403"/>
          <w:tab w:val="right" w:pos="9350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kern w:val="2"/>
          <w:sz w:val="22"/>
          <w:szCs w:val="24"/>
          <w:lang w:val="en-US" w:eastAsia="ko-KR"/>
          <w14:ligatures w14:val="standardContextual"/>
        </w:rPr>
      </w:pPr>
      <w:r w:rsidRPr="007805BE">
        <w:rPr>
          <w:b w:val="0"/>
          <w:i w:val="0"/>
          <w:iCs w:val="0"/>
          <w:smallCaps/>
          <w:sz w:val="18"/>
          <w:szCs w:val="18"/>
        </w:rPr>
        <w:fldChar w:fldCharType="begin"/>
      </w:r>
      <w:r>
        <w:rPr>
          <w:b w:val="0"/>
          <w:i w:val="0"/>
          <w:iCs w:val="0"/>
          <w:smallCaps/>
          <w:sz w:val="18"/>
          <w:szCs w:val="18"/>
        </w:rPr>
        <w:instrText xml:space="preserve"> TOC \o "1-5" \h \z \u </w:instrText>
      </w:r>
      <w:r w:rsidRPr="007805BE">
        <w:rPr>
          <w:b w:val="0"/>
          <w:i w:val="0"/>
          <w:iCs w:val="0"/>
          <w:smallCaps/>
          <w:sz w:val="18"/>
          <w:szCs w:val="18"/>
        </w:rPr>
        <w:fldChar w:fldCharType="separate"/>
      </w:r>
      <w:hyperlink w:anchor="_Toc171002521" w:history="1">
        <w:r w:rsidR="00277865" w:rsidRPr="00FD4695">
          <w:rPr>
            <w:rStyle w:val="a8"/>
            <w:noProof/>
          </w:rPr>
          <w:t>1.</w:t>
        </w:r>
        <w:r w:rsidR="0027786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kern w:val="2"/>
            <w:sz w:val="22"/>
            <w:szCs w:val="24"/>
            <w:lang w:val="en-US" w:eastAsia="ko-KR"/>
            <w14:ligatures w14:val="standardContextual"/>
          </w:rPr>
          <w:tab/>
        </w:r>
        <w:r w:rsidR="00277865" w:rsidRPr="00FD4695">
          <w:rPr>
            <w:rStyle w:val="a8"/>
            <w:noProof/>
          </w:rPr>
          <w:t>매뉴얼</w:t>
        </w:r>
        <w:r w:rsidR="00277865" w:rsidRPr="00FD4695">
          <w:rPr>
            <w:rStyle w:val="a8"/>
            <w:noProof/>
          </w:rPr>
          <w:t xml:space="preserve"> </w:t>
        </w:r>
        <w:r w:rsidR="00277865" w:rsidRPr="00FD4695">
          <w:rPr>
            <w:rStyle w:val="a8"/>
            <w:noProof/>
          </w:rPr>
          <w:t>개요</w:t>
        </w:r>
        <w:r w:rsidR="00277865">
          <w:rPr>
            <w:noProof/>
            <w:webHidden/>
          </w:rPr>
          <w:tab/>
        </w:r>
        <w:r w:rsidR="00277865">
          <w:rPr>
            <w:noProof/>
            <w:webHidden/>
          </w:rPr>
          <w:fldChar w:fldCharType="begin"/>
        </w:r>
        <w:r w:rsidR="00277865">
          <w:rPr>
            <w:noProof/>
            <w:webHidden/>
          </w:rPr>
          <w:instrText xml:space="preserve"> PAGEREF _Toc171002521 \h </w:instrText>
        </w:r>
        <w:r w:rsidR="00277865">
          <w:rPr>
            <w:noProof/>
            <w:webHidden/>
          </w:rPr>
        </w:r>
        <w:r w:rsidR="00277865">
          <w:rPr>
            <w:noProof/>
            <w:webHidden/>
          </w:rPr>
          <w:fldChar w:fldCharType="separate"/>
        </w:r>
        <w:r w:rsidR="008B3FCA">
          <w:rPr>
            <w:noProof/>
            <w:webHidden/>
          </w:rPr>
          <w:t>2</w:t>
        </w:r>
        <w:r w:rsidR="00277865">
          <w:rPr>
            <w:noProof/>
            <w:webHidden/>
          </w:rPr>
          <w:fldChar w:fldCharType="end"/>
        </w:r>
      </w:hyperlink>
    </w:p>
    <w:p w14:paraId="49DABD48" w14:textId="4A25872A" w:rsidR="00277865" w:rsidRDefault="00277865">
      <w:pPr>
        <w:pStyle w:val="10"/>
        <w:tabs>
          <w:tab w:val="left" w:pos="403"/>
          <w:tab w:val="right" w:pos="9350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kern w:val="2"/>
          <w:sz w:val="22"/>
          <w:szCs w:val="24"/>
          <w:lang w:val="en-US" w:eastAsia="ko-KR"/>
          <w14:ligatures w14:val="standardContextual"/>
        </w:rPr>
      </w:pPr>
      <w:hyperlink w:anchor="_Toc171002522" w:history="1">
        <w:r w:rsidRPr="00FD4695">
          <w:rPr>
            <w:rStyle w:val="a8"/>
            <w:noProof/>
          </w:rPr>
          <w:t>2.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kern w:val="2"/>
            <w:sz w:val="22"/>
            <w:szCs w:val="24"/>
            <w:lang w:val="en-US" w:eastAsia="ko-KR"/>
            <w14:ligatures w14:val="standardContextual"/>
          </w:rPr>
          <w:tab/>
        </w:r>
        <w:r w:rsidRPr="00FD4695">
          <w:rPr>
            <w:rStyle w:val="a8"/>
            <w:noProof/>
          </w:rPr>
          <w:t>설치파일</w:t>
        </w:r>
        <w:r w:rsidRPr="00FD4695">
          <w:rPr>
            <w:rStyle w:val="a8"/>
            <w:noProof/>
          </w:rPr>
          <w:t xml:space="preserve"> </w:t>
        </w:r>
        <w:r w:rsidRPr="00FD4695">
          <w:rPr>
            <w:rStyle w:val="a8"/>
            <w:noProof/>
          </w:rPr>
          <w:t>다운로드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F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C3F6E" w14:textId="6E00FC9D" w:rsidR="00277865" w:rsidRDefault="00277865">
      <w:pPr>
        <w:pStyle w:val="10"/>
        <w:tabs>
          <w:tab w:val="left" w:pos="403"/>
          <w:tab w:val="right" w:pos="9350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kern w:val="2"/>
          <w:sz w:val="22"/>
          <w:szCs w:val="24"/>
          <w:lang w:val="en-US" w:eastAsia="ko-KR"/>
          <w14:ligatures w14:val="standardContextual"/>
        </w:rPr>
      </w:pPr>
      <w:hyperlink w:anchor="_Toc171002523" w:history="1">
        <w:r w:rsidRPr="00FD4695">
          <w:rPr>
            <w:rStyle w:val="a8"/>
            <w:noProof/>
          </w:rPr>
          <w:t>3.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kern w:val="2"/>
            <w:sz w:val="22"/>
            <w:szCs w:val="24"/>
            <w:lang w:val="en-US" w:eastAsia="ko-KR"/>
            <w14:ligatures w14:val="standardContextual"/>
          </w:rPr>
          <w:tab/>
        </w:r>
        <w:r w:rsidRPr="00FD4695">
          <w:rPr>
            <w:rStyle w:val="a8"/>
            <w:noProof/>
          </w:rPr>
          <w:t>로컬</w:t>
        </w:r>
        <w:r w:rsidRPr="00FD4695">
          <w:rPr>
            <w:rStyle w:val="a8"/>
            <w:noProof/>
          </w:rPr>
          <w:t xml:space="preserve"> </w:t>
        </w:r>
        <w:r w:rsidRPr="00FD4695">
          <w:rPr>
            <w:rStyle w:val="a8"/>
            <w:noProof/>
          </w:rPr>
          <w:t>리포지토리</w:t>
        </w:r>
        <w:r w:rsidRPr="00FD4695">
          <w:rPr>
            <w:rStyle w:val="a8"/>
            <w:noProof/>
          </w:rPr>
          <w:t xml:space="preserve"> </w:t>
        </w:r>
        <w:r w:rsidRPr="00FD4695">
          <w:rPr>
            <w:rStyle w:val="a8"/>
            <w:noProof/>
          </w:rPr>
          <w:t>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F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3A5BB7" w14:textId="7DA1BAA6" w:rsidR="00277865" w:rsidRDefault="00277865">
      <w:pPr>
        <w:pStyle w:val="10"/>
        <w:tabs>
          <w:tab w:val="left" w:pos="403"/>
          <w:tab w:val="right" w:pos="9350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kern w:val="2"/>
          <w:sz w:val="22"/>
          <w:szCs w:val="24"/>
          <w:lang w:val="en-US" w:eastAsia="ko-KR"/>
          <w14:ligatures w14:val="standardContextual"/>
        </w:rPr>
      </w:pPr>
      <w:hyperlink w:anchor="_Toc171002524" w:history="1">
        <w:r w:rsidRPr="00FD4695">
          <w:rPr>
            <w:rStyle w:val="a8"/>
            <w:noProof/>
          </w:rPr>
          <w:t>4.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kern w:val="2"/>
            <w:sz w:val="22"/>
            <w:szCs w:val="24"/>
            <w:lang w:val="en-US" w:eastAsia="ko-KR"/>
            <w14:ligatures w14:val="standardContextual"/>
          </w:rPr>
          <w:tab/>
        </w:r>
        <w:r w:rsidRPr="00FD4695">
          <w:rPr>
            <w:rStyle w:val="a8"/>
            <w:noProof/>
          </w:rPr>
          <w:t xml:space="preserve">KVM </w:t>
        </w:r>
        <w:r w:rsidRPr="00FD4695">
          <w:rPr>
            <w:rStyle w:val="a8"/>
            <w:noProof/>
          </w:rPr>
          <w:t>관련</w:t>
        </w:r>
        <w:r w:rsidRPr="00FD4695">
          <w:rPr>
            <w:rStyle w:val="a8"/>
            <w:noProof/>
          </w:rPr>
          <w:t xml:space="preserve"> </w:t>
        </w:r>
        <w:r w:rsidRPr="00FD4695">
          <w:rPr>
            <w:rStyle w:val="a8"/>
            <w:noProof/>
          </w:rPr>
          <w:t>패키지</w:t>
        </w:r>
        <w:r w:rsidRPr="00FD4695">
          <w:rPr>
            <w:rStyle w:val="a8"/>
            <w:noProof/>
          </w:rPr>
          <w:t xml:space="preserve"> </w:t>
        </w:r>
        <w:r w:rsidRPr="00FD4695">
          <w:rPr>
            <w:rStyle w:val="a8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F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DD65E2" w14:textId="66BA9F0B" w:rsidR="00277865" w:rsidRDefault="00277865">
      <w:pPr>
        <w:pStyle w:val="10"/>
        <w:tabs>
          <w:tab w:val="left" w:pos="403"/>
          <w:tab w:val="right" w:pos="9350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kern w:val="2"/>
          <w:sz w:val="22"/>
          <w:szCs w:val="24"/>
          <w:lang w:val="en-US" w:eastAsia="ko-KR"/>
          <w14:ligatures w14:val="standardContextual"/>
        </w:rPr>
      </w:pPr>
      <w:hyperlink w:anchor="_Toc171002525" w:history="1">
        <w:r w:rsidRPr="00FD4695">
          <w:rPr>
            <w:rStyle w:val="a8"/>
            <w:noProof/>
          </w:rPr>
          <w:t>5.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kern w:val="2"/>
            <w:sz w:val="22"/>
            <w:szCs w:val="24"/>
            <w:lang w:val="en-US" w:eastAsia="ko-KR"/>
            <w14:ligatures w14:val="standardContextual"/>
          </w:rPr>
          <w:tab/>
        </w:r>
        <w:r w:rsidRPr="00FD4695">
          <w:rPr>
            <w:rStyle w:val="a8"/>
            <w:noProof/>
          </w:rPr>
          <w:t xml:space="preserve">VM </w:t>
        </w:r>
        <w:r w:rsidRPr="00FD4695">
          <w:rPr>
            <w:rStyle w:val="a8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F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9A3FE2" w14:textId="2B8D4B5E" w:rsidR="00277865" w:rsidRDefault="00277865">
      <w:pPr>
        <w:pStyle w:val="10"/>
        <w:tabs>
          <w:tab w:val="left" w:pos="403"/>
          <w:tab w:val="right" w:pos="9350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kern w:val="2"/>
          <w:sz w:val="22"/>
          <w:szCs w:val="24"/>
          <w:lang w:val="en-US" w:eastAsia="ko-KR"/>
          <w14:ligatures w14:val="standardContextual"/>
        </w:rPr>
      </w:pPr>
      <w:hyperlink w:anchor="_Toc171002526" w:history="1">
        <w:r w:rsidRPr="00FD4695">
          <w:rPr>
            <w:rStyle w:val="a8"/>
            <w:noProof/>
          </w:rPr>
          <w:t>6.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kern w:val="2"/>
            <w:sz w:val="22"/>
            <w:szCs w:val="24"/>
            <w:lang w:val="en-US" w:eastAsia="ko-KR"/>
            <w14:ligatures w14:val="standardContextual"/>
          </w:rPr>
          <w:tab/>
        </w:r>
        <w:r w:rsidRPr="00FD4695">
          <w:rPr>
            <w:rStyle w:val="a8"/>
            <w:noProof/>
          </w:rPr>
          <w:t>포트포워딩</w:t>
        </w:r>
        <w:r w:rsidRPr="00FD4695">
          <w:rPr>
            <w:rStyle w:val="a8"/>
            <w:noProof/>
          </w:rPr>
          <w:t xml:space="preserve"> </w:t>
        </w:r>
        <w:r w:rsidRPr="00FD4695">
          <w:rPr>
            <w:rStyle w:val="a8"/>
            <w:noProof/>
          </w:rPr>
          <w:t>및</w:t>
        </w:r>
        <w:r w:rsidRPr="00FD4695">
          <w:rPr>
            <w:rStyle w:val="a8"/>
            <w:noProof/>
          </w:rPr>
          <w:t xml:space="preserve"> </w:t>
        </w:r>
        <w:r w:rsidRPr="00FD4695">
          <w:rPr>
            <w:rStyle w:val="a8"/>
            <w:noProof/>
          </w:rPr>
          <w:t>패킷포워딩</w:t>
        </w:r>
        <w:r w:rsidRPr="00FD4695">
          <w:rPr>
            <w:rStyle w:val="a8"/>
            <w:noProof/>
          </w:rPr>
          <w:t xml:space="preserve"> </w:t>
        </w:r>
        <w:r w:rsidRPr="00FD4695">
          <w:rPr>
            <w:rStyle w:val="a8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FC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A16D12" w14:textId="71917E17" w:rsidR="007805BE" w:rsidRDefault="00C32EE2" w:rsidP="007805BE">
      <w:pPr>
        <w:pStyle w:val="TG1"/>
      </w:pPr>
      <w:r w:rsidRPr="007805BE">
        <w:rPr>
          <w:rFonts w:cs="Segoe"/>
          <w:i/>
          <w:iCs/>
          <w:kern w:val="0"/>
          <w:sz w:val="18"/>
          <w:szCs w:val="18"/>
          <w:lang w:val="en-AU"/>
        </w:rPr>
        <w:lastRenderedPageBreak/>
        <w:fldChar w:fldCharType="end"/>
      </w:r>
      <w:bookmarkStart w:id="6" w:name="_Toc137223596"/>
      <w:bookmarkEnd w:id="5"/>
      <w:r w:rsidR="007805BE" w:rsidRPr="00E31E01">
        <w:rPr>
          <w:rFonts w:hint="eastAsia"/>
        </w:rPr>
        <w:t xml:space="preserve"> </w:t>
      </w:r>
      <w:bookmarkStart w:id="7" w:name="_Toc171002521"/>
      <w:bookmarkEnd w:id="6"/>
      <w:r w:rsidR="007805BE">
        <w:rPr>
          <w:rFonts w:hint="eastAsia"/>
        </w:rPr>
        <w:t>매뉴얼 개요</w:t>
      </w:r>
      <w:bookmarkEnd w:id="7"/>
    </w:p>
    <w:p w14:paraId="1AC14C15" w14:textId="2085D358" w:rsidR="007805BE" w:rsidRDefault="007805BE" w:rsidP="007805BE">
      <w:pPr>
        <w:rPr>
          <w:lang w:val="en-US" w:eastAsia="ko-KR"/>
        </w:rPr>
      </w:pPr>
      <w:r>
        <w:rPr>
          <w:rFonts w:hint="eastAsia"/>
          <w:lang w:val="en-US" w:eastAsia="ko-KR"/>
        </w:rPr>
        <w:t>해당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매뉴얼은</w:t>
      </w:r>
      <w:r>
        <w:rPr>
          <w:rFonts w:hint="eastAsia"/>
          <w:lang w:val="en-US" w:eastAsia="ko-KR"/>
        </w:rPr>
        <w:t xml:space="preserve"> OpenStack KVM 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사용하여</w:t>
      </w:r>
      <w:r>
        <w:rPr>
          <w:rFonts w:hint="eastAsia"/>
          <w:lang w:val="en-US" w:eastAsia="ko-KR"/>
        </w:rPr>
        <w:t xml:space="preserve"> GitHub Enterprise Server 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설치하는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매뉴얼입니다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또한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매뉴얼에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작성에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기반이된</w:t>
      </w:r>
      <w:proofErr w:type="spellEnd"/>
      <w:r>
        <w:rPr>
          <w:rFonts w:hint="eastAsia"/>
          <w:lang w:val="en-US" w:eastAsia="ko-KR"/>
        </w:rPr>
        <w:t xml:space="preserve"> OS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버전은</w:t>
      </w:r>
      <w:r>
        <w:rPr>
          <w:rFonts w:hint="eastAsia"/>
          <w:lang w:val="en-US" w:eastAsia="ko-KR"/>
        </w:rPr>
        <w:t xml:space="preserve"> RHEL 8.5 </w:t>
      </w:r>
      <w:r>
        <w:rPr>
          <w:rFonts w:hint="eastAsia"/>
          <w:lang w:val="en-US" w:eastAsia="ko-KR"/>
        </w:rPr>
        <w:t>이며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리눅스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제품별로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매뉴얼과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약간의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차이가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있습니다</w:t>
      </w:r>
      <w:r>
        <w:rPr>
          <w:rFonts w:hint="eastAsia"/>
          <w:lang w:val="en-US" w:eastAsia="ko-KR"/>
        </w:rPr>
        <w:t>.</w:t>
      </w:r>
    </w:p>
    <w:p w14:paraId="11FEC8CA" w14:textId="77777777" w:rsidR="007805BE" w:rsidRDefault="007805BE" w:rsidP="007805BE">
      <w:pPr>
        <w:rPr>
          <w:lang w:val="en-US" w:eastAsia="ko-KR"/>
        </w:rPr>
      </w:pPr>
    </w:p>
    <w:p w14:paraId="1147241A" w14:textId="3C9B3CDD" w:rsidR="007805BE" w:rsidRPr="007805BE" w:rsidRDefault="007805BE" w:rsidP="007805BE">
      <w:pPr>
        <w:rPr>
          <w:b/>
          <w:bCs/>
          <w:color w:val="FF0000"/>
          <w:lang w:val="en-US" w:eastAsia="ko-KR"/>
        </w:rPr>
      </w:pPr>
      <w:r w:rsidRPr="007805BE">
        <w:rPr>
          <w:rFonts w:hint="eastAsia"/>
          <w:b/>
          <w:bCs/>
          <w:color w:val="FF0000"/>
          <w:lang w:val="en-US" w:eastAsia="ko-KR"/>
        </w:rPr>
        <w:t>주의점</w:t>
      </w:r>
    </w:p>
    <w:p w14:paraId="309214BA" w14:textId="5AC2D576" w:rsidR="007805BE" w:rsidRPr="007805BE" w:rsidRDefault="007805BE" w:rsidP="007805BE">
      <w:pPr>
        <w:rPr>
          <w:lang w:val="en-US" w:eastAsia="ko-KR"/>
        </w:rPr>
      </w:pPr>
      <w:r>
        <w:rPr>
          <w:rFonts w:hint="eastAsia"/>
          <w:lang w:val="en-US" w:eastAsia="ko-KR"/>
        </w:rPr>
        <w:t xml:space="preserve">OpenStack KVM 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사용하여</w:t>
      </w:r>
      <w:r>
        <w:rPr>
          <w:rFonts w:hint="eastAsia"/>
          <w:lang w:val="en-US" w:eastAsia="ko-KR"/>
        </w:rPr>
        <w:t xml:space="preserve"> VM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구축하기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위해선</w:t>
      </w:r>
      <w:r>
        <w:rPr>
          <w:rFonts w:hint="eastAsia"/>
          <w:lang w:val="en-US" w:eastAsia="ko-KR"/>
        </w:rPr>
        <w:t xml:space="preserve"> BIOS</w:t>
      </w:r>
      <w:r>
        <w:rPr>
          <w:rFonts w:hint="eastAsia"/>
          <w:lang w:val="en-US" w:eastAsia="ko-KR"/>
        </w:rPr>
        <w:t>에서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가상화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활성화는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필수입니다</w:t>
      </w:r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 w:rsidR="0088745E">
        <w:rPr>
          <w:rFonts w:hint="eastAsia"/>
          <w:lang w:val="en-US" w:eastAsia="ko-KR"/>
        </w:rPr>
        <w:t xml:space="preserve">GHES </w:t>
      </w:r>
      <w:r w:rsidR="0088745E">
        <w:rPr>
          <w:rFonts w:hint="eastAsia"/>
          <w:lang w:val="en-US" w:eastAsia="ko-KR"/>
        </w:rPr>
        <w:t>를</w:t>
      </w:r>
      <w:r w:rsidR="0088745E">
        <w:rPr>
          <w:rFonts w:hint="eastAsia"/>
          <w:lang w:val="en-US" w:eastAsia="ko-KR"/>
        </w:rPr>
        <w:t xml:space="preserve"> </w:t>
      </w:r>
      <w:r w:rsidR="0088745E">
        <w:rPr>
          <w:rFonts w:hint="eastAsia"/>
          <w:lang w:val="en-US" w:eastAsia="ko-KR"/>
        </w:rPr>
        <w:t>설치하기</w:t>
      </w:r>
      <w:r w:rsidR="0088745E">
        <w:rPr>
          <w:rFonts w:hint="eastAsia"/>
          <w:lang w:val="en-US" w:eastAsia="ko-KR"/>
        </w:rPr>
        <w:t xml:space="preserve"> </w:t>
      </w:r>
      <w:r w:rsidR="0088745E">
        <w:rPr>
          <w:rFonts w:hint="eastAsia"/>
          <w:lang w:val="en-US" w:eastAsia="ko-KR"/>
        </w:rPr>
        <w:t>전에</w:t>
      </w:r>
      <w:r w:rsidR="0088745E"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INTEL VT-x / AMD AMD-V</w:t>
      </w:r>
      <w:r w:rsidR="0088745E">
        <w:rPr>
          <w:rFonts w:hint="eastAsia"/>
          <w:lang w:val="en-US" w:eastAsia="ko-KR"/>
        </w:rPr>
        <w:t xml:space="preserve"> </w:t>
      </w:r>
      <w:r w:rsidR="0088745E">
        <w:rPr>
          <w:rFonts w:hint="eastAsia"/>
          <w:lang w:val="en-US" w:eastAsia="ko-KR"/>
        </w:rPr>
        <w:t>를</w:t>
      </w:r>
      <w:r w:rsidR="0088745E">
        <w:rPr>
          <w:rFonts w:hint="eastAsia"/>
          <w:lang w:val="en-US" w:eastAsia="ko-KR"/>
        </w:rPr>
        <w:t xml:space="preserve"> </w:t>
      </w:r>
      <w:r w:rsidR="0088745E">
        <w:rPr>
          <w:rFonts w:hint="eastAsia"/>
          <w:lang w:val="en-US" w:eastAsia="ko-KR"/>
        </w:rPr>
        <w:t>활성화</w:t>
      </w:r>
      <w:r w:rsidR="0088745E">
        <w:rPr>
          <w:rFonts w:hint="eastAsia"/>
          <w:lang w:val="en-US" w:eastAsia="ko-KR"/>
        </w:rPr>
        <w:t xml:space="preserve"> </w:t>
      </w:r>
      <w:r w:rsidR="0088745E">
        <w:rPr>
          <w:rFonts w:hint="eastAsia"/>
          <w:lang w:val="en-US" w:eastAsia="ko-KR"/>
        </w:rPr>
        <w:t>해주세요</w:t>
      </w:r>
      <w:r w:rsidR="0088745E">
        <w:rPr>
          <w:rFonts w:hint="eastAsia"/>
          <w:lang w:val="en-US" w:eastAsia="ko-KR"/>
        </w:rPr>
        <w:t>.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가상화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기능이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활성화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되지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않고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진행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</w:t>
      </w:r>
      <w:r>
        <w:rPr>
          <w:rFonts w:hint="eastAsia"/>
          <w:lang w:val="en-US" w:eastAsia="ko-KR"/>
        </w:rPr>
        <w:t xml:space="preserve"> KVM </w:t>
      </w:r>
      <w:r>
        <w:rPr>
          <w:rFonts w:hint="eastAsia"/>
          <w:lang w:val="en-US" w:eastAsia="ko-KR"/>
        </w:rPr>
        <w:t>즉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하이퍼바이저가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아닌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qemu</w:t>
      </w:r>
      <w:proofErr w:type="spellEnd"/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사용해</w:t>
      </w:r>
      <w:r>
        <w:rPr>
          <w:rFonts w:hint="eastAsia"/>
          <w:lang w:val="en-US" w:eastAsia="ko-KR"/>
        </w:rPr>
        <w:t xml:space="preserve"> GHES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에뮬레이션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때문에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서버의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정상작동에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문제가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발생합니다</w:t>
      </w:r>
      <w:r>
        <w:rPr>
          <w:rFonts w:hint="eastAsia"/>
          <w:lang w:val="en-US" w:eastAsia="ko-KR"/>
        </w:rPr>
        <w:t>.</w:t>
      </w:r>
    </w:p>
    <w:p w14:paraId="7D434AA2" w14:textId="3CFCB6DF" w:rsidR="007805BE" w:rsidRPr="007805BE" w:rsidRDefault="007805BE" w:rsidP="007805BE">
      <w:pPr>
        <w:rPr>
          <w:lang w:val="en-US" w:eastAsia="ko-KR"/>
        </w:rPr>
      </w:pPr>
    </w:p>
    <w:p w14:paraId="21701EAD" w14:textId="6F33D35C" w:rsidR="001C297F" w:rsidRDefault="007805BE" w:rsidP="00336168">
      <w:pPr>
        <w:pStyle w:val="TG1"/>
      </w:pPr>
      <w:bookmarkStart w:id="8" w:name="_Toc171002522"/>
      <w:r>
        <w:rPr>
          <w:rFonts w:hint="eastAsia"/>
        </w:rPr>
        <w:lastRenderedPageBreak/>
        <w:t>설치파일 다운로드</w:t>
      </w:r>
      <w:bookmarkEnd w:id="8"/>
    </w:p>
    <w:p w14:paraId="6B39694D" w14:textId="0FB78D48" w:rsidR="007805BE" w:rsidRPr="007805BE" w:rsidRDefault="00000000" w:rsidP="007805BE">
      <w:pPr>
        <w:rPr>
          <w:lang w:val="en-US" w:eastAsia="ko-KR"/>
        </w:rPr>
      </w:pPr>
      <w:hyperlink r:id="rId11" w:history="1">
        <w:r w:rsidR="007805BE" w:rsidRPr="0061110F">
          <w:rPr>
            <w:rStyle w:val="a8"/>
            <w:lang w:val="en-US" w:eastAsia="ko-KR"/>
          </w:rPr>
          <w:t>https://enterprise.github.com/releases</w:t>
        </w:r>
      </w:hyperlink>
      <w:r w:rsidR="007805BE">
        <w:rPr>
          <w:rFonts w:hint="eastAsia"/>
          <w:lang w:val="en-US" w:eastAsia="ko-KR"/>
        </w:rPr>
        <w:t xml:space="preserve"> </w:t>
      </w:r>
      <w:r w:rsidR="007805BE">
        <w:rPr>
          <w:rFonts w:hint="eastAsia"/>
          <w:lang w:val="en-US" w:eastAsia="ko-KR"/>
        </w:rPr>
        <w:t>접속</w:t>
      </w:r>
    </w:p>
    <w:p w14:paraId="31E17AC6" w14:textId="101610FC" w:rsidR="001C297F" w:rsidRDefault="001C297F" w:rsidP="001C297F">
      <w:pPr>
        <w:rPr>
          <w:lang w:val="en-US" w:eastAsia="ko-KR"/>
        </w:rPr>
      </w:pPr>
      <w:r w:rsidRPr="001C297F">
        <w:rPr>
          <w:noProof/>
          <w:lang w:val="en-US" w:eastAsia="ko-KR"/>
        </w:rPr>
        <w:drawing>
          <wp:inline distT="0" distB="0" distL="0" distR="0" wp14:anchorId="39965C5E" wp14:editId="70DA6171">
            <wp:extent cx="5168591" cy="2775908"/>
            <wp:effectExtent l="19050" t="19050" r="13335" b="24765"/>
            <wp:docPr id="131726448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4486" name="그림 1" descr="텍스트, 스크린샷, 소프트웨어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243" cy="27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2EECF" w14:textId="77777777" w:rsidR="001C297F" w:rsidRDefault="001C297F" w:rsidP="001C297F">
      <w:pPr>
        <w:rPr>
          <w:lang w:val="en-US" w:eastAsia="ko-KR"/>
        </w:rPr>
      </w:pPr>
    </w:p>
    <w:p w14:paraId="461F21A3" w14:textId="68DF9B68" w:rsidR="001C297F" w:rsidRDefault="001C297F" w:rsidP="001C297F">
      <w:pPr>
        <w:rPr>
          <w:lang w:val="en-US" w:eastAsia="ko-KR"/>
        </w:rPr>
      </w:pPr>
      <w:r w:rsidRPr="001C297F">
        <w:rPr>
          <w:noProof/>
          <w:lang w:val="en-US" w:eastAsia="ko-KR"/>
        </w:rPr>
        <w:drawing>
          <wp:inline distT="0" distB="0" distL="0" distR="0" wp14:anchorId="6559CAC2" wp14:editId="315CD0D2">
            <wp:extent cx="4994694" cy="4035243"/>
            <wp:effectExtent l="19050" t="19050" r="15875" b="22860"/>
            <wp:docPr id="1441660629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0629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81" cy="4038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CD978" w14:textId="328D5C61" w:rsidR="001C297F" w:rsidRPr="001C297F" w:rsidRDefault="001C297F" w:rsidP="001C297F">
      <w:pPr>
        <w:rPr>
          <w:lang w:val="en-US" w:eastAsia="ko-KR"/>
        </w:rPr>
      </w:pPr>
      <w:r w:rsidRPr="001C297F">
        <w:rPr>
          <w:noProof/>
          <w:lang w:val="en-US" w:eastAsia="ko-KR"/>
        </w:rPr>
        <w:lastRenderedPageBreak/>
        <w:drawing>
          <wp:inline distT="0" distB="0" distL="0" distR="0" wp14:anchorId="741DB3A7" wp14:editId="783DFB70">
            <wp:extent cx="5943600" cy="4830445"/>
            <wp:effectExtent l="19050" t="19050" r="19050" b="27305"/>
            <wp:docPr id="35228923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89237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E229D" w14:textId="6398F0EB" w:rsidR="00E31E01" w:rsidRDefault="001C297F" w:rsidP="00E31E01">
      <w:pPr>
        <w:pStyle w:val="TG1"/>
      </w:pPr>
      <w:bookmarkStart w:id="9" w:name="_Toc171002523"/>
      <w:r>
        <w:rPr>
          <w:rFonts w:hint="eastAsia"/>
        </w:rPr>
        <w:lastRenderedPageBreak/>
        <w:t xml:space="preserve">로컬 </w:t>
      </w:r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구성</w:t>
      </w:r>
      <w:bookmarkEnd w:id="9"/>
    </w:p>
    <w:p w14:paraId="71A59DDF" w14:textId="1F7DFDD0" w:rsidR="0092339A" w:rsidRDefault="0092339A" w:rsidP="0092339A">
      <w:pPr>
        <w:rPr>
          <w:rFonts w:asciiTheme="minorHAnsi" w:eastAsiaTheme="minorHAnsi" w:hAnsiTheme="minorHAnsi"/>
          <w:color w:val="000000" w:themeColor="text1"/>
          <w:lang w:eastAsia="ko-KR"/>
        </w:rPr>
      </w:pPr>
      <w:r w:rsidRPr="0092339A">
        <w:rPr>
          <w:rFonts w:asciiTheme="minorHAnsi" w:eastAsiaTheme="minorHAnsi" w:hAnsiTheme="minorHAnsi" w:hint="eastAsia"/>
          <w:color w:val="000000" w:themeColor="text1"/>
          <w:lang w:eastAsia="ko-KR"/>
        </w:rPr>
        <w:t>해당 매뉴얼은 RHEL 8</w:t>
      </w:r>
      <w:r>
        <w:rPr>
          <w:rFonts w:asciiTheme="minorHAnsi" w:eastAsiaTheme="minorHAnsi" w:hAnsiTheme="minorHAnsi" w:hint="eastAsia"/>
          <w:color w:val="000000" w:themeColor="text1"/>
          <w:lang w:eastAsia="ko-KR"/>
        </w:rPr>
        <w:t xml:space="preserve"> / CentOS 8</w:t>
      </w:r>
      <w:r w:rsidRPr="0092339A">
        <w:rPr>
          <w:rFonts w:asciiTheme="minorHAnsi" w:eastAsiaTheme="minorHAnsi" w:hAnsiTheme="minorHAnsi" w:hint="eastAsia"/>
          <w:color w:val="000000" w:themeColor="text1"/>
          <w:lang w:eastAsia="ko-KR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lang w:eastAsia="ko-KR"/>
        </w:rPr>
        <w:t>을</w:t>
      </w:r>
      <w:r w:rsidRPr="0092339A">
        <w:rPr>
          <w:rFonts w:asciiTheme="minorHAnsi" w:eastAsiaTheme="minorHAnsi" w:hAnsiTheme="minorHAnsi" w:hint="eastAsia"/>
          <w:color w:val="000000" w:themeColor="text1"/>
          <w:lang w:eastAsia="ko-KR"/>
        </w:rPr>
        <w:t xml:space="preserve"> 기반으로 작성된 매뉴얼로 리눅스 제품별로 패키지 설치 방법이 상이할 수 있습니다. </w:t>
      </w:r>
    </w:p>
    <w:p w14:paraId="7928DD25" w14:textId="526AB87F" w:rsidR="0092339A" w:rsidRDefault="0092339A" w:rsidP="0092339A">
      <w:pPr>
        <w:rPr>
          <w:rFonts w:asciiTheme="minorHAnsi" w:eastAsiaTheme="minorHAnsi" w:hAnsiTheme="minorHAnsi"/>
          <w:color w:val="000000" w:themeColor="text1"/>
          <w:lang w:eastAsia="ko-KR"/>
        </w:rPr>
      </w:pPr>
      <w:r>
        <w:rPr>
          <w:rFonts w:asciiTheme="minorHAnsi" w:eastAsiaTheme="minorHAnsi" w:hAnsiTheme="minorHAnsi" w:hint="eastAsia"/>
          <w:color w:val="000000" w:themeColor="text1"/>
          <w:lang w:eastAsia="ko-KR"/>
        </w:rPr>
        <w:t>RHEL 8 / CentOS 8이상의 리눅스가 아닌 다른 리눅스 제품을 사용하신다면 공식 문서를 참고해주세요.</w:t>
      </w:r>
    </w:p>
    <w:p w14:paraId="76FB866E" w14:textId="6F657C6A" w:rsidR="0092339A" w:rsidRPr="0092339A" w:rsidRDefault="0092339A" w:rsidP="0092339A">
      <w:pPr>
        <w:rPr>
          <w:rFonts w:asciiTheme="minorHAnsi" w:eastAsiaTheme="minorHAnsi" w:hAnsiTheme="minorHAnsi"/>
          <w:color w:val="000000" w:themeColor="text1"/>
          <w:lang w:eastAsia="ko-KR"/>
        </w:rPr>
      </w:pPr>
      <w:r>
        <w:rPr>
          <w:rFonts w:asciiTheme="minorHAnsi" w:eastAsiaTheme="minorHAnsi" w:hAnsiTheme="minorHAnsi" w:hint="eastAsia"/>
          <w:color w:val="000000" w:themeColor="text1"/>
          <w:lang w:eastAsia="ko-KR"/>
        </w:rPr>
        <w:t xml:space="preserve">Ubuntu - </w:t>
      </w:r>
      <w:hyperlink r:id="rId15" w:history="1">
        <w:r w:rsidRPr="009879C7">
          <w:rPr>
            <w:rStyle w:val="a8"/>
            <w:rFonts w:asciiTheme="minorHAnsi" w:eastAsiaTheme="minorHAnsi" w:hAnsiTheme="minorHAnsi"/>
            <w:lang w:eastAsia="ko-KR"/>
          </w:rPr>
          <w:t>https://help.ubuntu.com/community/LocalAptGetRepository</w:t>
        </w:r>
      </w:hyperlink>
    </w:p>
    <w:p w14:paraId="5F596AD6" w14:textId="77777777" w:rsidR="0092339A" w:rsidRPr="0092339A" w:rsidRDefault="0092339A" w:rsidP="002158EE">
      <w:pPr>
        <w:rPr>
          <w:rFonts w:asciiTheme="minorHAnsi" w:eastAsiaTheme="minorHAnsi" w:hAnsiTheme="minorHAnsi"/>
          <w:color w:val="000000" w:themeColor="text1"/>
          <w:lang w:eastAsia="ko-KR"/>
        </w:rPr>
      </w:pPr>
    </w:p>
    <w:p w14:paraId="35BD7B42" w14:textId="736129E6" w:rsidR="0092339A" w:rsidRPr="0092339A" w:rsidRDefault="0092339A" w:rsidP="0092339A">
      <w:pPr>
        <w:rPr>
          <w:rFonts w:asciiTheme="minorHAnsi" w:eastAsiaTheme="minorHAnsi" w:hAnsiTheme="minorHAnsi"/>
          <w:color w:val="000000" w:themeColor="text1"/>
          <w:lang w:eastAsia="ko-KR"/>
        </w:rPr>
      </w:pPr>
      <w:r w:rsidRPr="0092339A">
        <w:rPr>
          <w:rFonts w:asciiTheme="minorHAnsi" w:eastAsiaTheme="minorHAnsi" w:hAnsiTheme="minorHAnsi" w:hint="eastAsia"/>
          <w:color w:val="000000" w:themeColor="text1"/>
          <w:lang w:eastAsia="ko-KR"/>
        </w:rPr>
        <w:t xml:space="preserve">로컬 </w:t>
      </w:r>
      <w:proofErr w:type="spellStart"/>
      <w:r w:rsidRPr="0092339A">
        <w:rPr>
          <w:rFonts w:asciiTheme="minorHAnsi" w:eastAsiaTheme="minorHAnsi" w:hAnsiTheme="minorHAnsi" w:hint="eastAsia"/>
          <w:color w:val="000000" w:themeColor="text1"/>
          <w:lang w:eastAsia="ko-KR"/>
        </w:rPr>
        <w:t>리포지토리를</w:t>
      </w:r>
      <w:proofErr w:type="spellEnd"/>
      <w:r w:rsidRPr="0092339A">
        <w:rPr>
          <w:rFonts w:asciiTheme="minorHAnsi" w:eastAsiaTheme="minorHAnsi" w:hAnsiTheme="minorHAnsi" w:hint="eastAsia"/>
          <w:color w:val="000000" w:themeColor="text1"/>
          <w:lang w:eastAsia="ko-KR"/>
        </w:rPr>
        <w:t xml:space="preserve"> 구성하여 의존성 문제 없이 설치 하기 위해선 현재 OS와 동일한</w:t>
      </w:r>
      <w:r w:rsidR="0092603F">
        <w:rPr>
          <w:rFonts w:asciiTheme="minorHAnsi" w:eastAsiaTheme="minorHAnsi" w:hAnsiTheme="minorHAnsi" w:hint="eastAsia"/>
          <w:color w:val="000000" w:themeColor="text1"/>
          <w:lang w:eastAsia="ko-KR"/>
        </w:rPr>
        <w:t xml:space="preserve"> DVD</w:t>
      </w:r>
      <w:r w:rsidRPr="0092339A">
        <w:rPr>
          <w:rFonts w:asciiTheme="minorHAnsi" w:eastAsiaTheme="minorHAnsi" w:hAnsiTheme="minorHAnsi" w:hint="eastAsia"/>
          <w:color w:val="000000" w:themeColor="text1"/>
          <w:lang w:eastAsia="ko-KR"/>
        </w:rPr>
        <w:t xml:space="preserve"> ISO 파일</w:t>
      </w:r>
      <w:r>
        <w:rPr>
          <w:rFonts w:asciiTheme="minorHAnsi" w:eastAsiaTheme="minorHAnsi" w:hAnsiTheme="minorHAnsi" w:hint="eastAsia"/>
          <w:color w:val="000000" w:themeColor="text1"/>
          <w:lang w:eastAsia="ko-KR"/>
        </w:rPr>
        <w:t>을 준비해주세요.</w:t>
      </w:r>
    </w:p>
    <w:p w14:paraId="68E542A7" w14:textId="623FA099" w:rsidR="0092339A" w:rsidRDefault="0092339A" w:rsidP="002158EE">
      <w:pPr>
        <w:rPr>
          <w:color w:val="000000" w:themeColor="text1"/>
          <w:lang w:eastAsia="ko-KR"/>
        </w:rPr>
      </w:pPr>
    </w:p>
    <w:p w14:paraId="1921C5F7" w14:textId="6A448C0D" w:rsidR="0092339A" w:rsidRDefault="0092339A" w:rsidP="002158EE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 xml:space="preserve">yum </w:t>
      </w:r>
      <w:proofErr w:type="spellStart"/>
      <w:r>
        <w:rPr>
          <w:rFonts w:hint="eastAsia"/>
          <w:color w:val="000000" w:themeColor="text1"/>
          <w:lang w:eastAsia="ko-KR"/>
        </w:rPr>
        <w:t>리포지토리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구성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파일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경로로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이동</w:t>
      </w:r>
    </w:p>
    <w:p w14:paraId="59B37020" w14:textId="6FEBB167" w:rsidR="0092339A" w:rsidRDefault="0092339A" w:rsidP="002158EE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cd /etc/</w:t>
      </w:r>
      <w:proofErr w:type="spellStart"/>
      <w:r>
        <w:rPr>
          <w:rFonts w:hint="eastAsia"/>
          <w:color w:val="000000" w:themeColor="text1"/>
          <w:lang w:eastAsia="ko-KR"/>
        </w:rPr>
        <w:t>yum.repos.d</w:t>
      </w:r>
      <w:proofErr w:type="spellEnd"/>
    </w:p>
    <w:p w14:paraId="42A67B1A" w14:textId="31493A0C" w:rsidR="0092339A" w:rsidRDefault="0092339A" w:rsidP="002158EE">
      <w:pPr>
        <w:rPr>
          <w:color w:val="000000" w:themeColor="text1"/>
          <w:lang w:eastAsia="ko-KR"/>
        </w:rPr>
      </w:pPr>
      <w:r w:rsidRPr="0092339A">
        <w:rPr>
          <w:noProof/>
          <w:color w:val="000000" w:themeColor="text1"/>
          <w:lang w:eastAsia="ko-KR"/>
        </w:rPr>
        <w:drawing>
          <wp:inline distT="0" distB="0" distL="0" distR="0" wp14:anchorId="6144B25A" wp14:editId="04815163">
            <wp:extent cx="5943600" cy="582295"/>
            <wp:effectExtent l="19050" t="19050" r="19050" b="27305"/>
            <wp:docPr id="193499365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93650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1F4ED" w14:textId="77777777" w:rsidR="0092339A" w:rsidRDefault="0092339A" w:rsidP="002158EE">
      <w:pPr>
        <w:rPr>
          <w:color w:val="000000" w:themeColor="text1"/>
          <w:lang w:eastAsia="ko-KR"/>
        </w:rPr>
      </w:pPr>
    </w:p>
    <w:p w14:paraId="593E60D5" w14:textId="21012745" w:rsidR="0092339A" w:rsidRDefault="0092603F" w:rsidP="002158EE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로컬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리포지토리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구성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파일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생성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및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내용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추가</w:t>
      </w:r>
    </w:p>
    <w:p w14:paraId="0266C5FC" w14:textId="2DB13FAD" w:rsidR="0092603F" w:rsidRDefault="0092603F" w:rsidP="0092603F">
      <w:pPr>
        <w:rPr>
          <w:color w:val="000000" w:themeColor="text1"/>
          <w:lang w:eastAsia="ko-KR"/>
        </w:rPr>
      </w:pPr>
      <w:r>
        <w:rPr>
          <w:rFonts w:hint="eastAsia"/>
          <w:noProof/>
          <w:color w:val="000000" w:themeColor="text1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7CCF7" wp14:editId="7A73CADE">
                <wp:simplePos x="0" y="0"/>
                <wp:positionH relativeFrom="margin">
                  <wp:posOffset>111533</wp:posOffset>
                </wp:positionH>
                <wp:positionV relativeFrom="paragraph">
                  <wp:posOffset>327672</wp:posOffset>
                </wp:positionV>
                <wp:extent cx="4425351" cy="2906994"/>
                <wp:effectExtent l="0" t="0" r="13335" b="27305"/>
                <wp:wrapNone/>
                <wp:docPr id="13240680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351" cy="29069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08536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[rhel-BaseOS]</w:t>
                            </w:r>
                          </w:p>
                          <w:p w14:paraId="7C53133F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name=Red Hat Enterprise Linux $releasever - $basearch - BaseOS</w:t>
                            </w:r>
                          </w:p>
                          <w:p w14:paraId="1A1665A7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baseurl=file:///mnt/BaseOS/</w:t>
                            </w:r>
                          </w:p>
                          <w:p w14:paraId="6846849E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gpgcheck=0</w:t>
                            </w:r>
                          </w:p>
                          <w:p w14:paraId="745A9024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Enabled=1</w:t>
                            </w:r>
                          </w:p>
                          <w:p w14:paraId="5158A0C0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14:paraId="501BC056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[rhel-AppStream]</w:t>
                            </w:r>
                          </w:p>
                          <w:p w14:paraId="53AE943C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name=Red Hat Enterprise Linux $releasever - $basearch - AppStream</w:t>
                            </w:r>
                          </w:p>
                          <w:p w14:paraId="6B799856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baseurl=file:///mnt/AppStream/</w:t>
                            </w:r>
                          </w:p>
                          <w:p w14:paraId="32D61394" w14:textId="77777777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gpgcheck=0</w:t>
                            </w:r>
                          </w:p>
                          <w:p w14:paraId="5A68A0CD" w14:textId="59B9E3D0" w:rsidR="0092603F" w:rsidRPr="0092603F" w:rsidRDefault="0092603F" w:rsidP="0092603F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92603F">
                              <w:rPr>
                                <w:color w:val="000000" w:themeColor="text1"/>
                              </w:rPr>
                              <w:t>Enabled=1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7CCF7" id="직사각형 5" o:spid="_x0000_s1026" style="position:absolute;left:0;text-align:left;margin-left:8.8pt;margin-top:25.8pt;width:348.45pt;height:22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" filled="f" strokecolor="#0d0d0d [3069]" strokeweight="1.5pt">
                <v:textbox>
                  <w:txbxContent>
                    <w:p w14:paraId="0D908536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[rhel-BaseOS]</w:t>
                      </w:r>
                    </w:p>
                    <w:p w14:paraId="7C53133F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name=Red Hat Enterprise Linux $releasever - $basearch - BaseOS</w:t>
                      </w:r>
                    </w:p>
                    <w:p w14:paraId="1A1665A7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baseurl=file:///mnt/BaseOS/</w:t>
                      </w:r>
                    </w:p>
                    <w:p w14:paraId="6846849E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gpgcheck=0</w:t>
                      </w:r>
                    </w:p>
                    <w:p w14:paraId="745A9024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Enabled=1</w:t>
                      </w:r>
                    </w:p>
                    <w:p w14:paraId="5158A0C0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</w:p>
                    <w:p w14:paraId="501BC056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[rhel-AppStream]</w:t>
                      </w:r>
                    </w:p>
                    <w:p w14:paraId="53AE943C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name=Red Hat Enterprise Linux $releasever - $basearch - AppStream</w:t>
                      </w:r>
                    </w:p>
                    <w:p w14:paraId="6B799856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baseurl=file:///mnt/AppStream/</w:t>
                      </w:r>
                    </w:p>
                    <w:p w14:paraId="32D61394" w14:textId="77777777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gpgcheck=0</w:t>
                      </w:r>
                    </w:p>
                    <w:p w14:paraId="5A68A0CD" w14:textId="59B9E3D0" w:rsidR="0092603F" w:rsidRPr="0092603F" w:rsidRDefault="0092603F" w:rsidP="0092603F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92603F">
                        <w:rPr>
                          <w:color w:val="000000" w:themeColor="text1"/>
                        </w:rPr>
                        <w:t>Enabled=1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color w:val="000000" w:themeColor="text1"/>
          <w:lang w:eastAsia="ko-KR"/>
        </w:rPr>
        <w:t xml:space="preserve">vi </w:t>
      </w:r>
      <w:proofErr w:type="spellStart"/>
      <w:r>
        <w:rPr>
          <w:rFonts w:hint="eastAsia"/>
          <w:color w:val="000000" w:themeColor="text1"/>
          <w:lang w:eastAsia="ko-KR"/>
        </w:rPr>
        <w:t>local.repo</w:t>
      </w:r>
      <w:proofErr w:type="spellEnd"/>
    </w:p>
    <w:p w14:paraId="7482AB4C" w14:textId="77777777" w:rsidR="0092603F" w:rsidRDefault="0092603F" w:rsidP="0092603F">
      <w:pPr>
        <w:rPr>
          <w:color w:val="000000" w:themeColor="text1"/>
          <w:lang w:eastAsia="ko-KR"/>
        </w:rPr>
      </w:pPr>
    </w:p>
    <w:p w14:paraId="60E42C84" w14:textId="77777777" w:rsidR="0092603F" w:rsidRDefault="0092603F" w:rsidP="0092603F">
      <w:pPr>
        <w:rPr>
          <w:color w:val="000000" w:themeColor="text1"/>
          <w:lang w:eastAsia="ko-KR"/>
        </w:rPr>
      </w:pPr>
    </w:p>
    <w:p w14:paraId="44AF792D" w14:textId="77777777" w:rsidR="0092603F" w:rsidRDefault="0092603F" w:rsidP="0092603F">
      <w:pPr>
        <w:rPr>
          <w:color w:val="000000" w:themeColor="text1"/>
          <w:lang w:eastAsia="ko-KR"/>
        </w:rPr>
      </w:pPr>
    </w:p>
    <w:p w14:paraId="3078AEC8" w14:textId="77777777" w:rsidR="0092603F" w:rsidRDefault="0092603F" w:rsidP="0092603F">
      <w:pPr>
        <w:rPr>
          <w:color w:val="000000" w:themeColor="text1"/>
          <w:lang w:eastAsia="ko-KR"/>
        </w:rPr>
      </w:pPr>
    </w:p>
    <w:p w14:paraId="40EABC97" w14:textId="77777777" w:rsidR="0092603F" w:rsidRDefault="0092603F" w:rsidP="0092603F">
      <w:pPr>
        <w:rPr>
          <w:color w:val="000000" w:themeColor="text1"/>
          <w:lang w:eastAsia="ko-KR"/>
        </w:rPr>
      </w:pPr>
    </w:p>
    <w:p w14:paraId="39186893" w14:textId="77777777" w:rsidR="0092603F" w:rsidRDefault="0092603F" w:rsidP="0092603F">
      <w:pPr>
        <w:rPr>
          <w:color w:val="000000" w:themeColor="text1"/>
          <w:lang w:eastAsia="ko-KR"/>
        </w:rPr>
      </w:pPr>
    </w:p>
    <w:p w14:paraId="26656BC7" w14:textId="77777777" w:rsidR="0092603F" w:rsidRDefault="0092603F" w:rsidP="0092603F">
      <w:pPr>
        <w:rPr>
          <w:color w:val="000000" w:themeColor="text1"/>
          <w:lang w:eastAsia="ko-KR"/>
        </w:rPr>
      </w:pPr>
    </w:p>
    <w:p w14:paraId="4EFB8257" w14:textId="77777777" w:rsidR="0092603F" w:rsidRDefault="0092603F" w:rsidP="0092603F">
      <w:pPr>
        <w:rPr>
          <w:color w:val="000000" w:themeColor="text1"/>
          <w:lang w:eastAsia="ko-KR"/>
        </w:rPr>
      </w:pPr>
    </w:p>
    <w:p w14:paraId="3380914E" w14:textId="77777777" w:rsidR="0092603F" w:rsidRDefault="0092603F" w:rsidP="0092603F">
      <w:pPr>
        <w:rPr>
          <w:color w:val="000000" w:themeColor="text1"/>
          <w:lang w:eastAsia="ko-KR"/>
        </w:rPr>
      </w:pPr>
    </w:p>
    <w:p w14:paraId="64345FC3" w14:textId="77777777" w:rsidR="0092603F" w:rsidRDefault="0092603F" w:rsidP="0092603F">
      <w:pPr>
        <w:rPr>
          <w:color w:val="000000" w:themeColor="text1"/>
          <w:lang w:eastAsia="ko-KR"/>
        </w:rPr>
      </w:pPr>
    </w:p>
    <w:p w14:paraId="62C35865" w14:textId="77777777" w:rsidR="0092603F" w:rsidRDefault="0092603F" w:rsidP="0092603F">
      <w:pPr>
        <w:rPr>
          <w:color w:val="000000" w:themeColor="text1"/>
          <w:lang w:eastAsia="ko-KR"/>
        </w:rPr>
      </w:pPr>
    </w:p>
    <w:p w14:paraId="22ADF7BF" w14:textId="77777777" w:rsidR="0092603F" w:rsidRDefault="0092603F" w:rsidP="0092603F">
      <w:pPr>
        <w:rPr>
          <w:color w:val="000000" w:themeColor="text1"/>
          <w:lang w:eastAsia="ko-KR"/>
        </w:rPr>
      </w:pPr>
    </w:p>
    <w:p w14:paraId="1A170505" w14:textId="77777777" w:rsidR="0092603F" w:rsidRDefault="0092603F" w:rsidP="0092603F">
      <w:pPr>
        <w:rPr>
          <w:color w:val="000000" w:themeColor="text1"/>
          <w:lang w:eastAsia="ko-KR"/>
        </w:rPr>
      </w:pPr>
    </w:p>
    <w:p w14:paraId="7E21D353" w14:textId="7410969E" w:rsidR="0092603F" w:rsidRDefault="0092603F" w:rsidP="0092603F">
      <w:pPr>
        <w:rPr>
          <w:color w:val="000000" w:themeColor="text1"/>
          <w:lang w:eastAsia="ko-KR"/>
        </w:rPr>
      </w:pPr>
      <w:r w:rsidRPr="0092603F">
        <w:rPr>
          <w:noProof/>
          <w:color w:val="000000" w:themeColor="text1"/>
          <w:lang w:eastAsia="ko-KR"/>
        </w:rPr>
        <w:lastRenderedPageBreak/>
        <w:drawing>
          <wp:inline distT="0" distB="0" distL="0" distR="0" wp14:anchorId="3B6F2F33" wp14:editId="43C55602">
            <wp:extent cx="5496692" cy="400106"/>
            <wp:effectExtent l="19050" t="19050" r="8890" b="19050"/>
            <wp:docPr id="907896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96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CD93C" w14:textId="3B97FB98" w:rsidR="0092603F" w:rsidRDefault="00193344" w:rsidP="0092603F">
      <w:pPr>
        <w:rPr>
          <w:color w:val="000000" w:themeColor="text1"/>
          <w:lang w:eastAsia="ko-KR"/>
        </w:rPr>
      </w:pPr>
      <w:r w:rsidRPr="0092603F">
        <w:rPr>
          <w:noProof/>
          <w:color w:val="000000" w:themeColor="text1"/>
          <w:lang w:eastAsia="ko-KR"/>
        </w:rPr>
        <w:drawing>
          <wp:inline distT="0" distB="0" distL="0" distR="0" wp14:anchorId="509BD8AD" wp14:editId="1D759AEE">
            <wp:extent cx="5943600" cy="2279015"/>
            <wp:effectExtent l="19050" t="19050" r="19050" b="26035"/>
            <wp:docPr id="3495676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67661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354B0" w14:textId="77777777" w:rsidR="0092603F" w:rsidRDefault="0092603F" w:rsidP="0092603F">
      <w:pPr>
        <w:rPr>
          <w:color w:val="000000" w:themeColor="text1"/>
          <w:lang w:eastAsia="ko-KR"/>
        </w:rPr>
      </w:pPr>
    </w:p>
    <w:p w14:paraId="3948088C" w14:textId="601D16D4" w:rsidR="0092603F" w:rsidRDefault="0092603F" w:rsidP="0092603F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설치</w:t>
      </w:r>
      <w:r>
        <w:rPr>
          <w:rFonts w:hint="eastAsia"/>
          <w:color w:val="000000" w:themeColor="text1"/>
          <w:lang w:eastAsia="ko-KR"/>
        </w:rPr>
        <w:t xml:space="preserve"> ISO </w:t>
      </w:r>
      <w:r>
        <w:rPr>
          <w:rFonts w:hint="eastAsia"/>
          <w:color w:val="000000" w:themeColor="text1"/>
          <w:lang w:eastAsia="ko-KR"/>
        </w:rPr>
        <w:t>파일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마운트</w:t>
      </w:r>
      <w:r w:rsidR="007805BE">
        <w:rPr>
          <w:color w:val="000000" w:themeColor="text1"/>
          <w:lang w:eastAsia="ko-KR"/>
        </w:rPr>
        <w:br/>
      </w:r>
      <w:r w:rsidR="007805BE">
        <w:rPr>
          <w:rFonts w:hint="eastAsia"/>
          <w:color w:val="000000" w:themeColor="text1"/>
          <w:lang w:eastAsia="ko-KR"/>
        </w:rPr>
        <w:t xml:space="preserve">RHEL 8 </w:t>
      </w:r>
      <w:r w:rsidR="007805BE">
        <w:rPr>
          <w:rFonts w:hint="eastAsia"/>
          <w:color w:val="000000" w:themeColor="text1"/>
          <w:lang w:eastAsia="ko-KR"/>
        </w:rPr>
        <w:t>서버로</w:t>
      </w:r>
      <w:r w:rsidR="007805BE">
        <w:rPr>
          <w:rFonts w:hint="eastAsia"/>
          <w:color w:val="000000" w:themeColor="text1"/>
          <w:lang w:eastAsia="ko-KR"/>
        </w:rPr>
        <w:t xml:space="preserve"> </w:t>
      </w:r>
      <w:r w:rsidR="007805BE">
        <w:rPr>
          <w:rFonts w:hint="eastAsia"/>
          <w:color w:val="000000" w:themeColor="text1"/>
          <w:lang w:eastAsia="ko-KR"/>
        </w:rPr>
        <w:t>미리</w:t>
      </w:r>
      <w:r w:rsidR="007805BE">
        <w:rPr>
          <w:rFonts w:hint="eastAsia"/>
          <w:color w:val="000000" w:themeColor="text1"/>
          <w:lang w:eastAsia="ko-KR"/>
        </w:rPr>
        <w:t xml:space="preserve"> </w:t>
      </w:r>
      <w:r w:rsidR="007805BE">
        <w:rPr>
          <w:rFonts w:hint="eastAsia"/>
          <w:color w:val="000000" w:themeColor="text1"/>
          <w:lang w:eastAsia="ko-KR"/>
        </w:rPr>
        <w:t>다운받은</w:t>
      </w:r>
      <w:r w:rsidR="007805BE">
        <w:rPr>
          <w:rFonts w:hint="eastAsia"/>
          <w:color w:val="000000" w:themeColor="text1"/>
          <w:lang w:eastAsia="ko-KR"/>
        </w:rPr>
        <w:t xml:space="preserve"> ISO </w:t>
      </w:r>
      <w:r w:rsidR="007805BE">
        <w:rPr>
          <w:rFonts w:hint="eastAsia"/>
          <w:color w:val="000000" w:themeColor="text1"/>
          <w:lang w:eastAsia="ko-KR"/>
        </w:rPr>
        <w:t>파일을</w:t>
      </w:r>
      <w:r w:rsidR="007805BE">
        <w:rPr>
          <w:rFonts w:hint="eastAsia"/>
          <w:color w:val="000000" w:themeColor="text1"/>
          <w:lang w:eastAsia="ko-KR"/>
        </w:rPr>
        <w:t xml:space="preserve"> </w:t>
      </w:r>
      <w:r w:rsidR="007805BE">
        <w:rPr>
          <w:rFonts w:hint="eastAsia"/>
          <w:color w:val="000000" w:themeColor="text1"/>
          <w:lang w:eastAsia="ko-KR"/>
        </w:rPr>
        <w:t>업로드</w:t>
      </w:r>
      <w:r w:rsidR="007805BE">
        <w:rPr>
          <w:rFonts w:hint="eastAsia"/>
          <w:color w:val="000000" w:themeColor="text1"/>
          <w:lang w:eastAsia="ko-KR"/>
        </w:rPr>
        <w:t xml:space="preserve"> </w:t>
      </w:r>
      <w:r w:rsidR="007805BE">
        <w:rPr>
          <w:rFonts w:hint="eastAsia"/>
          <w:color w:val="000000" w:themeColor="text1"/>
          <w:lang w:eastAsia="ko-KR"/>
        </w:rPr>
        <w:t>합니다</w:t>
      </w:r>
      <w:r w:rsidR="007805BE">
        <w:rPr>
          <w:rFonts w:hint="eastAsia"/>
          <w:color w:val="000000" w:themeColor="text1"/>
          <w:lang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7805BE" w:rsidRPr="00B71024" w14:paraId="0F6D95E2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56261E84" w14:textId="77777777" w:rsidR="007805BE" w:rsidRPr="00B56902" w:rsidRDefault="007805BE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7805BE" w:rsidRPr="00B71024" w14:paraId="133FCDB5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A1BB01A" w14:textId="5A43CB3D" w:rsidR="007805BE" w:rsidRPr="009A4677" w:rsidRDefault="007805BE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eastAsia="ko-KR"/>
              </w:rPr>
              <w:t>scp</w:t>
            </w:r>
            <w:proofErr w:type="spellEnd"/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파일명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계정</w:t>
            </w:r>
            <w:r>
              <w:rPr>
                <w:rFonts w:hint="eastAsia"/>
                <w:color w:val="000000" w:themeColor="text1"/>
                <w:lang w:eastAsia="ko-KR"/>
              </w:rPr>
              <w:t>@IP:</w:t>
            </w:r>
            <w:r>
              <w:rPr>
                <w:rFonts w:hint="eastAsia"/>
                <w:color w:val="000000" w:themeColor="text1"/>
                <w:lang w:eastAsia="ko-KR"/>
              </w:rPr>
              <w:t>경로</w:t>
            </w:r>
          </w:p>
        </w:tc>
      </w:tr>
    </w:tbl>
    <w:p w14:paraId="5F0D17C9" w14:textId="72FB41B2" w:rsidR="007805BE" w:rsidRPr="0092603F" w:rsidRDefault="007805BE" w:rsidP="0092603F">
      <w:pPr>
        <w:rPr>
          <w:color w:val="000000" w:themeColor="text1"/>
          <w:lang w:eastAsia="ko-KR"/>
        </w:rPr>
      </w:pPr>
      <w:r w:rsidRPr="0092603F">
        <w:rPr>
          <w:noProof/>
          <w:color w:val="000000" w:themeColor="text1"/>
          <w:lang w:eastAsia="ko-KR"/>
        </w:rPr>
        <w:drawing>
          <wp:inline distT="0" distB="0" distL="0" distR="0" wp14:anchorId="2C142F7E" wp14:editId="2C67996C">
            <wp:extent cx="5534025" cy="489548"/>
            <wp:effectExtent l="19050" t="19050" r="9525" b="25400"/>
            <wp:docPr id="6028453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5375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6" cy="501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30868" w14:textId="77777777" w:rsidR="0092603F" w:rsidRDefault="0092603F" w:rsidP="0092603F">
      <w:pPr>
        <w:rPr>
          <w:color w:val="000000" w:themeColor="text1"/>
          <w:lang w:eastAsia="ko-KR"/>
        </w:rPr>
      </w:pPr>
    </w:p>
    <w:p w14:paraId="2BE3BFD2" w14:textId="6D3B5109" w:rsidR="003A5E8C" w:rsidRPr="007805BE" w:rsidRDefault="003A5E8C" w:rsidP="0092603F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업로드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된</w:t>
      </w:r>
      <w:r>
        <w:rPr>
          <w:rFonts w:hint="eastAsia"/>
          <w:color w:val="000000" w:themeColor="text1"/>
          <w:lang w:eastAsia="ko-KR"/>
        </w:rPr>
        <w:t xml:space="preserve"> ISO </w:t>
      </w:r>
      <w:r>
        <w:rPr>
          <w:rFonts w:hint="eastAsia"/>
          <w:color w:val="000000" w:themeColor="text1"/>
          <w:lang w:eastAsia="ko-KR"/>
        </w:rPr>
        <w:t>파일을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서버에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마운트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합니다</w:t>
      </w:r>
      <w:r>
        <w:rPr>
          <w:rFonts w:hint="eastAsia"/>
          <w:color w:val="000000" w:themeColor="text1"/>
          <w:lang w:eastAsia="ko-KR"/>
        </w:rPr>
        <w:t>.</w:t>
      </w:r>
      <w:r w:rsidR="007805BE">
        <w:rPr>
          <w:color w:val="000000" w:themeColor="text1"/>
          <w:lang w:eastAsia="ko-KR"/>
        </w:rPr>
        <w:br/>
      </w:r>
      <w:r w:rsidR="007805BE">
        <w:rPr>
          <w:rFonts w:hint="eastAsia"/>
          <w:color w:val="000000" w:themeColor="text1"/>
          <w:lang w:eastAsia="ko-KR"/>
        </w:rPr>
        <w:t xml:space="preserve">mount </w:t>
      </w:r>
      <w:r w:rsidR="007805BE">
        <w:rPr>
          <w:rFonts w:hint="eastAsia"/>
          <w:color w:val="000000" w:themeColor="text1"/>
          <w:lang w:eastAsia="ko-KR"/>
        </w:rPr>
        <w:t>파일명</w:t>
      </w:r>
      <w:r w:rsidR="007805BE">
        <w:rPr>
          <w:rFonts w:hint="eastAsia"/>
          <w:color w:val="000000" w:themeColor="text1"/>
          <w:lang w:eastAsia="ko-KR"/>
        </w:rPr>
        <w:t xml:space="preserve"> </w:t>
      </w:r>
      <w:r w:rsidR="007805BE">
        <w:rPr>
          <w:rFonts w:hint="eastAsia"/>
          <w:color w:val="000000" w:themeColor="text1"/>
          <w:lang w:eastAsia="ko-KR"/>
        </w:rPr>
        <w:t>경로</w:t>
      </w:r>
    </w:p>
    <w:p w14:paraId="199729F2" w14:textId="50E8DB14" w:rsidR="003A5E8C" w:rsidRDefault="003A5E8C" w:rsidP="0092603F">
      <w:pPr>
        <w:rPr>
          <w:color w:val="000000" w:themeColor="text1"/>
          <w:lang w:eastAsia="ko-KR"/>
        </w:rPr>
      </w:pPr>
      <w:r w:rsidRPr="003A5E8C">
        <w:rPr>
          <w:noProof/>
          <w:color w:val="000000" w:themeColor="text1"/>
          <w:lang w:eastAsia="ko-KR"/>
        </w:rPr>
        <w:drawing>
          <wp:inline distT="0" distB="0" distL="0" distR="0" wp14:anchorId="102967F5" wp14:editId="593B6F5C">
            <wp:extent cx="5534025" cy="481270"/>
            <wp:effectExtent l="19050" t="19050" r="9525" b="14605"/>
            <wp:docPr id="45747731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7316" name="그림 1" descr="텍스트, 스크린샷, 폰트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0785" cy="50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F532E" w14:textId="77777777" w:rsidR="003A5E8C" w:rsidRDefault="003A5E8C" w:rsidP="0092603F">
      <w:pPr>
        <w:rPr>
          <w:color w:val="000000" w:themeColor="text1"/>
          <w:lang w:eastAsia="ko-KR"/>
        </w:rPr>
      </w:pPr>
    </w:p>
    <w:p w14:paraId="73ABEFEC" w14:textId="72E0BC2B" w:rsidR="003A5E8C" w:rsidRDefault="003A5E8C" w:rsidP="0092603F">
      <w:pPr>
        <w:rPr>
          <w:color w:val="000000" w:themeColor="text1"/>
          <w:lang w:eastAsia="ko-KR"/>
        </w:rPr>
      </w:pPr>
      <w:proofErr w:type="spellStart"/>
      <w:r w:rsidRPr="007805BE">
        <w:rPr>
          <w:rFonts w:hint="eastAsia"/>
          <w:lang w:eastAsia="ko-KR"/>
        </w:rPr>
        <w:t>dnf</w:t>
      </w:r>
      <w:proofErr w:type="spellEnd"/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 w:rsidRPr="003A5E8C">
        <w:rPr>
          <w:rFonts w:hint="eastAsia"/>
          <w:color w:val="000000" w:themeColor="text1"/>
          <w:lang w:eastAsia="ko-KR"/>
        </w:rPr>
        <w:t>모든</w:t>
      </w:r>
      <w:r w:rsidRPr="003A5E8C">
        <w:rPr>
          <w:rFonts w:hint="eastAsia"/>
          <w:color w:val="000000" w:themeColor="text1"/>
          <w:lang w:eastAsia="ko-KR"/>
        </w:rPr>
        <w:t xml:space="preserve"> </w:t>
      </w:r>
      <w:r w:rsidRPr="003A5E8C">
        <w:rPr>
          <w:rFonts w:hint="eastAsia"/>
          <w:color w:val="000000" w:themeColor="text1"/>
          <w:lang w:eastAsia="ko-KR"/>
        </w:rPr>
        <w:t>캐시</w:t>
      </w:r>
      <w:r w:rsidRPr="003A5E8C">
        <w:rPr>
          <w:rFonts w:hint="eastAsia"/>
          <w:color w:val="000000" w:themeColor="text1"/>
          <w:lang w:eastAsia="ko-KR"/>
        </w:rPr>
        <w:t xml:space="preserve"> </w:t>
      </w:r>
      <w:r w:rsidRPr="003A5E8C">
        <w:rPr>
          <w:rFonts w:hint="eastAsia"/>
          <w:color w:val="000000" w:themeColor="text1"/>
          <w:lang w:eastAsia="ko-KR"/>
        </w:rPr>
        <w:t>및</w:t>
      </w:r>
      <w:r w:rsidRPr="003A5E8C">
        <w:rPr>
          <w:rFonts w:hint="eastAsia"/>
          <w:color w:val="000000" w:themeColor="text1"/>
          <w:lang w:eastAsia="ko-KR"/>
        </w:rPr>
        <w:t xml:space="preserve"> </w:t>
      </w:r>
      <w:r w:rsidRPr="003A5E8C">
        <w:rPr>
          <w:rFonts w:hint="eastAsia"/>
          <w:color w:val="000000" w:themeColor="text1"/>
          <w:lang w:eastAsia="ko-KR"/>
        </w:rPr>
        <w:t>임시</w:t>
      </w:r>
      <w:r w:rsidRPr="003A5E8C">
        <w:rPr>
          <w:rFonts w:hint="eastAsia"/>
          <w:color w:val="000000" w:themeColor="text1"/>
          <w:lang w:eastAsia="ko-KR"/>
        </w:rPr>
        <w:t xml:space="preserve"> </w:t>
      </w:r>
      <w:r w:rsidRPr="003A5E8C">
        <w:rPr>
          <w:rFonts w:hint="eastAsia"/>
          <w:color w:val="000000" w:themeColor="text1"/>
          <w:lang w:eastAsia="ko-KR"/>
        </w:rPr>
        <w:t>파일을</w:t>
      </w:r>
      <w:r w:rsidRPr="003A5E8C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지웁니다</w:t>
      </w:r>
      <w:r>
        <w:rPr>
          <w:rFonts w:hint="eastAsia"/>
          <w:color w:val="000000" w:themeColor="text1"/>
          <w:lang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506E52EC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7FF0B575" w14:textId="77777777" w:rsidR="00F73351" w:rsidRPr="00B56902" w:rsidRDefault="00F7335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F73351" w:rsidRPr="00B71024" w14:paraId="6BBCAD47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37006AB" w14:textId="23B931F9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eastAsia="ko-KR"/>
              </w:rPr>
              <w:t>dnf</w:t>
            </w:r>
            <w:proofErr w:type="spellEnd"/>
            <w:r>
              <w:rPr>
                <w:rFonts w:hint="eastAsia"/>
                <w:color w:val="000000" w:themeColor="text1"/>
                <w:lang w:eastAsia="ko-KR"/>
              </w:rPr>
              <w:t xml:space="preserve"> clean install</w:t>
            </w:r>
          </w:p>
        </w:tc>
      </w:tr>
    </w:tbl>
    <w:p w14:paraId="33240E03" w14:textId="0B5ED688" w:rsidR="003A5E8C" w:rsidRPr="00F73351" w:rsidRDefault="00F73351" w:rsidP="0092603F">
      <w:pPr>
        <w:rPr>
          <w:color w:val="000000" w:themeColor="text1"/>
          <w:sz w:val="22"/>
          <w:szCs w:val="21"/>
          <w:lang w:eastAsia="ko-KR"/>
        </w:rPr>
      </w:pPr>
      <w:r w:rsidRPr="00F73351">
        <w:rPr>
          <w:noProof/>
          <w:lang w:eastAsia="ko-KR"/>
        </w:rPr>
        <w:drawing>
          <wp:inline distT="0" distB="0" distL="0" distR="0" wp14:anchorId="4CD7A1AC" wp14:editId="58B2AA48">
            <wp:extent cx="4591050" cy="622377"/>
            <wp:effectExtent l="19050" t="19050" r="19050" b="25400"/>
            <wp:docPr id="94476041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0418" name="그림 1" descr="텍스트, 스크린샷, 폰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971" cy="630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2"/>
          <w:szCs w:val="21"/>
          <w:lang w:eastAsia="ko-KR"/>
        </w:rPr>
        <w:softHyphen/>
      </w:r>
    </w:p>
    <w:p w14:paraId="679FB3AA" w14:textId="7ADBB5A6" w:rsidR="002158EE" w:rsidRPr="00F73351" w:rsidRDefault="008E6A47" w:rsidP="00EA02CA">
      <w:pPr>
        <w:pStyle w:val="TG1"/>
        <w:rPr>
          <w:color w:val="000000" w:themeColor="text1"/>
        </w:rPr>
      </w:pPr>
      <w:bookmarkStart w:id="10" w:name="_Toc171002524"/>
      <w:r w:rsidRPr="008E6A47">
        <w:rPr>
          <w:rFonts w:hint="eastAsia"/>
          <w:color w:val="000000" w:themeColor="text1"/>
        </w:rPr>
        <w:lastRenderedPageBreak/>
        <w:t>KVM 관련 패키지 설치</w:t>
      </w:r>
      <w:bookmarkEnd w:id="10"/>
    </w:p>
    <w:p w14:paraId="2EC855AF" w14:textId="4E5CABF3" w:rsidR="00F73351" w:rsidRDefault="00F73351" w:rsidP="00F73351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 xml:space="preserve">KVM </w:t>
      </w:r>
      <w:r>
        <w:rPr>
          <w:rFonts w:hint="eastAsia"/>
          <w:color w:val="000000" w:themeColor="text1"/>
          <w:lang w:eastAsia="ko-KR"/>
        </w:rPr>
        <w:t>구동을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패키지를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설치합니다</w:t>
      </w:r>
      <w:r>
        <w:rPr>
          <w:rFonts w:hint="eastAsia"/>
          <w:color w:val="000000" w:themeColor="text1"/>
          <w:lang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504F2DA6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568BE7F9" w14:textId="77777777" w:rsidR="00F73351" w:rsidRPr="00B56902" w:rsidRDefault="00F7335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F73351" w:rsidRPr="00B71024" w14:paraId="25BDD003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8970C41" w14:textId="77777777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eastAsia="ko-KR"/>
              </w:rPr>
              <w:t>dnf</w:t>
            </w:r>
            <w:proofErr w:type="spellEnd"/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3A5E8C">
              <w:rPr>
                <w:color w:val="000000" w:themeColor="text1"/>
                <w:lang w:eastAsia="ko-KR"/>
              </w:rPr>
              <w:t xml:space="preserve">install </w:t>
            </w:r>
            <w:proofErr w:type="spellStart"/>
            <w:r w:rsidRPr="003A5E8C">
              <w:rPr>
                <w:color w:val="000000" w:themeColor="text1"/>
                <w:lang w:eastAsia="ko-KR"/>
              </w:rPr>
              <w:t>qemu-kvm</w:t>
            </w:r>
            <w:proofErr w:type="spellEnd"/>
            <w:r w:rsidRPr="003A5E8C">
              <w:rPr>
                <w:color w:val="000000" w:themeColor="text1"/>
                <w:lang w:eastAsia="ko-KR"/>
              </w:rPr>
              <w:t xml:space="preserve"> </w:t>
            </w:r>
            <w:proofErr w:type="spellStart"/>
            <w:r w:rsidRPr="003A5E8C">
              <w:rPr>
                <w:color w:val="000000" w:themeColor="text1"/>
                <w:lang w:eastAsia="ko-KR"/>
              </w:rPr>
              <w:t>qemu-img</w:t>
            </w:r>
            <w:proofErr w:type="spellEnd"/>
            <w:r w:rsidRPr="003A5E8C">
              <w:rPr>
                <w:color w:val="000000" w:themeColor="text1"/>
                <w:lang w:eastAsia="ko-KR"/>
              </w:rPr>
              <w:t xml:space="preserve"> </w:t>
            </w:r>
            <w:proofErr w:type="spellStart"/>
            <w:r w:rsidRPr="003A5E8C">
              <w:rPr>
                <w:color w:val="000000" w:themeColor="text1"/>
                <w:lang w:eastAsia="ko-KR"/>
              </w:rPr>
              <w:t>virt</w:t>
            </w:r>
            <w:proofErr w:type="spellEnd"/>
            <w:r w:rsidRPr="003A5E8C">
              <w:rPr>
                <w:color w:val="000000" w:themeColor="text1"/>
                <w:lang w:eastAsia="ko-KR"/>
              </w:rPr>
              <w:t xml:space="preserve">-manager </w:t>
            </w:r>
            <w:proofErr w:type="spellStart"/>
            <w:r w:rsidRPr="003A5E8C">
              <w:rPr>
                <w:color w:val="000000" w:themeColor="text1"/>
                <w:lang w:eastAsia="ko-KR"/>
              </w:rPr>
              <w:t>libvirt</w:t>
            </w:r>
            <w:proofErr w:type="spellEnd"/>
            <w:r w:rsidRPr="003A5E8C">
              <w:rPr>
                <w:color w:val="000000" w:themeColor="text1"/>
                <w:lang w:eastAsia="ko-KR"/>
              </w:rPr>
              <w:t xml:space="preserve"> python</w:t>
            </w:r>
            <w:r>
              <w:rPr>
                <w:rFonts w:hint="eastAsia"/>
                <w:color w:val="000000" w:themeColor="text1"/>
                <w:lang w:eastAsia="ko-KR"/>
              </w:rPr>
              <w:t>3-</w:t>
            </w:r>
            <w:r w:rsidRPr="003A5E8C">
              <w:rPr>
                <w:color w:val="000000" w:themeColor="text1"/>
                <w:lang w:eastAsia="ko-KR"/>
              </w:rPr>
              <w:t xml:space="preserve">libvirt </w:t>
            </w:r>
            <w:proofErr w:type="spellStart"/>
            <w:r w:rsidRPr="003A5E8C">
              <w:rPr>
                <w:color w:val="000000" w:themeColor="text1"/>
                <w:lang w:eastAsia="ko-KR"/>
              </w:rPr>
              <w:t>libvirt</w:t>
            </w:r>
            <w:proofErr w:type="spellEnd"/>
            <w:r w:rsidRPr="003A5E8C">
              <w:rPr>
                <w:color w:val="000000" w:themeColor="text1"/>
                <w:lang w:eastAsia="ko-KR"/>
              </w:rPr>
              <w:t xml:space="preserve">-client </w:t>
            </w:r>
            <w:proofErr w:type="spellStart"/>
            <w:r w:rsidRPr="003A5E8C">
              <w:rPr>
                <w:color w:val="000000" w:themeColor="text1"/>
                <w:lang w:eastAsia="ko-KR"/>
              </w:rPr>
              <w:t>virt</w:t>
            </w:r>
            <w:proofErr w:type="spellEnd"/>
            <w:r w:rsidRPr="003A5E8C">
              <w:rPr>
                <w:color w:val="000000" w:themeColor="text1"/>
                <w:lang w:eastAsia="ko-KR"/>
              </w:rPr>
              <w:t xml:space="preserve">-install </w:t>
            </w:r>
            <w:proofErr w:type="spellStart"/>
            <w:r w:rsidRPr="003A5E8C">
              <w:rPr>
                <w:color w:val="000000" w:themeColor="text1"/>
                <w:lang w:eastAsia="ko-KR"/>
              </w:rPr>
              <w:t>virt</w:t>
            </w:r>
            <w:proofErr w:type="spellEnd"/>
            <w:r w:rsidRPr="003A5E8C">
              <w:rPr>
                <w:color w:val="000000" w:themeColor="text1"/>
                <w:lang w:eastAsia="ko-KR"/>
              </w:rPr>
              <w:t xml:space="preserve">-viewer bridge-utils </w:t>
            </w:r>
            <w:proofErr w:type="spellStart"/>
            <w:r w:rsidRPr="003A5E8C">
              <w:rPr>
                <w:color w:val="000000" w:themeColor="text1"/>
                <w:lang w:eastAsia="ko-KR"/>
              </w:rPr>
              <w:t>libguestfs</w:t>
            </w:r>
            <w:proofErr w:type="spellEnd"/>
            <w:r w:rsidRPr="003A5E8C">
              <w:rPr>
                <w:color w:val="000000" w:themeColor="text1"/>
                <w:lang w:eastAsia="ko-KR"/>
              </w:rPr>
              <w:t>-tools</w:t>
            </w:r>
          </w:p>
        </w:tc>
      </w:tr>
    </w:tbl>
    <w:p w14:paraId="7DE1D7FB" w14:textId="77777777" w:rsidR="00F73351" w:rsidRPr="00F73351" w:rsidRDefault="00F73351" w:rsidP="00F73351">
      <w:pPr>
        <w:rPr>
          <w:color w:val="000000" w:themeColor="text1"/>
          <w:lang w:eastAsia="ko-KR"/>
        </w:rPr>
      </w:pPr>
      <w:r w:rsidRPr="009A4677">
        <w:rPr>
          <w:noProof/>
          <w:color w:val="000000" w:themeColor="text1"/>
          <w:lang w:eastAsia="ko-KR"/>
        </w:rPr>
        <w:drawing>
          <wp:inline distT="0" distB="0" distL="0" distR="0" wp14:anchorId="1AD09508" wp14:editId="35DB428C">
            <wp:extent cx="5943600" cy="3967480"/>
            <wp:effectExtent l="19050" t="19050" r="19050" b="13970"/>
            <wp:docPr id="918949683" name="그림 1" descr="텍스트, 스크린샷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49683" name="그림 1" descr="텍스트, 스크린샷이(가) 표시된 사진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7B0AB" w14:textId="77777777" w:rsidR="00F73351" w:rsidRDefault="00F73351" w:rsidP="00F73351">
      <w:pPr>
        <w:rPr>
          <w:color w:val="000000" w:themeColor="text1"/>
          <w:lang w:eastAsia="ko-KR"/>
        </w:rPr>
      </w:pPr>
    </w:p>
    <w:p w14:paraId="79B16CF4" w14:textId="6D23EA27" w:rsidR="00F73351" w:rsidRDefault="00F73351" w:rsidP="00F73351">
      <w:pPr>
        <w:rPr>
          <w:color w:val="000000" w:themeColor="text1"/>
          <w:lang w:val="en-US" w:eastAsia="ko-KR"/>
        </w:rPr>
      </w:pPr>
      <w:r>
        <w:rPr>
          <w:rFonts w:hint="eastAsia"/>
          <w:color w:val="000000" w:themeColor="text1"/>
          <w:lang w:eastAsia="ko-KR"/>
        </w:rPr>
        <w:t>가상화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기능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활성화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여부를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확인합니다</w:t>
      </w:r>
      <w:r>
        <w:rPr>
          <w:rFonts w:hint="eastAsia"/>
          <w:color w:val="000000" w:themeColor="text1"/>
          <w:lang w:eastAsia="ko-KR"/>
        </w:rPr>
        <w:t xml:space="preserve">. </w:t>
      </w:r>
      <w:r w:rsidR="008E6A47" w:rsidRPr="009A4677">
        <w:rPr>
          <w:rFonts w:hint="eastAsia"/>
          <w:color w:val="FF0000"/>
          <w:lang w:eastAsia="ko-KR"/>
        </w:rPr>
        <w:t>(</w:t>
      </w:r>
      <w:r w:rsidR="008E6A47">
        <w:rPr>
          <w:rFonts w:hint="eastAsia"/>
          <w:color w:val="FF0000"/>
          <w:lang w:eastAsia="ko-KR"/>
        </w:rPr>
        <w:t>가상화</w:t>
      </w:r>
      <w:r w:rsidR="008E6A47">
        <w:rPr>
          <w:rFonts w:hint="eastAsia"/>
          <w:color w:val="FF0000"/>
          <w:lang w:eastAsia="ko-KR"/>
        </w:rPr>
        <w:t xml:space="preserve"> </w:t>
      </w:r>
      <w:r w:rsidR="008E6A47">
        <w:rPr>
          <w:rFonts w:hint="eastAsia"/>
          <w:color w:val="FF0000"/>
          <w:lang w:eastAsia="ko-KR"/>
        </w:rPr>
        <w:t>기능이</w:t>
      </w:r>
      <w:r w:rsidR="008E6A47">
        <w:rPr>
          <w:rFonts w:hint="eastAsia"/>
          <w:color w:val="FF0000"/>
          <w:lang w:eastAsia="ko-KR"/>
        </w:rPr>
        <w:t xml:space="preserve"> </w:t>
      </w:r>
      <w:r w:rsidR="008E6A47">
        <w:rPr>
          <w:rFonts w:hint="eastAsia"/>
          <w:color w:val="FF0000"/>
          <w:lang w:eastAsia="ko-KR"/>
        </w:rPr>
        <w:t>비활성화일</w:t>
      </w:r>
      <w:r w:rsidR="008E6A47">
        <w:rPr>
          <w:rFonts w:hint="eastAsia"/>
          <w:color w:val="FF0000"/>
          <w:lang w:eastAsia="ko-KR"/>
        </w:rPr>
        <w:t xml:space="preserve"> </w:t>
      </w:r>
      <w:r w:rsidR="008E6A47">
        <w:rPr>
          <w:rFonts w:hint="eastAsia"/>
          <w:color w:val="FF0000"/>
          <w:lang w:eastAsia="ko-KR"/>
        </w:rPr>
        <w:t>경우</w:t>
      </w:r>
      <w:r w:rsidR="008E6A47">
        <w:rPr>
          <w:rFonts w:hint="eastAsia"/>
          <w:color w:val="FF0000"/>
          <w:lang w:eastAsia="ko-KR"/>
        </w:rPr>
        <w:t xml:space="preserve"> GHES </w:t>
      </w:r>
      <w:r w:rsidR="008E6A47">
        <w:rPr>
          <w:rFonts w:hint="eastAsia"/>
          <w:color w:val="FF0000"/>
          <w:lang w:eastAsia="ko-KR"/>
        </w:rPr>
        <w:t>정상</w:t>
      </w:r>
      <w:r w:rsidR="008E6A47">
        <w:rPr>
          <w:rFonts w:hint="eastAsia"/>
          <w:color w:val="FF0000"/>
          <w:lang w:eastAsia="ko-KR"/>
        </w:rPr>
        <w:t xml:space="preserve"> </w:t>
      </w:r>
      <w:r w:rsidR="008E6A47">
        <w:rPr>
          <w:rFonts w:hint="eastAsia"/>
          <w:color w:val="FF0000"/>
          <w:lang w:eastAsia="ko-KR"/>
        </w:rPr>
        <w:t>작동</w:t>
      </w:r>
      <w:r w:rsidR="008E6A47">
        <w:rPr>
          <w:rFonts w:hint="eastAsia"/>
          <w:color w:val="FF0000"/>
          <w:lang w:eastAsia="ko-KR"/>
        </w:rPr>
        <w:t xml:space="preserve"> </w:t>
      </w:r>
      <w:r w:rsidR="008E6A47">
        <w:rPr>
          <w:rFonts w:hint="eastAsia"/>
          <w:color w:val="FF0000"/>
          <w:lang w:eastAsia="ko-KR"/>
        </w:rPr>
        <w:t>불가능</w:t>
      </w:r>
      <w:r w:rsidR="008E6A47" w:rsidRPr="009A4677">
        <w:rPr>
          <w:rFonts w:hint="eastAsia"/>
          <w:color w:val="FF0000"/>
          <w:lang w:eastAsia="ko-KR"/>
        </w:rPr>
        <w:t>)</w:t>
      </w:r>
      <w:r w:rsidR="008E6A47">
        <w:rPr>
          <w:color w:val="000000" w:themeColor="text1"/>
          <w:lang w:eastAsia="ko-KR"/>
        </w:rPr>
        <w:br/>
      </w:r>
      <w:r>
        <w:rPr>
          <w:rFonts w:hint="eastAsia"/>
          <w:color w:val="000000" w:themeColor="text1"/>
          <w:lang w:eastAsia="ko-KR"/>
        </w:rPr>
        <w:t>가상화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기능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여부는</w:t>
      </w:r>
      <w:r>
        <w:rPr>
          <w:rFonts w:hint="eastAsia"/>
          <w:color w:val="000000" w:themeColor="text1"/>
          <w:lang w:eastAsia="ko-KR"/>
        </w:rPr>
        <w:t xml:space="preserve"> CPU </w:t>
      </w:r>
      <w:r>
        <w:rPr>
          <w:rFonts w:hint="eastAsia"/>
          <w:color w:val="000000" w:themeColor="text1"/>
          <w:lang w:eastAsia="ko-KR"/>
        </w:rPr>
        <w:t>제조사의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설명을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확인해주세요</w:t>
      </w:r>
      <w:r>
        <w:rPr>
          <w:rFonts w:hint="eastAsia"/>
          <w:color w:val="000000" w:themeColor="text1"/>
          <w:lang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74E5E8CC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26ADCEDE" w14:textId="77777777" w:rsidR="00F73351" w:rsidRPr="00B56902" w:rsidRDefault="00F7335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F73351" w:rsidRPr="00B71024" w14:paraId="0B3C453A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320C542" w14:textId="77777777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r w:rsidRPr="009A4677">
              <w:rPr>
                <w:color w:val="000000" w:themeColor="text1"/>
                <w:lang w:val="en-US" w:eastAsia="ko-KR"/>
              </w:rPr>
              <w:t>grep '(</w:t>
            </w:r>
            <w:proofErr w:type="spellStart"/>
            <w:r w:rsidRPr="009A4677">
              <w:rPr>
                <w:color w:val="000000" w:themeColor="text1"/>
                <w:lang w:val="en-US" w:eastAsia="ko-KR"/>
              </w:rPr>
              <w:t>vmx|svm</w:t>
            </w:r>
            <w:proofErr w:type="spellEnd"/>
            <w:r w:rsidRPr="009A4677">
              <w:rPr>
                <w:color w:val="000000" w:themeColor="text1"/>
                <w:lang w:val="en-US" w:eastAsia="ko-KR"/>
              </w:rPr>
              <w:t>)' --color=always /proc/</w:t>
            </w:r>
            <w:proofErr w:type="spellStart"/>
            <w:r w:rsidRPr="009A4677">
              <w:rPr>
                <w:color w:val="000000" w:themeColor="text1"/>
                <w:lang w:val="en-US" w:eastAsia="ko-KR"/>
              </w:rPr>
              <w:t>cpuinfo</w:t>
            </w:r>
            <w:proofErr w:type="spellEnd"/>
          </w:p>
        </w:tc>
      </w:tr>
    </w:tbl>
    <w:p w14:paraId="7DFEF477" w14:textId="3EC5A5CB" w:rsidR="00F73351" w:rsidRDefault="00F73351" w:rsidP="00F73351">
      <w:pPr>
        <w:rPr>
          <w:color w:val="000000" w:themeColor="text1"/>
          <w:lang w:val="en-US" w:eastAsia="ko-KR"/>
        </w:rPr>
      </w:pPr>
      <w:r w:rsidRPr="00B56902">
        <w:rPr>
          <w:noProof/>
          <w:color w:val="000000" w:themeColor="text1"/>
          <w:lang w:val="en-US" w:eastAsia="ko-KR"/>
        </w:rPr>
        <w:drawing>
          <wp:inline distT="0" distB="0" distL="0" distR="0" wp14:anchorId="3A285D33" wp14:editId="792D1E01">
            <wp:extent cx="5943600" cy="1046480"/>
            <wp:effectExtent l="19050" t="19050" r="19050" b="20320"/>
            <wp:docPr id="179877133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71332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1811C" w14:textId="77777777" w:rsidR="008E6A47" w:rsidRDefault="008E6A47" w:rsidP="00F73351">
      <w:pPr>
        <w:rPr>
          <w:color w:val="000000" w:themeColor="text1"/>
          <w:lang w:val="en-US" w:eastAsia="ko-KR"/>
        </w:rPr>
      </w:pPr>
    </w:p>
    <w:p w14:paraId="38F576E3" w14:textId="5530E6F2" w:rsidR="00F73351" w:rsidRDefault="00F73351" w:rsidP="00F73351">
      <w:pPr>
        <w:rPr>
          <w:color w:val="000000" w:themeColor="text1"/>
          <w:lang w:val="en-US" w:eastAsia="ko-KR"/>
        </w:rPr>
      </w:pPr>
      <w:r>
        <w:rPr>
          <w:rFonts w:hint="eastAsia"/>
          <w:color w:val="000000" w:themeColor="text1"/>
          <w:lang w:val="en-US" w:eastAsia="ko-KR"/>
        </w:rPr>
        <w:lastRenderedPageBreak/>
        <w:t xml:space="preserve">KVM </w:t>
      </w:r>
      <w:r>
        <w:rPr>
          <w:rFonts w:hint="eastAsia"/>
          <w:color w:val="000000" w:themeColor="text1"/>
          <w:lang w:val="en-US" w:eastAsia="ko-KR"/>
        </w:rPr>
        <w:t>모듈이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정상적으로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로드되었는지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확인합니다</w:t>
      </w:r>
      <w:r>
        <w:rPr>
          <w:rFonts w:hint="eastAsia"/>
          <w:color w:val="000000" w:themeColor="text1"/>
          <w:lang w:val="en-US"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68B1A79D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3BDEAD78" w14:textId="77777777" w:rsidR="00F73351" w:rsidRPr="00B56902" w:rsidRDefault="00F7335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F73351" w:rsidRPr="00B71024" w14:paraId="53E7D0FA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27815C5" w14:textId="77777777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9A4677">
              <w:rPr>
                <w:color w:val="000000" w:themeColor="text1"/>
                <w:lang w:val="en-US" w:eastAsia="ko-KR"/>
              </w:rPr>
              <w:t>lsmod</w:t>
            </w:r>
            <w:proofErr w:type="spellEnd"/>
            <w:r w:rsidRPr="009A4677">
              <w:rPr>
                <w:color w:val="000000" w:themeColor="text1"/>
                <w:lang w:val="en-US" w:eastAsia="ko-KR"/>
              </w:rPr>
              <w:t xml:space="preserve"> | grep </w:t>
            </w:r>
            <w:proofErr w:type="spellStart"/>
            <w:r w:rsidRPr="009A4677">
              <w:rPr>
                <w:color w:val="000000" w:themeColor="text1"/>
                <w:lang w:val="en-US" w:eastAsia="ko-KR"/>
              </w:rPr>
              <w:t>kvm</w:t>
            </w:r>
            <w:proofErr w:type="spellEnd"/>
          </w:p>
        </w:tc>
      </w:tr>
    </w:tbl>
    <w:p w14:paraId="7F48D951" w14:textId="77777777" w:rsidR="00F73351" w:rsidRDefault="00F73351" w:rsidP="00F73351">
      <w:pPr>
        <w:ind w:left="0" w:firstLine="227"/>
        <w:rPr>
          <w:color w:val="000000" w:themeColor="text1"/>
          <w:lang w:val="en-US" w:eastAsia="ko-KR"/>
        </w:rPr>
      </w:pPr>
      <w:r w:rsidRPr="009A4677">
        <w:rPr>
          <w:noProof/>
          <w:color w:val="000000" w:themeColor="text1"/>
          <w:lang w:val="en-US" w:eastAsia="ko-KR"/>
        </w:rPr>
        <w:drawing>
          <wp:inline distT="0" distB="0" distL="0" distR="0" wp14:anchorId="54F3FA52" wp14:editId="0BD4F85E">
            <wp:extent cx="3820058" cy="600159"/>
            <wp:effectExtent l="19050" t="19050" r="9525" b="28575"/>
            <wp:docPr id="53871416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14162" name="그림 1" descr="텍스트, 폰트, 스크린샷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5E8BF" w14:textId="77777777" w:rsidR="00F73351" w:rsidRDefault="00F73351" w:rsidP="00F73351">
      <w:pPr>
        <w:ind w:left="0" w:firstLine="227"/>
        <w:rPr>
          <w:color w:val="000000" w:themeColor="text1"/>
          <w:lang w:val="en-US" w:eastAsia="ko-KR"/>
        </w:rPr>
      </w:pPr>
    </w:p>
    <w:p w14:paraId="4B7EA5A7" w14:textId="3EBFA09F" w:rsidR="00F73351" w:rsidRDefault="00F73351" w:rsidP="00F73351">
      <w:pPr>
        <w:rPr>
          <w:color w:val="000000" w:themeColor="text1"/>
          <w:lang w:val="en-US" w:eastAsia="ko-KR"/>
        </w:rPr>
      </w:pPr>
      <w:r>
        <w:rPr>
          <w:rFonts w:hint="eastAsia"/>
          <w:color w:val="000000" w:themeColor="text1"/>
          <w:lang w:val="en-US" w:eastAsia="ko-KR"/>
        </w:rPr>
        <w:t xml:space="preserve">KVM </w:t>
      </w:r>
      <w:r>
        <w:rPr>
          <w:rFonts w:hint="eastAsia"/>
          <w:color w:val="000000" w:themeColor="text1"/>
          <w:lang w:val="en-US" w:eastAsia="ko-KR"/>
        </w:rPr>
        <w:t>모듈이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정상적으로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로드되지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않을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경우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수동으로</w:t>
      </w:r>
      <w:r>
        <w:rPr>
          <w:rFonts w:hint="eastAsia"/>
          <w:color w:val="000000" w:themeColor="text1"/>
          <w:lang w:val="en-US" w:eastAsia="ko-KR"/>
        </w:rPr>
        <w:t xml:space="preserve"> </w:t>
      </w:r>
      <w:proofErr w:type="spellStart"/>
      <w:r>
        <w:rPr>
          <w:rFonts w:hint="eastAsia"/>
          <w:color w:val="000000" w:themeColor="text1"/>
          <w:lang w:val="en-US" w:eastAsia="ko-KR"/>
        </w:rPr>
        <w:t>로드해줍니다</w:t>
      </w:r>
      <w:proofErr w:type="spellEnd"/>
      <w:r>
        <w:rPr>
          <w:rFonts w:hint="eastAsia"/>
          <w:color w:val="000000" w:themeColor="text1"/>
          <w:lang w:val="en-US"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780FDDA5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54A5CF55" w14:textId="77777777" w:rsidR="00F73351" w:rsidRPr="00B71024" w:rsidRDefault="00F73351" w:rsidP="00300CEA">
            <w:pPr>
              <w:spacing w:before="0" w:after="0"/>
              <w:ind w:left="0"/>
              <w:textAlignment w:val="baseline"/>
              <w:rPr>
                <w:rFonts w:ascii="맑은 고딕" w:eastAsia="맑은 고딕" w:hAnsi="맑은 고딕" w:cs="굴림"/>
                <w:b/>
                <w:bCs/>
                <w:sz w:val="18"/>
                <w:szCs w:val="18"/>
                <w:lang w:val="en-US" w:eastAsia="ko-KR"/>
              </w:rPr>
            </w:pPr>
            <w:r>
              <w:rPr>
                <w:rFonts w:eastAsia="맑은 고딕" w:cs="굴림" w:hint="eastAsia"/>
                <w:b/>
                <w:bCs/>
                <w:sz w:val="18"/>
                <w:szCs w:val="18"/>
                <w:lang w:val="en-US" w:eastAsia="ko-KR"/>
              </w:rPr>
              <w:t>Intel CPU</w:t>
            </w:r>
          </w:p>
        </w:tc>
      </w:tr>
      <w:tr w:rsidR="00F73351" w:rsidRPr="00B71024" w14:paraId="54074221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3B7071E" w14:textId="77777777" w:rsidR="00F73351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9A4677">
              <w:rPr>
                <w:color w:val="000000" w:themeColor="text1"/>
                <w:lang w:val="en-US" w:eastAsia="ko-KR"/>
              </w:rPr>
              <w:t>sudo</w:t>
            </w:r>
            <w:proofErr w:type="spellEnd"/>
            <w:r w:rsidRPr="009A4677">
              <w:rPr>
                <w:color w:val="000000" w:themeColor="text1"/>
                <w:lang w:val="en-US" w:eastAsia="ko-KR"/>
              </w:rPr>
              <w:t xml:space="preserve"> </w:t>
            </w:r>
            <w:proofErr w:type="spellStart"/>
            <w:r w:rsidRPr="009A4677">
              <w:rPr>
                <w:color w:val="000000" w:themeColor="text1"/>
                <w:lang w:val="en-US" w:eastAsia="ko-KR"/>
              </w:rPr>
              <w:t>modprobe</w:t>
            </w:r>
            <w:proofErr w:type="spellEnd"/>
            <w:r w:rsidRPr="009A4677">
              <w:rPr>
                <w:color w:val="000000" w:themeColor="text1"/>
                <w:lang w:val="en-US" w:eastAsia="ko-KR"/>
              </w:rPr>
              <w:t xml:space="preserve"> </w:t>
            </w:r>
            <w:proofErr w:type="spellStart"/>
            <w:r w:rsidRPr="009A4677">
              <w:rPr>
                <w:color w:val="000000" w:themeColor="text1"/>
                <w:lang w:val="en-US" w:eastAsia="ko-KR"/>
              </w:rPr>
              <w:t>kvm</w:t>
            </w:r>
            <w:proofErr w:type="spellEnd"/>
            <w:r w:rsidRPr="009A4677">
              <w:rPr>
                <w:color w:val="000000" w:themeColor="text1"/>
                <w:lang w:val="en-US" w:eastAsia="ko-KR"/>
              </w:rPr>
              <w:t xml:space="preserve"> </w:t>
            </w:r>
          </w:p>
          <w:p w14:paraId="6F98CD42" w14:textId="77777777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9A4677">
              <w:rPr>
                <w:color w:val="000000" w:themeColor="text1"/>
                <w:lang w:val="en-US" w:eastAsia="ko-KR"/>
              </w:rPr>
              <w:t>sudo</w:t>
            </w:r>
            <w:proofErr w:type="spellEnd"/>
            <w:r w:rsidRPr="009A4677">
              <w:rPr>
                <w:color w:val="000000" w:themeColor="text1"/>
                <w:lang w:val="en-US" w:eastAsia="ko-KR"/>
              </w:rPr>
              <w:t xml:space="preserve"> </w:t>
            </w:r>
            <w:proofErr w:type="spellStart"/>
            <w:r w:rsidRPr="009A4677">
              <w:rPr>
                <w:color w:val="000000" w:themeColor="text1"/>
                <w:lang w:val="en-US" w:eastAsia="ko-KR"/>
              </w:rPr>
              <w:t>modprobe</w:t>
            </w:r>
            <w:proofErr w:type="spellEnd"/>
            <w:r w:rsidRPr="009A4677">
              <w:rPr>
                <w:color w:val="000000" w:themeColor="text1"/>
                <w:lang w:val="en-US" w:eastAsia="ko-KR"/>
              </w:rPr>
              <w:t xml:space="preserve"> </w:t>
            </w:r>
            <w:proofErr w:type="spellStart"/>
            <w:r w:rsidRPr="009A4677">
              <w:rPr>
                <w:color w:val="000000" w:themeColor="text1"/>
                <w:lang w:val="en-US" w:eastAsia="ko-KR"/>
              </w:rPr>
              <w:t>kvm_intel</w:t>
            </w:r>
            <w:proofErr w:type="spellEnd"/>
          </w:p>
        </w:tc>
      </w:tr>
    </w:tbl>
    <w:p w14:paraId="3580CE38" w14:textId="77777777" w:rsidR="00F73351" w:rsidRPr="009A4677" w:rsidRDefault="00F73351" w:rsidP="00F73351">
      <w:pPr>
        <w:rPr>
          <w:color w:val="000000" w:themeColor="text1"/>
          <w:lang w:eastAsia="ko-KR"/>
        </w:rPr>
      </w:pP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65F7B814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29741934" w14:textId="77777777" w:rsidR="00F73351" w:rsidRPr="00B71024" w:rsidRDefault="00F73351" w:rsidP="00300CEA">
            <w:pPr>
              <w:spacing w:before="0" w:after="0"/>
              <w:ind w:left="0"/>
              <w:textAlignment w:val="baseline"/>
              <w:rPr>
                <w:rFonts w:ascii="맑은 고딕" w:eastAsia="맑은 고딕" w:hAnsi="맑은 고딕" w:cs="굴림"/>
                <w:b/>
                <w:bCs/>
                <w:sz w:val="18"/>
                <w:szCs w:val="18"/>
                <w:lang w:val="en-US" w:eastAsia="ko-KR"/>
              </w:rPr>
            </w:pPr>
            <w:r>
              <w:rPr>
                <w:rFonts w:eastAsia="맑은 고딕" w:cs="굴림" w:hint="eastAsia"/>
                <w:b/>
                <w:bCs/>
                <w:sz w:val="18"/>
                <w:szCs w:val="18"/>
                <w:lang w:val="en-US" w:eastAsia="ko-KR"/>
              </w:rPr>
              <w:t>AMD CPU</w:t>
            </w:r>
          </w:p>
        </w:tc>
      </w:tr>
      <w:tr w:rsidR="00F73351" w:rsidRPr="00B71024" w14:paraId="6DB00FDD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B5DCF73" w14:textId="77777777" w:rsidR="00F73351" w:rsidRDefault="00F73351" w:rsidP="00300CEA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modprobe</w:t>
            </w:r>
            <w:proofErr w:type="spellEnd"/>
            <w:r>
              <w:t xml:space="preserve"> </w:t>
            </w:r>
            <w:proofErr w:type="spellStart"/>
            <w:r>
              <w:t>kvm</w:t>
            </w:r>
            <w:proofErr w:type="spellEnd"/>
            <w:r>
              <w:t xml:space="preserve"> </w:t>
            </w:r>
          </w:p>
          <w:p w14:paraId="08EC561B" w14:textId="77777777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modprobe</w:t>
            </w:r>
            <w:proofErr w:type="spellEnd"/>
            <w:r>
              <w:t xml:space="preserve"> </w:t>
            </w:r>
            <w:proofErr w:type="spellStart"/>
            <w:r>
              <w:t>kvm_amd</w:t>
            </w:r>
            <w:proofErr w:type="spellEnd"/>
          </w:p>
        </w:tc>
      </w:tr>
    </w:tbl>
    <w:p w14:paraId="165D8B1F" w14:textId="77777777" w:rsidR="00F73351" w:rsidRPr="009A4677" w:rsidRDefault="00F73351" w:rsidP="00F73351">
      <w:pPr>
        <w:rPr>
          <w:color w:val="000000" w:themeColor="text1"/>
          <w:lang w:eastAsia="ko-KR"/>
        </w:rPr>
      </w:pPr>
    </w:p>
    <w:p w14:paraId="1DAEE53A" w14:textId="056F6EDD" w:rsidR="00F73351" w:rsidRDefault="00F73351" w:rsidP="00F73351">
      <w:pPr>
        <w:rPr>
          <w:color w:val="000000" w:themeColor="text1"/>
          <w:lang w:val="en-US" w:eastAsia="ko-KR"/>
        </w:rPr>
      </w:pPr>
      <w:r w:rsidRPr="00B56902">
        <w:rPr>
          <w:rFonts w:hint="eastAsia"/>
          <w:color w:val="000000" w:themeColor="text1"/>
          <w:lang w:val="en-US" w:eastAsia="ko-KR"/>
        </w:rPr>
        <w:t>가상머신</w:t>
      </w:r>
      <w:r w:rsidRPr="00B56902">
        <w:rPr>
          <w:rFonts w:hint="eastAsia"/>
          <w:color w:val="000000" w:themeColor="text1"/>
          <w:lang w:val="en-US" w:eastAsia="ko-KR"/>
        </w:rPr>
        <w:t xml:space="preserve"> </w:t>
      </w:r>
      <w:r w:rsidRPr="00B56902">
        <w:rPr>
          <w:rFonts w:hint="eastAsia"/>
          <w:color w:val="000000" w:themeColor="text1"/>
          <w:lang w:val="en-US" w:eastAsia="ko-KR"/>
        </w:rPr>
        <w:t>구동을</w:t>
      </w:r>
      <w:r w:rsidRPr="00B56902">
        <w:rPr>
          <w:rFonts w:hint="eastAsia"/>
          <w:color w:val="000000" w:themeColor="text1"/>
          <w:lang w:val="en-US" w:eastAsia="ko-KR"/>
        </w:rPr>
        <w:t xml:space="preserve"> </w:t>
      </w:r>
      <w:r w:rsidRPr="00B56902">
        <w:rPr>
          <w:rFonts w:hint="eastAsia"/>
          <w:color w:val="000000" w:themeColor="text1"/>
          <w:lang w:val="en-US" w:eastAsia="ko-KR"/>
        </w:rPr>
        <w:t>위한</w:t>
      </w:r>
      <w:r w:rsidRPr="00B56902">
        <w:rPr>
          <w:rFonts w:hint="eastAsia"/>
          <w:color w:val="000000" w:themeColor="text1"/>
          <w:lang w:val="en-US" w:eastAsia="ko-KR"/>
        </w:rPr>
        <w:t xml:space="preserve"> </w:t>
      </w:r>
      <w:proofErr w:type="spellStart"/>
      <w:r w:rsidRPr="00B56902">
        <w:rPr>
          <w:rFonts w:hint="eastAsia"/>
          <w:color w:val="000000" w:themeColor="text1"/>
          <w:lang w:val="en-US" w:eastAsia="ko-KR"/>
        </w:rPr>
        <w:t>libvirtd</w:t>
      </w:r>
      <w:proofErr w:type="spellEnd"/>
      <w:r w:rsidRPr="00B56902"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서비스를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시작합니다</w:t>
      </w:r>
      <w:r>
        <w:rPr>
          <w:rFonts w:hint="eastAsia"/>
          <w:color w:val="000000" w:themeColor="text1"/>
          <w:lang w:val="en-US"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69E7ED96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599CA80D" w14:textId="77777777" w:rsidR="00F73351" w:rsidRPr="00B56902" w:rsidRDefault="00F7335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F73351" w:rsidRPr="00B71024" w14:paraId="6C16E96A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1927ECB" w14:textId="77777777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B56902">
              <w:rPr>
                <w:color w:val="000000" w:themeColor="text1"/>
                <w:lang w:val="en-US" w:eastAsia="ko-KR"/>
              </w:rPr>
              <w:t>systemctl</w:t>
            </w:r>
            <w:proofErr w:type="spellEnd"/>
            <w:r w:rsidRPr="00B56902">
              <w:rPr>
                <w:color w:val="000000" w:themeColor="text1"/>
                <w:lang w:val="en-US" w:eastAsia="ko-KR"/>
              </w:rPr>
              <w:t xml:space="preserve"> start </w:t>
            </w:r>
            <w:proofErr w:type="spellStart"/>
            <w:r w:rsidRPr="00B56902">
              <w:rPr>
                <w:color w:val="000000" w:themeColor="text1"/>
                <w:lang w:val="en-US" w:eastAsia="ko-KR"/>
              </w:rPr>
              <w:t>libvirtd</w:t>
            </w:r>
            <w:proofErr w:type="spellEnd"/>
          </w:p>
        </w:tc>
      </w:tr>
    </w:tbl>
    <w:p w14:paraId="46058623" w14:textId="77777777" w:rsidR="00F73351" w:rsidRDefault="00F73351" w:rsidP="00F73351">
      <w:pPr>
        <w:rPr>
          <w:color w:val="000000" w:themeColor="text1"/>
          <w:lang w:val="en-US" w:eastAsia="ko-KR"/>
        </w:rPr>
      </w:pPr>
      <w:r w:rsidRPr="00B56902">
        <w:rPr>
          <w:noProof/>
          <w:color w:val="000000" w:themeColor="text1"/>
          <w:lang w:val="en-US" w:eastAsia="ko-KR"/>
        </w:rPr>
        <w:drawing>
          <wp:inline distT="0" distB="0" distL="0" distR="0" wp14:anchorId="08DBE4AE" wp14:editId="237C10ED">
            <wp:extent cx="4848902" cy="181000"/>
            <wp:effectExtent l="19050" t="19050" r="27940" b="28575"/>
            <wp:docPr id="1469822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26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7D10B" w14:textId="58780572" w:rsidR="00F73351" w:rsidRDefault="00F73351" w:rsidP="00F73351">
      <w:pPr>
        <w:rPr>
          <w:color w:val="000000" w:themeColor="text1"/>
          <w:lang w:val="en-US" w:eastAsia="ko-KR"/>
        </w:rPr>
      </w:pPr>
      <w:proofErr w:type="spellStart"/>
      <w:r>
        <w:rPr>
          <w:rFonts w:hint="eastAsia"/>
          <w:color w:val="000000" w:themeColor="text1"/>
          <w:lang w:val="en-US" w:eastAsia="ko-KR"/>
        </w:rPr>
        <w:t>libvirtd</w:t>
      </w:r>
      <w:proofErr w:type="spellEnd"/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서비스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정상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작동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여부를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확인합니다</w:t>
      </w:r>
      <w:r>
        <w:rPr>
          <w:rFonts w:hint="eastAsia"/>
          <w:color w:val="000000" w:themeColor="text1"/>
          <w:lang w:val="en-US"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7A6A310E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2A1B7527" w14:textId="77777777" w:rsidR="00F73351" w:rsidRPr="00B56902" w:rsidRDefault="00F7335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F73351" w:rsidRPr="00B71024" w14:paraId="4036524A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6E8E8C3" w14:textId="77777777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B56902">
              <w:rPr>
                <w:color w:val="000000" w:themeColor="text1"/>
                <w:lang w:val="en-US" w:eastAsia="ko-KR"/>
              </w:rPr>
              <w:t>systemctl</w:t>
            </w:r>
            <w:proofErr w:type="spellEnd"/>
            <w:r w:rsidRPr="00B56902">
              <w:rPr>
                <w:color w:val="000000" w:themeColor="text1"/>
                <w:lang w:val="en-US" w:eastAsia="ko-KR"/>
              </w:rPr>
              <w:t xml:space="preserve"> status </w:t>
            </w:r>
            <w:proofErr w:type="spellStart"/>
            <w:r w:rsidRPr="00B56902">
              <w:rPr>
                <w:color w:val="000000" w:themeColor="text1"/>
                <w:lang w:val="en-US" w:eastAsia="ko-KR"/>
              </w:rPr>
              <w:t>libvirtd</w:t>
            </w:r>
            <w:proofErr w:type="spellEnd"/>
          </w:p>
        </w:tc>
      </w:tr>
    </w:tbl>
    <w:p w14:paraId="7EFFA55D" w14:textId="0F8BECA6" w:rsidR="00F73351" w:rsidRDefault="00F73351" w:rsidP="00F73351">
      <w:pPr>
        <w:rPr>
          <w:color w:val="000000" w:themeColor="text1"/>
          <w:lang w:val="en-US" w:eastAsia="ko-KR"/>
        </w:rPr>
      </w:pPr>
      <w:r w:rsidRPr="00B56902">
        <w:rPr>
          <w:noProof/>
          <w:color w:val="000000" w:themeColor="text1"/>
          <w:lang w:val="en-US" w:eastAsia="ko-KR"/>
        </w:rPr>
        <w:drawing>
          <wp:inline distT="0" distB="0" distL="0" distR="0" wp14:anchorId="215BE675" wp14:editId="56D7E65E">
            <wp:extent cx="5943600" cy="1372870"/>
            <wp:effectExtent l="19050" t="19050" r="19050" b="17780"/>
            <wp:docPr id="19115850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85002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 w:eastAsia="ko-KR"/>
        </w:rPr>
        <w:br/>
      </w:r>
    </w:p>
    <w:p w14:paraId="20B0295C" w14:textId="77777777" w:rsidR="008E6A47" w:rsidRDefault="008E6A47" w:rsidP="00F73351">
      <w:pPr>
        <w:rPr>
          <w:color w:val="000000" w:themeColor="text1"/>
          <w:lang w:val="en-US" w:eastAsia="ko-KR"/>
        </w:rPr>
      </w:pPr>
    </w:p>
    <w:p w14:paraId="31ABE7A6" w14:textId="77777777" w:rsidR="008E6A47" w:rsidRDefault="008E6A47" w:rsidP="00F73351">
      <w:pPr>
        <w:rPr>
          <w:color w:val="000000" w:themeColor="text1"/>
          <w:lang w:val="en-US" w:eastAsia="ko-KR"/>
        </w:rPr>
      </w:pPr>
    </w:p>
    <w:p w14:paraId="3077E1BD" w14:textId="22D9DBFF" w:rsidR="00F73351" w:rsidRDefault="00F73351" w:rsidP="00F73351">
      <w:pPr>
        <w:rPr>
          <w:color w:val="000000" w:themeColor="text1"/>
          <w:lang w:val="en-US" w:eastAsia="ko-KR"/>
        </w:rPr>
      </w:pPr>
      <w:proofErr w:type="spellStart"/>
      <w:r>
        <w:rPr>
          <w:rFonts w:hint="eastAsia"/>
          <w:color w:val="000000" w:themeColor="text1"/>
          <w:lang w:val="en-US" w:eastAsia="ko-KR"/>
        </w:rPr>
        <w:lastRenderedPageBreak/>
        <w:t>libvirtd</w:t>
      </w:r>
      <w:proofErr w:type="spellEnd"/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서비스를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항상</w:t>
      </w:r>
      <w:r>
        <w:rPr>
          <w:rFonts w:hint="eastAsia"/>
          <w:color w:val="000000" w:themeColor="text1"/>
          <w:lang w:val="en-US" w:eastAsia="ko-KR"/>
        </w:rPr>
        <w:t xml:space="preserve"> </w:t>
      </w:r>
      <w:proofErr w:type="spellStart"/>
      <w:r>
        <w:rPr>
          <w:rFonts w:hint="eastAsia"/>
          <w:color w:val="000000" w:themeColor="text1"/>
          <w:lang w:val="en-US" w:eastAsia="ko-KR"/>
        </w:rPr>
        <w:t>자동실행하도록</w:t>
      </w:r>
      <w:proofErr w:type="spellEnd"/>
      <w:r>
        <w:rPr>
          <w:rFonts w:hint="eastAsia"/>
          <w:color w:val="000000" w:themeColor="text1"/>
          <w:lang w:val="en-US" w:eastAsia="ko-KR"/>
        </w:rPr>
        <w:t xml:space="preserve"> </w:t>
      </w:r>
      <w:proofErr w:type="spellStart"/>
      <w:r>
        <w:rPr>
          <w:rFonts w:hint="eastAsia"/>
          <w:color w:val="000000" w:themeColor="text1"/>
          <w:lang w:val="en-US" w:eastAsia="ko-KR"/>
        </w:rPr>
        <w:t>성정해줍니다</w:t>
      </w:r>
      <w:proofErr w:type="spellEnd"/>
      <w:r>
        <w:rPr>
          <w:rFonts w:hint="eastAsia"/>
          <w:color w:val="000000" w:themeColor="text1"/>
          <w:lang w:val="en-US"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F73351" w:rsidRPr="00B71024" w14:paraId="0194FF4D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021BDA5E" w14:textId="77777777" w:rsidR="00F73351" w:rsidRPr="00B56902" w:rsidRDefault="00F7335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F73351" w:rsidRPr="00B71024" w14:paraId="096D9924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C12D476" w14:textId="77777777" w:rsidR="00F73351" w:rsidRPr="009A4677" w:rsidRDefault="00F7335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B56902">
              <w:rPr>
                <w:color w:val="000000" w:themeColor="text1"/>
                <w:lang w:val="en-US" w:eastAsia="ko-KR"/>
              </w:rPr>
              <w:t>systemctl</w:t>
            </w:r>
            <w:proofErr w:type="spellEnd"/>
            <w:r w:rsidRPr="00B56902">
              <w:rPr>
                <w:color w:val="000000" w:themeColor="text1"/>
                <w:lang w:val="en-US" w:eastAsia="ko-KR"/>
              </w:rPr>
              <w:t xml:space="preserve"> enable </w:t>
            </w:r>
            <w:proofErr w:type="spellStart"/>
            <w:r w:rsidRPr="00B56902">
              <w:rPr>
                <w:color w:val="000000" w:themeColor="text1"/>
                <w:lang w:val="en-US" w:eastAsia="ko-KR"/>
              </w:rPr>
              <w:t>libvirtd</w:t>
            </w:r>
            <w:proofErr w:type="spellEnd"/>
          </w:p>
        </w:tc>
      </w:tr>
    </w:tbl>
    <w:p w14:paraId="4C98BE7D" w14:textId="77777777" w:rsidR="00F73351" w:rsidRDefault="00F73351" w:rsidP="00F73351">
      <w:pPr>
        <w:rPr>
          <w:color w:val="000000" w:themeColor="text1"/>
          <w:lang w:val="en-US" w:eastAsia="ko-KR"/>
        </w:rPr>
      </w:pPr>
      <w:r w:rsidRPr="00B56902">
        <w:rPr>
          <w:noProof/>
          <w:color w:val="000000" w:themeColor="text1"/>
          <w:lang w:val="en-US" w:eastAsia="ko-KR"/>
        </w:rPr>
        <w:drawing>
          <wp:inline distT="0" distB="0" distL="0" distR="0" wp14:anchorId="17EADC94" wp14:editId="59441958">
            <wp:extent cx="4810796" cy="276264"/>
            <wp:effectExtent l="19050" t="19050" r="8890" b="28575"/>
            <wp:docPr id="6373369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69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6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85882" w14:textId="77777777" w:rsidR="00F73351" w:rsidRDefault="00F73351" w:rsidP="002158EE">
      <w:pPr>
        <w:rPr>
          <w:color w:val="000000" w:themeColor="text1"/>
          <w:lang w:val="en-US" w:eastAsia="ko-KR"/>
        </w:rPr>
      </w:pPr>
    </w:p>
    <w:p w14:paraId="6EF2D196" w14:textId="08C19D87" w:rsidR="002158EE" w:rsidRDefault="008E6A47" w:rsidP="002158EE">
      <w:pPr>
        <w:pStyle w:val="TG1"/>
      </w:pPr>
      <w:bookmarkStart w:id="11" w:name="_Toc171002525"/>
      <w:r>
        <w:rPr>
          <w:rFonts w:hint="eastAsia"/>
        </w:rPr>
        <w:lastRenderedPageBreak/>
        <w:t>VM 설치</w:t>
      </w:r>
      <w:bookmarkEnd w:id="11"/>
    </w:p>
    <w:p w14:paraId="7B0626DE" w14:textId="1C884C35" w:rsidR="004019FF" w:rsidRDefault="004019FF" w:rsidP="004019FF">
      <w:pPr>
        <w:rPr>
          <w:lang w:val="en-US" w:eastAsia="ko-KR"/>
        </w:rPr>
      </w:pPr>
      <w:r>
        <w:rPr>
          <w:rFonts w:hint="eastAsia"/>
          <w:lang w:val="en-US" w:eastAsia="ko-KR"/>
        </w:rPr>
        <w:t xml:space="preserve">GHES </w:t>
      </w:r>
      <w:r>
        <w:rPr>
          <w:rFonts w:hint="eastAsia"/>
          <w:lang w:val="en-US" w:eastAsia="ko-KR"/>
        </w:rPr>
        <w:t>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이미지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파일을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저장할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폴더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4019FF" w:rsidRPr="00B71024" w14:paraId="79A42F7F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1619DF9C" w14:textId="77777777" w:rsidR="004019FF" w:rsidRPr="00B56902" w:rsidRDefault="004019FF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4019FF" w:rsidRPr="00B71024" w14:paraId="7F80363F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2ABF1472" w14:textId="6CCD57D8" w:rsidR="004019FF" w:rsidRPr="009A4677" w:rsidRDefault="004019FF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mkdir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ko-KR"/>
              </w:rPr>
              <w:t>경로</w:t>
            </w:r>
            <w:r>
              <w:rPr>
                <w:rFonts w:hint="eastAsia"/>
                <w:color w:val="000000" w:themeColor="text1"/>
                <w:lang w:val="en-US" w:eastAsia="ko-KR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폴더명</w:t>
            </w:r>
            <w:proofErr w:type="spellEnd"/>
          </w:p>
        </w:tc>
      </w:tr>
    </w:tbl>
    <w:p w14:paraId="1354A108" w14:textId="115CF6A4" w:rsidR="004019FF" w:rsidRPr="004019FF" w:rsidRDefault="004019FF" w:rsidP="004019FF">
      <w:pPr>
        <w:rPr>
          <w:lang w:eastAsia="ko-KR"/>
        </w:rPr>
      </w:pPr>
    </w:p>
    <w:p w14:paraId="6477738C" w14:textId="076F8DA6" w:rsidR="004019FF" w:rsidRDefault="004019FF" w:rsidP="004019FF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 xml:space="preserve">RHEL 8 </w:t>
      </w:r>
      <w:r>
        <w:rPr>
          <w:rFonts w:hint="eastAsia"/>
          <w:color w:val="000000" w:themeColor="text1"/>
          <w:lang w:eastAsia="ko-KR"/>
        </w:rPr>
        <w:t>서버로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미리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다운받은</w:t>
      </w:r>
      <w:r>
        <w:rPr>
          <w:rFonts w:hint="eastAsia"/>
          <w:color w:val="000000" w:themeColor="text1"/>
          <w:lang w:eastAsia="ko-KR"/>
        </w:rPr>
        <w:t xml:space="preserve"> GHES </w:t>
      </w:r>
      <w:r>
        <w:rPr>
          <w:rFonts w:hint="eastAsia"/>
          <w:color w:val="000000" w:themeColor="text1"/>
          <w:lang w:eastAsia="ko-KR"/>
        </w:rPr>
        <w:t>이미</w:t>
      </w:r>
      <w:r w:rsidR="00B41EC1">
        <w:rPr>
          <w:rFonts w:hint="eastAsia"/>
          <w:color w:val="000000" w:themeColor="text1"/>
          <w:lang w:eastAsia="ko-KR"/>
        </w:rPr>
        <w:t>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파일을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업로드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합니다</w:t>
      </w:r>
      <w:r>
        <w:rPr>
          <w:rFonts w:hint="eastAsia"/>
          <w:color w:val="000000" w:themeColor="text1"/>
          <w:lang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4019FF" w:rsidRPr="00B71024" w14:paraId="5FD5776F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5598BE9D" w14:textId="77777777" w:rsidR="004019FF" w:rsidRPr="00B56902" w:rsidRDefault="004019FF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4019FF" w:rsidRPr="00B71024" w14:paraId="753F1C95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B53B478" w14:textId="77777777" w:rsidR="004019FF" w:rsidRPr="009A4677" w:rsidRDefault="004019FF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eastAsia="ko-KR"/>
              </w:rPr>
              <w:t>scp</w:t>
            </w:r>
            <w:proofErr w:type="spellEnd"/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파일명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계정</w:t>
            </w:r>
            <w:r>
              <w:rPr>
                <w:rFonts w:hint="eastAsia"/>
                <w:color w:val="000000" w:themeColor="text1"/>
                <w:lang w:eastAsia="ko-KR"/>
              </w:rPr>
              <w:t>@IP:</w:t>
            </w:r>
            <w:r>
              <w:rPr>
                <w:rFonts w:hint="eastAsia"/>
                <w:color w:val="000000" w:themeColor="text1"/>
                <w:lang w:eastAsia="ko-KR"/>
              </w:rPr>
              <w:t>경로</w:t>
            </w:r>
          </w:p>
        </w:tc>
      </w:tr>
    </w:tbl>
    <w:p w14:paraId="6659B7FF" w14:textId="77777777" w:rsidR="00877542" w:rsidRDefault="00877542" w:rsidP="004019FF">
      <w:pPr>
        <w:rPr>
          <w:lang w:eastAsia="ko-KR"/>
        </w:rPr>
      </w:pPr>
    </w:p>
    <w:p w14:paraId="345804D1" w14:textId="77777777" w:rsidR="00877542" w:rsidRDefault="00877542" w:rsidP="004019FF">
      <w:pPr>
        <w:rPr>
          <w:lang w:eastAsia="ko-KR"/>
        </w:rPr>
      </w:pPr>
    </w:p>
    <w:p w14:paraId="19FA249E" w14:textId="77777777" w:rsidR="00877542" w:rsidRDefault="00877542" w:rsidP="004019FF">
      <w:pPr>
        <w:rPr>
          <w:lang w:eastAsia="ko-KR"/>
        </w:rPr>
      </w:pPr>
    </w:p>
    <w:p w14:paraId="4D6B725B" w14:textId="77777777" w:rsidR="00877542" w:rsidRDefault="00877542" w:rsidP="004019FF">
      <w:pPr>
        <w:rPr>
          <w:lang w:eastAsia="ko-KR"/>
        </w:rPr>
      </w:pPr>
    </w:p>
    <w:p w14:paraId="0B97A46C" w14:textId="77777777" w:rsidR="00877542" w:rsidRDefault="00877542" w:rsidP="004019FF">
      <w:pPr>
        <w:rPr>
          <w:lang w:eastAsia="ko-KR"/>
        </w:rPr>
      </w:pPr>
    </w:p>
    <w:p w14:paraId="28057969" w14:textId="77777777" w:rsidR="00877542" w:rsidRDefault="00877542" w:rsidP="004019FF">
      <w:pPr>
        <w:rPr>
          <w:lang w:eastAsia="ko-KR"/>
        </w:rPr>
      </w:pPr>
    </w:p>
    <w:p w14:paraId="704DF77A" w14:textId="77777777" w:rsidR="00877542" w:rsidRDefault="00877542" w:rsidP="004019FF">
      <w:pPr>
        <w:rPr>
          <w:lang w:eastAsia="ko-KR"/>
        </w:rPr>
      </w:pPr>
    </w:p>
    <w:p w14:paraId="1B2B3232" w14:textId="77777777" w:rsidR="00877542" w:rsidRDefault="00877542" w:rsidP="004019FF">
      <w:pPr>
        <w:rPr>
          <w:lang w:eastAsia="ko-KR"/>
        </w:rPr>
      </w:pPr>
    </w:p>
    <w:p w14:paraId="7795743F" w14:textId="77777777" w:rsidR="00877542" w:rsidRDefault="00877542" w:rsidP="004019FF">
      <w:pPr>
        <w:rPr>
          <w:lang w:eastAsia="ko-KR"/>
        </w:rPr>
      </w:pPr>
    </w:p>
    <w:p w14:paraId="0DE825E2" w14:textId="77777777" w:rsidR="00877542" w:rsidRDefault="00877542" w:rsidP="004019FF">
      <w:pPr>
        <w:rPr>
          <w:lang w:eastAsia="ko-KR"/>
        </w:rPr>
      </w:pPr>
    </w:p>
    <w:p w14:paraId="4D18A5B9" w14:textId="77777777" w:rsidR="00877542" w:rsidRDefault="00877542" w:rsidP="004019FF">
      <w:pPr>
        <w:rPr>
          <w:lang w:eastAsia="ko-KR"/>
        </w:rPr>
      </w:pPr>
    </w:p>
    <w:p w14:paraId="54E5253A" w14:textId="77777777" w:rsidR="00877542" w:rsidRDefault="00877542" w:rsidP="004019FF">
      <w:pPr>
        <w:rPr>
          <w:lang w:eastAsia="ko-KR"/>
        </w:rPr>
      </w:pPr>
    </w:p>
    <w:p w14:paraId="15C233E9" w14:textId="77777777" w:rsidR="00877542" w:rsidRDefault="00877542" w:rsidP="004019FF">
      <w:pPr>
        <w:rPr>
          <w:lang w:eastAsia="ko-KR"/>
        </w:rPr>
      </w:pPr>
    </w:p>
    <w:p w14:paraId="1217C3BA" w14:textId="77777777" w:rsidR="00877542" w:rsidRDefault="00877542" w:rsidP="004019FF">
      <w:pPr>
        <w:rPr>
          <w:lang w:eastAsia="ko-KR"/>
        </w:rPr>
      </w:pPr>
    </w:p>
    <w:p w14:paraId="3AB8E5FB" w14:textId="77777777" w:rsidR="00877542" w:rsidRDefault="00877542" w:rsidP="004019FF">
      <w:pPr>
        <w:rPr>
          <w:lang w:eastAsia="ko-KR"/>
        </w:rPr>
      </w:pPr>
    </w:p>
    <w:p w14:paraId="70E24481" w14:textId="77777777" w:rsidR="00877542" w:rsidRDefault="00877542" w:rsidP="004019FF">
      <w:pPr>
        <w:rPr>
          <w:lang w:eastAsia="ko-KR"/>
        </w:rPr>
      </w:pPr>
    </w:p>
    <w:p w14:paraId="2B72EC7F" w14:textId="77777777" w:rsidR="00877542" w:rsidRDefault="00877542" w:rsidP="004019FF">
      <w:pPr>
        <w:rPr>
          <w:lang w:eastAsia="ko-KR"/>
        </w:rPr>
      </w:pPr>
    </w:p>
    <w:p w14:paraId="3593EBD2" w14:textId="77777777" w:rsidR="00877542" w:rsidRDefault="00877542" w:rsidP="004019FF">
      <w:pPr>
        <w:rPr>
          <w:lang w:eastAsia="ko-KR"/>
        </w:rPr>
      </w:pPr>
    </w:p>
    <w:p w14:paraId="25BE35E8" w14:textId="77777777" w:rsidR="00877542" w:rsidRDefault="00877542" w:rsidP="004019FF">
      <w:pPr>
        <w:rPr>
          <w:lang w:eastAsia="ko-KR"/>
        </w:rPr>
      </w:pPr>
    </w:p>
    <w:p w14:paraId="26DD3EDA" w14:textId="77777777" w:rsidR="00877542" w:rsidRDefault="00877542" w:rsidP="004019FF">
      <w:pPr>
        <w:rPr>
          <w:lang w:eastAsia="ko-KR"/>
        </w:rPr>
      </w:pPr>
    </w:p>
    <w:p w14:paraId="5378E780" w14:textId="77777777" w:rsidR="00877542" w:rsidRDefault="00877542" w:rsidP="004019FF">
      <w:pPr>
        <w:rPr>
          <w:lang w:eastAsia="ko-KR"/>
        </w:rPr>
      </w:pPr>
    </w:p>
    <w:p w14:paraId="5D175A42" w14:textId="77777777" w:rsidR="00877542" w:rsidRDefault="00877542" w:rsidP="004019FF">
      <w:pPr>
        <w:rPr>
          <w:lang w:eastAsia="ko-KR"/>
        </w:rPr>
      </w:pPr>
    </w:p>
    <w:p w14:paraId="4F2760DF" w14:textId="77777777" w:rsidR="00877542" w:rsidRDefault="00877542" w:rsidP="004019FF">
      <w:pPr>
        <w:rPr>
          <w:lang w:eastAsia="ko-KR"/>
        </w:rPr>
      </w:pPr>
    </w:p>
    <w:p w14:paraId="35B08254" w14:textId="34BC229B" w:rsidR="004019FF" w:rsidRDefault="00B41EC1" w:rsidP="004019FF">
      <w:pPr>
        <w:rPr>
          <w:lang w:val="en-US" w:eastAsia="ko-KR"/>
        </w:rPr>
      </w:pPr>
      <w:r>
        <w:rPr>
          <w:rFonts w:hint="eastAsia"/>
          <w:lang w:val="en-US" w:eastAsia="ko-KR"/>
        </w:rPr>
        <w:lastRenderedPageBreak/>
        <w:t xml:space="preserve">VM </w:t>
      </w:r>
      <w:r>
        <w:rPr>
          <w:rFonts w:hint="eastAsia"/>
          <w:lang w:val="en-US" w:eastAsia="ko-KR"/>
        </w:rPr>
        <w:t>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생성해줍니다</w:t>
      </w:r>
      <w:r>
        <w:rPr>
          <w:rFonts w:hint="eastAsia"/>
          <w:lang w:val="en-US" w:eastAsia="ko-KR"/>
        </w:rPr>
        <w:t>.</w:t>
      </w:r>
    </w:p>
    <w:p w14:paraId="33D3246D" w14:textId="59B70F98" w:rsidR="00B41EC1" w:rsidRPr="004019FF" w:rsidRDefault="00B41EC1" w:rsidP="004019FF">
      <w:pPr>
        <w:rPr>
          <w:lang w:val="en-US" w:eastAsia="ko-KR"/>
        </w:rPr>
      </w:pPr>
      <w:r>
        <w:rPr>
          <w:rFonts w:hint="eastAsia"/>
          <w:lang w:val="en-US" w:eastAsia="ko-KR"/>
        </w:rPr>
        <w:t xml:space="preserve">name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VM </w:t>
      </w:r>
      <w:r>
        <w:rPr>
          <w:rFonts w:hint="eastAsia"/>
          <w:lang w:val="en-US" w:eastAsia="ko-KR"/>
        </w:rPr>
        <w:t>명</w:t>
      </w:r>
      <w:r>
        <w:rPr>
          <w:lang w:val="en-US" w:eastAsia="ko-KR"/>
        </w:rPr>
        <w:br/>
      </w:r>
      <w:proofErr w:type="spellStart"/>
      <w:r>
        <w:rPr>
          <w:rFonts w:hint="eastAsia"/>
          <w:lang w:val="en-US" w:eastAsia="ko-KR"/>
        </w:rPr>
        <w:t>vcpus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코어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수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 xml:space="preserve">memory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램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용량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 xml:space="preserve">network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가상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네트워크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 xml:space="preserve">size </w:t>
      </w:r>
      <w:r>
        <w:rPr>
          <w:lang w:val="en-US" w:eastAsia="ko-KR"/>
        </w:rPr>
        <w:t>–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디스크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용량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4019FF" w:rsidRPr="00B71024" w14:paraId="151FB6E2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36B69285" w14:textId="77777777" w:rsidR="004019FF" w:rsidRPr="00B56902" w:rsidRDefault="004019FF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4019FF" w:rsidRPr="00B71024" w14:paraId="31B18614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CB7C946" w14:textId="6C07983A" w:rsidR="004019FF" w:rsidRPr="004019FF" w:rsidRDefault="004019FF" w:rsidP="004019FF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4019FF">
              <w:rPr>
                <w:color w:val="000000" w:themeColor="text1"/>
                <w:lang w:val="en-US" w:eastAsia="ko-KR"/>
              </w:rPr>
              <w:t>virt</w:t>
            </w:r>
            <w:proofErr w:type="spellEnd"/>
            <w:r w:rsidRPr="004019FF">
              <w:rPr>
                <w:color w:val="000000" w:themeColor="text1"/>
                <w:lang w:val="en-US" w:eastAsia="ko-KR"/>
              </w:rPr>
              <w:t xml:space="preserve">-install --name </w:t>
            </w:r>
            <w:proofErr w:type="spellStart"/>
            <w:r w:rsidRPr="004019FF">
              <w:rPr>
                <w:color w:val="000000" w:themeColor="text1"/>
                <w:lang w:val="en-US" w:eastAsia="ko-KR"/>
              </w:rPr>
              <w:t>GitHubEnterprise</w:t>
            </w:r>
            <w:proofErr w:type="spellEnd"/>
            <w:r w:rsidRPr="004019FF">
              <w:rPr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ko-KR"/>
              </w:rPr>
              <w:t>\</w:t>
            </w:r>
            <w:r>
              <w:rPr>
                <w:color w:val="000000" w:themeColor="text1"/>
                <w:lang w:val="en-US" w:eastAsia="ko-KR"/>
              </w:rPr>
              <w:br/>
            </w:r>
            <w:r w:rsidRPr="004019FF">
              <w:rPr>
                <w:color w:val="000000" w:themeColor="text1"/>
                <w:lang w:val="en-US" w:eastAsia="ko-KR"/>
              </w:rPr>
              <w:t>--</w:t>
            </w:r>
            <w:proofErr w:type="spellStart"/>
            <w:r w:rsidRPr="004019FF">
              <w:rPr>
                <w:color w:val="000000" w:themeColor="text1"/>
                <w:lang w:val="en-US" w:eastAsia="ko-KR"/>
              </w:rPr>
              <w:t>vcpus</w:t>
            </w:r>
            <w:proofErr w:type="spellEnd"/>
            <w:r w:rsidRPr="004019FF">
              <w:rPr>
                <w:color w:val="000000" w:themeColor="text1"/>
                <w:lang w:val="en-US" w:eastAsia="ko-KR"/>
              </w:rPr>
              <w:t xml:space="preserve"> 8</w:t>
            </w:r>
            <w:r>
              <w:rPr>
                <w:rFonts w:hint="eastAsia"/>
                <w:color w:val="000000" w:themeColor="text1"/>
                <w:lang w:val="en-US" w:eastAsia="ko-KR"/>
              </w:rPr>
              <w:t xml:space="preserve"> \</w:t>
            </w:r>
            <w:r>
              <w:rPr>
                <w:color w:val="000000" w:themeColor="text1"/>
                <w:lang w:val="en-US" w:eastAsia="ko-KR"/>
              </w:rPr>
              <w:br/>
            </w:r>
            <w:r w:rsidRPr="004019FF">
              <w:rPr>
                <w:color w:val="000000" w:themeColor="text1"/>
                <w:lang w:val="en-US" w:eastAsia="ko-KR"/>
              </w:rPr>
              <w:t xml:space="preserve">--memory 61440 </w:t>
            </w:r>
            <w:r>
              <w:rPr>
                <w:rFonts w:hint="eastAsia"/>
                <w:color w:val="000000" w:themeColor="text1"/>
                <w:lang w:val="en-US" w:eastAsia="ko-KR"/>
              </w:rPr>
              <w:t>\</w:t>
            </w:r>
            <w:r>
              <w:rPr>
                <w:color w:val="000000" w:themeColor="text1"/>
                <w:lang w:val="en-US" w:eastAsia="ko-KR"/>
              </w:rPr>
              <w:br/>
            </w:r>
            <w:r w:rsidRPr="004019FF">
              <w:rPr>
                <w:color w:val="000000" w:themeColor="text1"/>
                <w:lang w:val="en-US" w:eastAsia="ko-KR"/>
              </w:rPr>
              <w:t xml:space="preserve">--network default </w:t>
            </w:r>
            <w:r>
              <w:rPr>
                <w:rFonts w:hint="eastAsia"/>
                <w:color w:val="000000" w:themeColor="text1"/>
                <w:lang w:val="en-US" w:eastAsia="ko-KR"/>
              </w:rPr>
              <w:t>\</w:t>
            </w:r>
            <w:r>
              <w:rPr>
                <w:color w:val="000000" w:themeColor="text1"/>
                <w:lang w:val="en-US" w:eastAsia="ko-KR"/>
              </w:rPr>
              <w:br/>
            </w:r>
            <w:r w:rsidRPr="004019FF">
              <w:rPr>
                <w:color w:val="000000" w:themeColor="text1"/>
                <w:lang w:val="en-US" w:eastAsia="ko-KR"/>
              </w:rPr>
              <w:t>--controller type=</w:t>
            </w:r>
            <w:proofErr w:type="spellStart"/>
            <w:r w:rsidRPr="004019FF">
              <w:rPr>
                <w:color w:val="000000" w:themeColor="text1"/>
                <w:lang w:val="en-US" w:eastAsia="ko-KR"/>
              </w:rPr>
              <w:t>scsi,model</w:t>
            </w:r>
            <w:proofErr w:type="spellEnd"/>
            <w:r w:rsidRPr="004019FF">
              <w:rPr>
                <w:color w:val="000000" w:themeColor="text1"/>
                <w:lang w:val="en-US" w:eastAsia="ko-KR"/>
              </w:rPr>
              <w:t>=</w:t>
            </w:r>
            <w:proofErr w:type="spellStart"/>
            <w:r w:rsidRPr="004019FF">
              <w:rPr>
                <w:color w:val="000000" w:themeColor="text1"/>
                <w:lang w:val="en-US" w:eastAsia="ko-KR"/>
              </w:rPr>
              <w:t>virtio-scsi</w:t>
            </w:r>
            <w:proofErr w:type="spellEnd"/>
            <w:r w:rsidRPr="004019FF">
              <w:rPr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ko-KR"/>
              </w:rPr>
              <w:t>\</w:t>
            </w:r>
            <w:r>
              <w:rPr>
                <w:color w:val="000000" w:themeColor="text1"/>
                <w:lang w:val="en-US" w:eastAsia="ko-KR"/>
              </w:rPr>
              <w:br/>
            </w:r>
            <w:r w:rsidRPr="004019FF">
              <w:rPr>
                <w:color w:val="000000" w:themeColor="text1"/>
                <w:lang w:val="en-US" w:eastAsia="ko-KR"/>
              </w:rPr>
              <w:t xml:space="preserve">--disk /data/GitHubEnterprise/github-enterprise-3.11.10.qcow2,size=200,bus=scsi </w:t>
            </w:r>
            <w:r>
              <w:rPr>
                <w:rFonts w:hint="eastAsia"/>
                <w:color w:val="000000" w:themeColor="text1"/>
                <w:lang w:val="en-US" w:eastAsia="ko-KR"/>
              </w:rPr>
              <w:t>\</w:t>
            </w:r>
            <w:r>
              <w:rPr>
                <w:color w:val="000000" w:themeColor="text1"/>
                <w:lang w:val="en-US" w:eastAsia="ko-KR"/>
              </w:rPr>
              <w:br/>
            </w:r>
            <w:r w:rsidRPr="004019FF">
              <w:rPr>
                <w:color w:val="000000" w:themeColor="text1"/>
                <w:lang w:val="en-US" w:eastAsia="ko-KR"/>
              </w:rPr>
              <w:t>--disk /data/</w:t>
            </w:r>
            <w:proofErr w:type="spellStart"/>
            <w:r w:rsidRPr="004019FF">
              <w:rPr>
                <w:color w:val="000000" w:themeColor="text1"/>
                <w:lang w:val="en-US" w:eastAsia="ko-KR"/>
              </w:rPr>
              <w:t>GitHubEnterprise</w:t>
            </w:r>
            <w:proofErr w:type="spellEnd"/>
            <w:r w:rsidRPr="004019FF">
              <w:rPr>
                <w:color w:val="000000" w:themeColor="text1"/>
                <w:lang w:val="en-US" w:eastAsia="ko-KR"/>
              </w:rPr>
              <w:t>/GitHubEnterprise_Storage.qcow2,size=600 --import</w:t>
            </w:r>
          </w:p>
        </w:tc>
      </w:tr>
    </w:tbl>
    <w:p w14:paraId="0BB0F2B9" w14:textId="69E216B2" w:rsidR="00B41EC1" w:rsidRDefault="00B41EC1" w:rsidP="004019FF">
      <w:pPr>
        <w:rPr>
          <w:color w:val="000000" w:themeColor="text1"/>
          <w:lang w:val="en-US" w:eastAsia="ko-KR"/>
        </w:rPr>
      </w:pPr>
      <w:r w:rsidRPr="00B41EC1">
        <w:rPr>
          <w:noProof/>
          <w:color w:val="000000" w:themeColor="text1"/>
          <w:lang w:val="en-US" w:eastAsia="ko-KR"/>
        </w:rPr>
        <w:drawing>
          <wp:inline distT="0" distB="0" distL="0" distR="0" wp14:anchorId="218DA3D3" wp14:editId="5958D1AB">
            <wp:extent cx="5943600" cy="1899285"/>
            <wp:effectExtent l="19050" t="19050" r="19050" b="24765"/>
            <wp:docPr id="5451249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4998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834D8" w14:textId="77777777" w:rsidR="00B41EC1" w:rsidRDefault="00B41EC1" w:rsidP="004019FF">
      <w:pPr>
        <w:rPr>
          <w:color w:val="000000" w:themeColor="text1"/>
          <w:lang w:val="en-US" w:eastAsia="ko-KR"/>
        </w:rPr>
      </w:pPr>
    </w:p>
    <w:p w14:paraId="0102C34D" w14:textId="654C9584" w:rsidR="00877542" w:rsidRDefault="00877542" w:rsidP="004019FF">
      <w:pPr>
        <w:rPr>
          <w:color w:val="000000" w:themeColor="text1"/>
          <w:lang w:val="en-US" w:eastAsia="ko-KR"/>
        </w:rPr>
      </w:pPr>
      <w:r>
        <w:rPr>
          <w:rFonts w:hint="eastAsia"/>
          <w:color w:val="000000" w:themeColor="text1"/>
          <w:lang w:val="en-US" w:eastAsia="ko-KR"/>
        </w:rPr>
        <w:t xml:space="preserve">3.13 </w:t>
      </w:r>
      <w:r>
        <w:rPr>
          <w:rFonts w:hint="eastAsia"/>
          <w:color w:val="000000" w:themeColor="text1"/>
          <w:lang w:val="en-US" w:eastAsia="ko-KR"/>
        </w:rPr>
        <w:t>버전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기준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최소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요구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사항</w:t>
      </w:r>
    </w:p>
    <w:p w14:paraId="6F137E62" w14:textId="0DC626B5" w:rsidR="00B41EC1" w:rsidRDefault="00877542" w:rsidP="004019FF">
      <w:pPr>
        <w:rPr>
          <w:color w:val="000000" w:themeColor="text1"/>
          <w:lang w:val="en-US" w:eastAsia="ko-KR"/>
        </w:rPr>
      </w:pPr>
      <w:r w:rsidRPr="00877542">
        <w:rPr>
          <w:noProof/>
          <w:color w:val="000000" w:themeColor="text1"/>
          <w:lang w:val="en-US" w:eastAsia="ko-KR"/>
        </w:rPr>
        <w:drawing>
          <wp:inline distT="0" distB="0" distL="0" distR="0" wp14:anchorId="05C7AB33" wp14:editId="59C5448C">
            <wp:extent cx="5943600" cy="2474595"/>
            <wp:effectExtent l="19050" t="19050" r="19050" b="20955"/>
            <wp:docPr id="45739214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92149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65897" w14:textId="5DC76D36" w:rsidR="001C39B1" w:rsidRDefault="001C39B1" w:rsidP="004019FF">
      <w:pPr>
        <w:rPr>
          <w:color w:val="000000" w:themeColor="text1"/>
          <w:lang w:val="en-US" w:eastAsia="ko-KR"/>
        </w:rPr>
      </w:pPr>
      <w:r>
        <w:rPr>
          <w:rFonts w:hint="eastAsia"/>
          <w:color w:val="000000" w:themeColor="text1"/>
          <w:lang w:val="en-US" w:eastAsia="ko-KR"/>
        </w:rPr>
        <w:lastRenderedPageBreak/>
        <w:t>가상머신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생성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확인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1C39B1" w:rsidRPr="00B71024" w14:paraId="71B3AC37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46317072" w14:textId="77777777" w:rsidR="001C39B1" w:rsidRPr="00B56902" w:rsidRDefault="001C39B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1C39B1" w:rsidRPr="00B71024" w14:paraId="54842311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4E29BEA" w14:textId="6A7A21E3" w:rsidR="001C39B1" w:rsidRPr="009A4677" w:rsidRDefault="001C39B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virsh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list </w:t>
            </w:r>
            <w:r>
              <w:rPr>
                <w:color w:val="000000" w:themeColor="text1"/>
                <w:lang w:val="en-US" w:eastAsia="ko-KR"/>
              </w:rPr>
              <w:t>–</w:t>
            </w:r>
            <w:r>
              <w:rPr>
                <w:rFonts w:hint="eastAsia"/>
                <w:color w:val="000000" w:themeColor="text1"/>
                <w:lang w:val="en-US" w:eastAsia="ko-KR"/>
              </w:rPr>
              <w:t>all</w:t>
            </w:r>
          </w:p>
        </w:tc>
      </w:tr>
    </w:tbl>
    <w:p w14:paraId="1DF924EC" w14:textId="47972D69" w:rsidR="001C39B1" w:rsidRPr="001C39B1" w:rsidRDefault="001C39B1" w:rsidP="004019FF">
      <w:pPr>
        <w:rPr>
          <w:color w:val="000000" w:themeColor="text1"/>
          <w:lang w:eastAsia="ko-KR"/>
        </w:rPr>
      </w:pPr>
      <w:r w:rsidRPr="001C39B1">
        <w:rPr>
          <w:noProof/>
          <w:color w:val="000000" w:themeColor="text1"/>
          <w:lang w:val="en-US" w:eastAsia="ko-KR"/>
        </w:rPr>
        <w:drawing>
          <wp:inline distT="0" distB="0" distL="0" distR="0" wp14:anchorId="0DB5E0E7" wp14:editId="4F1E846A">
            <wp:extent cx="5172797" cy="695422"/>
            <wp:effectExtent l="19050" t="19050" r="27940" b="28575"/>
            <wp:docPr id="167084659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46595" name="그림 1" descr="텍스트, 스크린샷, 폰트, 라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88CF4" w14:textId="38E4B1DC" w:rsidR="001C39B1" w:rsidRDefault="001C39B1" w:rsidP="004019FF">
      <w:pPr>
        <w:rPr>
          <w:color w:val="000000" w:themeColor="text1"/>
          <w:lang w:val="en-US" w:eastAsia="ko-KR"/>
        </w:rPr>
      </w:pPr>
    </w:p>
    <w:p w14:paraId="4147D13D" w14:textId="7BA68459" w:rsidR="001C39B1" w:rsidRDefault="001C39B1" w:rsidP="004019FF">
      <w:pPr>
        <w:rPr>
          <w:color w:val="000000" w:themeColor="text1"/>
          <w:lang w:val="en-US" w:eastAsia="ko-KR"/>
        </w:rPr>
      </w:pPr>
      <w:r>
        <w:rPr>
          <w:rFonts w:hint="eastAsia"/>
          <w:color w:val="000000" w:themeColor="text1"/>
          <w:lang w:val="en-US" w:eastAsia="ko-KR"/>
        </w:rPr>
        <w:t>생성된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기본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가상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네트워크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리스트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확인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1C39B1" w:rsidRPr="00B71024" w14:paraId="134AB7F2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664C2C41" w14:textId="77777777" w:rsidR="001C39B1" w:rsidRPr="00B56902" w:rsidRDefault="001C39B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1C39B1" w:rsidRPr="00B71024" w14:paraId="19BE67B5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47F7BD5" w14:textId="57173C97" w:rsidR="001C39B1" w:rsidRPr="009A4677" w:rsidRDefault="001C39B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virsh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net-list</w:t>
            </w:r>
          </w:p>
        </w:tc>
      </w:tr>
    </w:tbl>
    <w:p w14:paraId="5FA224C1" w14:textId="073A672E" w:rsidR="001C39B1" w:rsidRDefault="0068641B" w:rsidP="004019FF">
      <w:pPr>
        <w:rPr>
          <w:color w:val="000000" w:themeColor="text1"/>
          <w:lang w:val="en-US" w:eastAsia="ko-KR"/>
        </w:rPr>
      </w:pPr>
      <w:r w:rsidRPr="0068641B">
        <w:rPr>
          <w:noProof/>
          <w:color w:val="000000" w:themeColor="text1"/>
          <w:lang w:val="en-US" w:eastAsia="ko-KR"/>
        </w:rPr>
        <w:drawing>
          <wp:inline distT="0" distB="0" distL="0" distR="0" wp14:anchorId="6694F64C" wp14:editId="74BB4503">
            <wp:extent cx="4801270" cy="724001"/>
            <wp:effectExtent l="19050" t="19050" r="18415" b="19050"/>
            <wp:docPr id="73565910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59101" name="그림 1" descr="텍스트, 스크린샷, 폰트, 라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FA11D" w14:textId="77777777" w:rsidR="0068641B" w:rsidRDefault="0068641B" w:rsidP="004019FF">
      <w:pPr>
        <w:rPr>
          <w:color w:val="000000" w:themeColor="text1"/>
          <w:lang w:val="en-US" w:eastAsia="ko-KR"/>
        </w:rPr>
      </w:pPr>
    </w:p>
    <w:p w14:paraId="0C1D7963" w14:textId="191F2E37" w:rsidR="001C39B1" w:rsidRDefault="0068641B" w:rsidP="004019FF">
      <w:pPr>
        <w:rPr>
          <w:color w:val="000000" w:themeColor="text1"/>
          <w:lang w:val="en-US" w:eastAsia="ko-KR"/>
        </w:rPr>
      </w:pPr>
      <w:r>
        <w:rPr>
          <w:rFonts w:hint="eastAsia"/>
          <w:color w:val="000000" w:themeColor="text1"/>
          <w:lang w:val="en-US" w:eastAsia="ko-KR"/>
        </w:rPr>
        <w:t>가상머신에</w:t>
      </w:r>
      <w:r>
        <w:rPr>
          <w:rFonts w:hint="eastAsia"/>
          <w:color w:val="000000" w:themeColor="text1"/>
          <w:lang w:val="en-US" w:eastAsia="ko-KR"/>
        </w:rPr>
        <w:t xml:space="preserve"> DHCP</w:t>
      </w:r>
      <w:r>
        <w:rPr>
          <w:rFonts w:hint="eastAsia"/>
          <w:color w:val="000000" w:themeColor="text1"/>
          <w:lang w:val="en-US" w:eastAsia="ko-KR"/>
        </w:rPr>
        <w:t>로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할당된</w:t>
      </w:r>
      <w:r>
        <w:rPr>
          <w:rFonts w:hint="eastAsia"/>
          <w:color w:val="000000" w:themeColor="text1"/>
          <w:lang w:val="en-US" w:eastAsia="ko-KR"/>
        </w:rPr>
        <w:t xml:space="preserve"> MAC </w:t>
      </w:r>
      <w:r>
        <w:rPr>
          <w:rFonts w:hint="eastAsia"/>
          <w:color w:val="000000" w:themeColor="text1"/>
          <w:lang w:val="en-US" w:eastAsia="ko-KR"/>
        </w:rPr>
        <w:t>주소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및</w:t>
      </w:r>
      <w:r>
        <w:rPr>
          <w:rFonts w:hint="eastAsia"/>
          <w:color w:val="000000" w:themeColor="text1"/>
          <w:lang w:val="en-US" w:eastAsia="ko-KR"/>
        </w:rPr>
        <w:t xml:space="preserve"> IP </w:t>
      </w:r>
      <w:r>
        <w:rPr>
          <w:rFonts w:hint="eastAsia"/>
          <w:color w:val="000000" w:themeColor="text1"/>
          <w:lang w:val="en-US" w:eastAsia="ko-KR"/>
        </w:rPr>
        <w:t>등</w:t>
      </w:r>
      <w:r>
        <w:rPr>
          <w:rFonts w:hint="eastAsia"/>
          <w:color w:val="000000" w:themeColor="text1"/>
          <w:lang w:val="en-US" w:eastAsia="ko-KR"/>
        </w:rPr>
        <w:t xml:space="preserve"> </w:t>
      </w:r>
      <w:r>
        <w:rPr>
          <w:rFonts w:hint="eastAsia"/>
          <w:color w:val="000000" w:themeColor="text1"/>
          <w:lang w:val="en-US" w:eastAsia="ko-KR"/>
        </w:rPr>
        <w:t>확인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68641B" w:rsidRPr="00B71024" w14:paraId="66038EF3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26E62419" w14:textId="77777777" w:rsidR="0068641B" w:rsidRPr="00B56902" w:rsidRDefault="0068641B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68641B" w:rsidRPr="00B71024" w14:paraId="777019E7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18FDF23" w14:textId="36EA0BDE" w:rsidR="0068641B" w:rsidRPr="009A4677" w:rsidRDefault="0068641B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virsh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net-</w:t>
            </w: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dhcp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>-leases default</w:t>
            </w:r>
          </w:p>
        </w:tc>
      </w:tr>
    </w:tbl>
    <w:p w14:paraId="1D642B84" w14:textId="165877E8" w:rsidR="0068641B" w:rsidRDefault="0068641B" w:rsidP="004019FF">
      <w:pPr>
        <w:rPr>
          <w:color w:val="000000" w:themeColor="text1"/>
          <w:lang w:val="en-US" w:eastAsia="ko-KR"/>
        </w:rPr>
      </w:pPr>
      <w:r w:rsidRPr="0068641B">
        <w:rPr>
          <w:noProof/>
          <w:color w:val="000000" w:themeColor="text1"/>
          <w:lang w:val="en-US" w:eastAsia="ko-KR"/>
        </w:rPr>
        <w:drawing>
          <wp:inline distT="0" distB="0" distL="0" distR="0" wp14:anchorId="5AFCCD0E" wp14:editId="70DAD00C">
            <wp:extent cx="5943600" cy="786130"/>
            <wp:effectExtent l="19050" t="19050" r="19050" b="13970"/>
            <wp:docPr id="5464886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8869" name="그림 1" descr="텍스트, 스크린샷, 폰트, 라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6654A" w14:textId="77777777" w:rsidR="0068641B" w:rsidRDefault="0068641B" w:rsidP="004019FF">
      <w:pPr>
        <w:rPr>
          <w:color w:val="000000" w:themeColor="text1"/>
          <w:lang w:val="en-US" w:eastAsia="ko-KR"/>
        </w:rPr>
      </w:pPr>
    </w:p>
    <w:p w14:paraId="7C428D91" w14:textId="1ADC88A1" w:rsidR="0068641B" w:rsidRDefault="0068641B" w:rsidP="004019FF">
      <w:pPr>
        <w:rPr>
          <w:color w:val="000000" w:themeColor="text1"/>
          <w:lang w:val="en-US" w:eastAsia="ko-KR"/>
        </w:rPr>
      </w:pPr>
      <w:r>
        <w:rPr>
          <w:rFonts w:hint="eastAsia"/>
          <w:color w:val="000000" w:themeColor="text1"/>
          <w:lang w:val="en-US" w:eastAsia="ko-KR"/>
        </w:rPr>
        <w:t>고정</w:t>
      </w:r>
      <w:r>
        <w:rPr>
          <w:rFonts w:hint="eastAsia"/>
          <w:color w:val="000000" w:themeColor="text1"/>
          <w:lang w:val="en-US" w:eastAsia="ko-KR"/>
        </w:rPr>
        <w:t xml:space="preserve"> IP </w:t>
      </w:r>
      <w:r>
        <w:rPr>
          <w:rFonts w:hint="eastAsia"/>
          <w:color w:val="000000" w:themeColor="text1"/>
          <w:lang w:val="en-US" w:eastAsia="ko-KR"/>
        </w:rPr>
        <w:t>설정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68641B" w:rsidRPr="00B71024" w14:paraId="6BE56911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48908905" w14:textId="77777777" w:rsidR="0068641B" w:rsidRPr="00B56902" w:rsidRDefault="0068641B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</w:p>
        </w:tc>
      </w:tr>
      <w:tr w:rsidR="0068641B" w:rsidRPr="00B71024" w14:paraId="2B6165A9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AFCB2BA" w14:textId="2154317A" w:rsidR="0068641B" w:rsidRPr="009A4677" w:rsidRDefault="0068641B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net-update default add </w:t>
            </w:r>
            <w:proofErr w:type="spellStart"/>
            <w:r w:rsidRPr="0068641B">
              <w:rPr>
                <w:color w:val="000000" w:themeColor="text1"/>
                <w:lang w:val="en-US" w:eastAsia="ko-KR"/>
              </w:rPr>
              <w:t>ip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>-</w:t>
            </w:r>
            <w:proofErr w:type="spellStart"/>
            <w:r w:rsidRPr="0068641B">
              <w:rPr>
                <w:color w:val="000000" w:themeColor="text1"/>
                <w:lang w:val="en-US" w:eastAsia="ko-KR"/>
              </w:rPr>
              <w:t>dhcp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-host '&lt;host mac="" </w:t>
            </w:r>
            <w:proofErr w:type="spellStart"/>
            <w:r w:rsidRPr="0068641B">
              <w:rPr>
                <w:color w:val="000000" w:themeColor="text1"/>
                <w:lang w:val="en-US" w:eastAsia="ko-KR"/>
              </w:rPr>
              <w:t>ip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>=""/&gt;' --live --config</w:t>
            </w:r>
          </w:p>
        </w:tc>
      </w:tr>
    </w:tbl>
    <w:p w14:paraId="2F50C489" w14:textId="02E2A4AF" w:rsidR="0068641B" w:rsidRDefault="0068641B" w:rsidP="004019FF">
      <w:pPr>
        <w:rPr>
          <w:color w:val="000000" w:themeColor="text1"/>
          <w:lang w:eastAsia="ko-KR"/>
        </w:rPr>
      </w:pPr>
      <w:r w:rsidRPr="0068641B">
        <w:rPr>
          <w:noProof/>
          <w:color w:val="000000" w:themeColor="text1"/>
          <w:lang w:eastAsia="ko-KR"/>
        </w:rPr>
        <w:drawing>
          <wp:inline distT="0" distB="0" distL="0" distR="0" wp14:anchorId="4BD488EB" wp14:editId="14842AE3">
            <wp:extent cx="5943600" cy="394970"/>
            <wp:effectExtent l="19050" t="19050" r="19050" b="24130"/>
            <wp:docPr id="2126323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33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44905" w14:textId="77777777" w:rsidR="0068641B" w:rsidRDefault="0068641B" w:rsidP="004019FF">
      <w:pPr>
        <w:rPr>
          <w:color w:val="000000" w:themeColor="text1"/>
          <w:lang w:eastAsia="ko-KR"/>
        </w:rPr>
      </w:pPr>
    </w:p>
    <w:p w14:paraId="741495CA" w14:textId="48E40041" w:rsidR="0068641B" w:rsidRDefault="0068641B" w:rsidP="004019FF">
      <w:pPr>
        <w:rPr>
          <w:color w:val="000000" w:themeColor="text1"/>
          <w:lang w:eastAsia="ko-KR"/>
        </w:rPr>
      </w:pPr>
    </w:p>
    <w:p w14:paraId="637AA5E5" w14:textId="77777777" w:rsidR="0068641B" w:rsidRDefault="0068641B" w:rsidP="004019FF">
      <w:pPr>
        <w:rPr>
          <w:color w:val="000000" w:themeColor="text1"/>
          <w:lang w:eastAsia="ko-KR"/>
        </w:rPr>
      </w:pPr>
    </w:p>
    <w:p w14:paraId="40DCABFB" w14:textId="77777777" w:rsidR="0068641B" w:rsidRDefault="0068641B" w:rsidP="004019FF">
      <w:pPr>
        <w:rPr>
          <w:color w:val="000000" w:themeColor="text1"/>
          <w:lang w:eastAsia="ko-KR"/>
        </w:rPr>
      </w:pPr>
    </w:p>
    <w:p w14:paraId="64329102" w14:textId="77777777" w:rsidR="0068641B" w:rsidRDefault="0068641B" w:rsidP="004019FF">
      <w:pPr>
        <w:rPr>
          <w:color w:val="000000" w:themeColor="text1"/>
          <w:lang w:eastAsia="ko-KR"/>
        </w:rPr>
      </w:pPr>
    </w:p>
    <w:p w14:paraId="3A76585A" w14:textId="0340B65F" w:rsidR="0068641B" w:rsidRDefault="00CD43DE" w:rsidP="004019FF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고정</w:t>
      </w:r>
      <w:r>
        <w:rPr>
          <w:rFonts w:hint="eastAsia"/>
          <w:color w:val="000000" w:themeColor="text1"/>
          <w:lang w:eastAsia="ko-KR"/>
        </w:rPr>
        <w:t xml:space="preserve"> IP </w:t>
      </w:r>
      <w:r>
        <w:rPr>
          <w:rFonts w:hint="eastAsia"/>
          <w:color w:val="000000" w:themeColor="text1"/>
          <w:lang w:eastAsia="ko-KR"/>
        </w:rPr>
        <w:t>설정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</w:t>
      </w:r>
      <w:r>
        <w:rPr>
          <w:rFonts w:hint="eastAsia"/>
          <w:color w:val="000000" w:themeColor="text1"/>
          <w:lang w:eastAsia="ko-KR"/>
        </w:rPr>
        <w:t xml:space="preserve"> </w:t>
      </w:r>
      <w:r w:rsidR="0068641B">
        <w:rPr>
          <w:rFonts w:hint="eastAsia"/>
          <w:color w:val="000000" w:themeColor="text1"/>
          <w:lang w:eastAsia="ko-KR"/>
        </w:rPr>
        <w:t xml:space="preserve">VM </w:t>
      </w:r>
      <w:r w:rsidR="0068641B">
        <w:rPr>
          <w:rFonts w:hint="eastAsia"/>
          <w:color w:val="000000" w:themeColor="text1"/>
          <w:lang w:eastAsia="ko-KR"/>
        </w:rPr>
        <w:t>및</w:t>
      </w:r>
      <w:r w:rsidR="0068641B">
        <w:rPr>
          <w:rFonts w:hint="eastAsia"/>
          <w:color w:val="000000" w:themeColor="text1"/>
          <w:lang w:eastAsia="ko-KR"/>
        </w:rPr>
        <w:t xml:space="preserve"> </w:t>
      </w:r>
      <w:r w:rsidR="0068641B">
        <w:rPr>
          <w:rFonts w:hint="eastAsia"/>
          <w:color w:val="000000" w:themeColor="text1"/>
          <w:lang w:eastAsia="ko-KR"/>
        </w:rPr>
        <w:t>가상</w:t>
      </w:r>
      <w:r w:rsidR="0068641B">
        <w:rPr>
          <w:rFonts w:hint="eastAsia"/>
          <w:color w:val="000000" w:themeColor="text1"/>
          <w:lang w:eastAsia="ko-KR"/>
        </w:rPr>
        <w:t xml:space="preserve"> </w:t>
      </w:r>
      <w:r w:rsidR="0068641B">
        <w:rPr>
          <w:rFonts w:hint="eastAsia"/>
          <w:color w:val="000000" w:themeColor="text1"/>
          <w:lang w:eastAsia="ko-KR"/>
        </w:rPr>
        <w:t>네트워크</w:t>
      </w:r>
      <w:r w:rsidR="0068641B">
        <w:rPr>
          <w:rFonts w:hint="eastAsia"/>
          <w:color w:val="000000" w:themeColor="text1"/>
          <w:lang w:eastAsia="ko-KR"/>
        </w:rPr>
        <w:t xml:space="preserve"> </w:t>
      </w:r>
      <w:r w:rsidR="0068641B">
        <w:rPr>
          <w:rFonts w:hint="eastAsia"/>
          <w:color w:val="000000" w:themeColor="text1"/>
          <w:lang w:eastAsia="ko-KR"/>
        </w:rPr>
        <w:t>재시작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68641B" w:rsidRPr="00B71024" w14:paraId="45C40980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6559EC1D" w14:textId="0902BE5B" w:rsidR="0068641B" w:rsidRPr="00B56902" w:rsidRDefault="0068641B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GitHubEnteprise</w:t>
            </w:r>
            <w:proofErr w:type="spellEnd"/>
            <w:r>
              <w:rPr>
                <w:rFonts w:hint="eastAsia"/>
                <w:lang w:eastAsia="ko-KR"/>
              </w:rPr>
              <w:t xml:space="preserve"> VM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  <w:tr w:rsidR="0068641B" w:rsidRPr="00B71024" w14:paraId="6CD952AB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CAD3BBC" w14:textId="47BAD896" w:rsidR="0068641B" w:rsidRPr="009A4677" w:rsidRDefault="0068641B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shutdown </w:t>
            </w:r>
            <w:proofErr w:type="spellStart"/>
            <w:r w:rsidRPr="0068641B">
              <w:rPr>
                <w:color w:val="000000" w:themeColor="text1"/>
                <w:lang w:val="en-US" w:eastAsia="ko-KR"/>
              </w:rPr>
              <w:t>GitHubEnterprise</w:t>
            </w:r>
            <w:proofErr w:type="spellEnd"/>
          </w:p>
        </w:tc>
      </w:tr>
    </w:tbl>
    <w:p w14:paraId="7ACEF0B0" w14:textId="7D76DF4E" w:rsidR="0068641B" w:rsidRDefault="0068641B" w:rsidP="004019FF">
      <w:pPr>
        <w:rPr>
          <w:color w:val="000000" w:themeColor="text1"/>
          <w:lang w:eastAsia="ko-KR"/>
        </w:rPr>
      </w:pPr>
      <w:r w:rsidRPr="0068641B">
        <w:rPr>
          <w:noProof/>
          <w:color w:val="000000" w:themeColor="text1"/>
          <w:lang w:eastAsia="ko-KR"/>
        </w:rPr>
        <w:drawing>
          <wp:inline distT="0" distB="0" distL="0" distR="0" wp14:anchorId="54619CAF" wp14:editId="41D06195">
            <wp:extent cx="5943600" cy="549275"/>
            <wp:effectExtent l="19050" t="19050" r="19050" b="22225"/>
            <wp:docPr id="173422191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21916" name="그림 1" descr="텍스트, 스크린샷, 폰트, 라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6602B" w14:textId="77777777" w:rsidR="0068641B" w:rsidRDefault="0068641B" w:rsidP="004019FF">
      <w:pPr>
        <w:rPr>
          <w:color w:val="000000" w:themeColor="text1"/>
          <w:lang w:eastAsia="ko-KR"/>
        </w:rPr>
      </w:pP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68641B" w:rsidRPr="00B71024" w14:paraId="06327D22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0DD38218" w14:textId="697639E8" w:rsidR="0068641B" w:rsidRPr="00B56902" w:rsidRDefault="00CD43DE" w:rsidP="0068641B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 w:rsidR="0068641B">
              <w:rPr>
                <w:rFonts w:hint="eastAsia"/>
                <w:lang w:eastAsia="ko-KR"/>
              </w:rPr>
              <w:t xml:space="preserve">efault </w:t>
            </w:r>
            <w:r w:rsidR="0068641B">
              <w:rPr>
                <w:rFonts w:hint="eastAsia"/>
                <w:lang w:eastAsia="ko-KR"/>
              </w:rPr>
              <w:t>가상</w:t>
            </w:r>
            <w:r w:rsidR="0068641B">
              <w:rPr>
                <w:rFonts w:hint="eastAsia"/>
                <w:lang w:eastAsia="ko-KR"/>
              </w:rPr>
              <w:t xml:space="preserve"> </w:t>
            </w:r>
            <w:r w:rsidR="0068641B">
              <w:rPr>
                <w:rFonts w:hint="eastAsia"/>
                <w:lang w:eastAsia="ko-KR"/>
              </w:rPr>
              <w:t>네트워크</w:t>
            </w:r>
            <w:r w:rsidR="0068641B">
              <w:rPr>
                <w:rFonts w:hint="eastAsia"/>
                <w:lang w:eastAsia="ko-KR"/>
              </w:rPr>
              <w:t xml:space="preserve"> </w:t>
            </w:r>
            <w:r w:rsidR="0068641B">
              <w:rPr>
                <w:rFonts w:hint="eastAsia"/>
                <w:lang w:eastAsia="ko-KR"/>
              </w:rPr>
              <w:t>종료</w:t>
            </w:r>
          </w:p>
        </w:tc>
      </w:tr>
      <w:tr w:rsidR="0068641B" w:rsidRPr="00B71024" w14:paraId="7A98C75C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9F72D7C" w14:textId="24AC507D" w:rsidR="0068641B" w:rsidRPr="009A4677" w:rsidRDefault="0068641B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net-destroy default</w:t>
            </w:r>
          </w:p>
        </w:tc>
      </w:tr>
    </w:tbl>
    <w:p w14:paraId="51A6FA0C" w14:textId="38949BB8" w:rsidR="0068641B" w:rsidRDefault="0068641B" w:rsidP="004019FF">
      <w:pPr>
        <w:rPr>
          <w:color w:val="000000" w:themeColor="text1"/>
          <w:lang w:eastAsia="ko-KR"/>
        </w:rPr>
      </w:pPr>
      <w:r w:rsidRPr="0068641B">
        <w:rPr>
          <w:noProof/>
          <w:color w:val="000000" w:themeColor="text1"/>
          <w:lang w:eastAsia="ko-KR"/>
        </w:rPr>
        <w:drawing>
          <wp:inline distT="0" distB="0" distL="0" distR="0" wp14:anchorId="3826C5CD" wp14:editId="2C8DB992">
            <wp:extent cx="5677692" cy="619211"/>
            <wp:effectExtent l="19050" t="19050" r="18415" b="28575"/>
            <wp:docPr id="12600746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74647" name="그림 1" descr="텍스트, 스크린샷, 폰트, 라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8952D" w14:textId="77777777" w:rsidR="0068641B" w:rsidRDefault="0068641B" w:rsidP="004019FF">
      <w:pPr>
        <w:rPr>
          <w:color w:val="000000" w:themeColor="text1"/>
          <w:lang w:eastAsia="ko-KR"/>
        </w:rPr>
      </w:pP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68641B" w:rsidRPr="00B71024" w14:paraId="079E820F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2322C2F9" w14:textId="0E1C0D1C" w:rsidR="0068641B" w:rsidRPr="00B56902" w:rsidRDefault="0068641B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libvirtd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재시작</w:t>
            </w:r>
          </w:p>
        </w:tc>
      </w:tr>
      <w:tr w:rsidR="0068641B" w:rsidRPr="00B71024" w14:paraId="25B0A084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6F02462" w14:textId="1D578C8A" w:rsidR="0068641B" w:rsidRPr="009A4677" w:rsidRDefault="0068641B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systemctl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restart </w:t>
            </w: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libvirtd</w:t>
            </w:r>
            <w:proofErr w:type="spellEnd"/>
          </w:p>
        </w:tc>
      </w:tr>
    </w:tbl>
    <w:p w14:paraId="4718F2AD" w14:textId="68C08552" w:rsidR="0068641B" w:rsidRDefault="00CD43DE" w:rsidP="004019FF">
      <w:pPr>
        <w:rPr>
          <w:color w:val="000000" w:themeColor="text1"/>
          <w:lang w:eastAsia="ko-KR"/>
        </w:rPr>
      </w:pPr>
      <w:r w:rsidRPr="00CD43DE">
        <w:rPr>
          <w:noProof/>
          <w:color w:val="000000" w:themeColor="text1"/>
          <w:lang w:eastAsia="ko-KR"/>
        </w:rPr>
        <w:drawing>
          <wp:inline distT="0" distB="0" distL="0" distR="0" wp14:anchorId="3CC795AC" wp14:editId="5EBFA952">
            <wp:extent cx="5943600" cy="1872615"/>
            <wp:effectExtent l="19050" t="19050" r="19050" b="13335"/>
            <wp:docPr id="15967084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08499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7A0FB" w14:textId="77777777" w:rsidR="00CD43DE" w:rsidRDefault="00CD43DE" w:rsidP="004019FF">
      <w:pPr>
        <w:rPr>
          <w:color w:val="000000" w:themeColor="text1"/>
          <w:lang w:eastAsia="ko-KR"/>
        </w:rPr>
      </w:pP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CD43DE" w:rsidRPr="00B71024" w14:paraId="79A6FB1C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074EEB56" w14:textId="168513EA" w:rsidR="00CD43DE" w:rsidRPr="00B56902" w:rsidRDefault="00CD43DE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default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</w:t>
            </w:r>
          </w:p>
        </w:tc>
      </w:tr>
      <w:tr w:rsidR="00CD43DE" w:rsidRPr="00B71024" w14:paraId="0D6A1AA0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5FC5C35" w14:textId="0CC4390E" w:rsidR="00CD43DE" w:rsidRPr="009A4677" w:rsidRDefault="00CD43DE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net-</w:t>
            </w:r>
            <w:r>
              <w:rPr>
                <w:rFonts w:hint="eastAsia"/>
                <w:color w:val="000000" w:themeColor="text1"/>
                <w:lang w:val="en-US" w:eastAsia="ko-KR"/>
              </w:rPr>
              <w:t>start</w:t>
            </w:r>
            <w:r w:rsidRPr="0068641B">
              <w:rPr>
                <w:color w:val="000000" w:themeColor="text1"/>
                <w:lang w:val="en-US" w:eastAsia="ko-KR"/>
              </w:rPr>
              <w:t xml:space="preserve"> default</w:t>
            </w:r>
          </w:p>
        </w:tc>
      </w:tr>
    </w:tbl>
    <w:p w14:paraId="19BCE0BF" w14:textId="406773C4" w:rsidR="00CD43DE" w:rsidRDefault="00CD43DE" w:rsidP="004019FF">
      <w:pPr>
        <w:rPr>
          <w:color w:val="000000" w:themeColor="text1"/>
          <w:lang w:eastAsia="ko-KR"/>
        </w:rPr>
      </w:pPr>
      <w:r w:rsidRPr="00CD43DE">
        <w:rPr>
          <w:noProof/>
          <w:color w:val="000000" w:themeColor="text1"/>
          <w:lang w:eastAsia="ko-KR"/>
        </w:rPr>
        <w:drawing>
          <wp:inline distT="0" distB="0" distL="0" distR="0" wp14:anchorId="5BD0EEF5" wp14:editId="3D3370DC">
            <wp:extent cx="5677692" cy="628738"/>
            <wp:effectExtent l="19050" t="19050" r="18415" b="19050"/>
            <wp:docPr id="180144066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40669" name="그림 1" descr="텍스트, 스크린샷, 폰트, 라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CD46B" w14:textId="77777777" w:rsidR="00CD43DE" w:rsidRDefault="00CD43DE" w:rsidP="004019FF">
      <w:pPr>
        <w:rPr>
          <w:color w:val="000000" w:themeColor="text1"/>
          <w:lang w:eastAsia="ko-KR"/>
        </w:rPr>
      </w:pPr>
    </w:p>
    <w:p w14:paraId="21CD264F" w14:textId="77777777" w:rsidR="00CD43DE" w:rsidRDefault="00CD43DE" w:rsidP="004019FF">
      <w:pPr>
        <w:rPr>
          <w:color w:val="000000" w:themeColor="text1"/>
          <w:lang w:eastAsia="ko-KR"/>
        </w:rPr>
      </w:pPr>
    </w:p>
    <w:p w14:paraId="0D9A6593" w14:textId="77777777" w:rsidR="00877542" w:rsidRDefault="00877542" w:rsidP="004019FF">
      <w:pPr>
        <w:rPr>
          <w:color w:val="000000" w:themeColor="text1"/>
          <w:lang w:eastAsia="ko-KR"/>
        </w:rPr>
      </w:pP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CD43DE" w:rsidRPr="00B71024" w14:paraId="5DA67636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381D788C" w14:textId="033D068B" w:rsidR="00CD43DE" w:rsidRPr="00B56902" w:rsidRDefault="00CD43DE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GitHubEnteprise</w:t>
            </w:r>
            <w:proofErr w:type="spellEnd"/>
            <w:r>
              <w:rPr>
                <w:rFonts w:hint="eastAsia"/>
                <w:lang w:eastAsia="ko-KR"/>
              </w:rPr>
              <w:t xml:space="preserve"> VM </w:t>
            </w:r>
            <w:r>
              <w:rPr>
                <w:rFonts w:hint="eastAsia"/>
                <w:lang w:eastAsia="ko-KR"/>
              </w:rPr>
              <w:t>시작</w:t>
            </w:r>
          </w:p>
        </w:tc>
      </w:tr>
      <w:tr w:rsidR="00CD43DE" w:rsidRPr="00B71024" w14:paraId="093B9489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611F046" w14:textId="748D15CD" w:rsidR="00CD43DE" w:rsidRPr="009A4677" w:rsidRDefault="00CD43DE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ko-KR"/>
              </w:rPr>
              <w:t xml:space="preserve">start </w:t>
            </w:r>
            <w:proofErr w:type="spellStart"/>
            <w:r w:rsidRPr="0068641B">
              <w:rPr>
                <w:color w:val="000000" w:themeColor="text1"/>
                <w:lang w:val="en-US" w:eastAsia="ko-KR"/>
              </w:rPr>
              <w:t>GitHubEnterprise</w:t>
            </w:r>
            <w:proofErr w:type="spellEnd"/>
          </w:p>
        </w:tc>
      </w:tr>
    </w:tbl>
    <w:p w14:paraId="179D6F62" w14:textId="0DC6B9E7" w:rsidR="00CD43DE" w:rsidRDefault="00CD43DE" w:rsidP="00CD43DE">
      <w:pPr>
        <w:rPr>
          <w:color w:val="000000" w:themeColor="text1"/>
          <w:lang w:eastAsia="ko-KR"/>
        </w:rPr>
      </w:pPr>
      <w:r w:rsidRPr="00CD43DE">
        <w:rPr>
          <w:noProof/>
          <w:color w:val="000000" w:themeColor="text1"/>
          <w:lang w:eastAsia="ko-KR"/>
        </w:rPr>
        <w:drawing>
          <wp:inline distT="0" distB="0" distL="0" distR="0" wp14:anchorId="64A852E2" wp14:editId="5072FC3B">
            <wp:extent cx="5943600" cy="655320"/>
            <wp:effectExtent l="19050" t="19050" r="19050" b="11430"/>
            <wp:docPr id="158074679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46799" name="그림 1" descr="텍스트, 스크린샷, 폰트, 라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86FA2" w14:textId="77777777" w:rsidR="00CD43DE" w:rsidRDefault="00CD43DE" w:rsidP="00CD43DE">
      <w:pPr>
        <w:rPr>
          <w:color w:val="000000" w:themeColor="text1"/>
          <w:lang w:eastAsia="ko-KR"/>
        </w:rPr>
      </w:pPr>
    </w:p>
    <w:p w14:paraId="2D2E31A7" w14:textId="779B0D38" w:rsidR="00CD43DE" w:rsidRDefault="00CD43DE" w:rsidP="00CD43DE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기본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생성된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Pr="00CD43DE">
        <w:rPr>
          <w:rFonts w:hint="eastAsia"/>
          <w:color w:val="000000" w:themeColor="text1"/>
          <w:lang w:eastAsia="ko-KR"/>
        </w:rPr>
        <w:t>브릿지에</w:t>
      </w:r>
      <w:proofErr w:type="spellEnd"/>
      <w:r w:rsidRPr="00CD43DE">
        <w:rPr>
          <w:rFonts w:hint="eastAsia"/>
          <w:color w:val="000000" w:themeColor="text1"/>
          <w:lang w:eastAsia="ko-KR"/>
        </w:rPr>
        <w:t xml:space="preserve"> </w:t>
      </w:r>
      <w:r w:rsidRPr="00CD43DE">
        <w:rPr>
          <w:rFonts w:hint="eastAsia"/>
          <w:color w:val="000000" w:themeColor="text1"/>
          <w:lang w:eastAsia="ko-KR"/>
        </w:rPr>
        <w:t>연결된</w:t>
      </w:r>
      <w:r w:rsidRPr="00CD43DE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인터페이스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확인</w:t>
      </w:r>
    </w:p>
    <w:p w14:paraId="325A7E17" w14:textId="0C24A29A" w:rsidR="00CD43DE" w:rsidRDefault="00CD43DE" w:rsidP="00CD43DE">
      <w:pPr>
        <w:rPr>
          <w:color w:val="000000" w:themeColor="text1"/>
          <w:lang w:eastAsia="ko-KR"/>
        </w:rPr>
      </w:pPr>
      <w:r w:rsidRPr="00CD43DE">
        <w:rPr>
          <w:noProof/>
          <w:color w:val="000000" w:themeColor="text1"/>
          <w:lang w:eastAsia="ko-KR"/>
        </w:rPr>
        <w:drawing>
          <wp:inline distT="0" distB="0" distL="0" distR="0" wp14:anchorId="747EB6B3" wp14:editId="29D61E77">
            <wp:extent cx="5125165" cy="733527"/>
            <wp:effectExtent l="19050" t="19050" r="18415" b="28575"/>
            <wp:docPr id="25285898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8986" name="그림 1" descr="텍스트, 스크린샷, 폰트, 라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33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57C09" w14:textId="77777777" w:rsidR="00CD43DE" w:rsidRDefault="00CD43DE" w:rsidP="00CD43DE">
      <w:pPr>
        <w:rPr>
          <w:color w:val="000000" w:themeColor="text1"/>
          <w:lang w:eastAsia="ko-KR"/>
        </w:rPr>
      </w:pPr>
    </w:p>
    <w:p w14:paraId="74BB6665" w14:textId="2A6B3704" w:rsidR="00CD43DE" w:rsidRDefault="00CD43DE" w:rsidP="00CD43DE">
      <w:pPr>
        <w:rPr>
          <w:color w:val="000000" w:themeColor="text1"/>
          <w:lang w:eastAsia="ko-KR"/>
        </w:rPr>
      </w:pPr>
      <w:r w:rsidRPr="00CD43DE">
        <w:rPr>
          <w:rFonts w:hint="eastAsia"/>
          <w:color w:val="000000" w:themeColor="text1"/>
          <w:lang w:eastAsia="ko-KR"/>
        </w:rPr>
        <w:t>네트워크</w:t>
      </w:r>
      <w:r w:rsidRPr="00CD43DE">
        <w:rPr>
          <w:rFonts w:hint="eastAsia"/>
          <w:color w:val="000000" w:themeColor="text1"/>
          <w:lang w:eastAsia="ko-KR"/>
        </w:rPr>
        <w:t xml:space="preserve"> </w:t>
      </w:r>
      <w:r w:rsidRPr="00CD43DE">
        <w:rPr>
          <w:rFonts w:hint="eastAsia"/>
          <w:color w:val="000000" w:themeColor="text1"/>
          <w:lang w:eastAsia="ko-KR"/>
        </w:rPr>
        <w:t>인터페이스가</w:t>
      </w:r>
      <w:r w:rsidRPr="00CD43DE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Pr="00CD43DE">
        <w:rPr>
          <w:rFonts w:hint="eastAsia"/>
          <w:color w:val="000000" w:themeColor="text1"/>
          <w:lang w:eastAsia="ko-KR"/>
        </w:rPr>
        <w:t>브릿지에</w:t>
      </w:r>
      <w:proofErr w:type="spellEnd"/>
      <w:r w:rsidRPr="00CD43DE">
        <w:rPr>
          <w:rFonts w:hint="eastAsia"/>
          <w:color w:val="000000" w:themeColor="text1"/>
          <w:lang w:eastAsia="ko-KR"/>
        </w:rPr>
        <w:t xml:space="preserve"> </w:t>
      </w:r>
      <w:r w:rsidRPr="00CD43DE">
        <w:rPr>
          <w:rFonts w:hint="eastAsia"/>
          <w:color w:val="000000" w:themeColor="text1"/>
          <w:lang w:eastAsia="ko-KR"/>
        </w:rPr>
        <w:t>연결되었는지</w:t>
      </w:r>
      <w:r w:rsidRPr="00CD43DE">
        <w:rPr>
          <w:rFonts w:hint="eastAsia"/>
          <w:color w:val="000000" w:themeColor="text1"/>
          <w:lang w:eastAsia="ko-KR"/>
        </w:rPr>
        <w:t xml:space="preserve"> </w:t>
      </w:r>
      <w:r w:rsidRPr="00CD43DE">
        <w:rPr>
          <w:rFonts w:hint="eastAsia"/>
          <w:color w:val="000000" w:themeColor="text1"/>
          <w:lang w:eastAsia="ko-KR"/>
        </w:rPr>
        <w:t>인터페이스</w:t>
      </w:r>
      <w:r w:rsidRPr="00CD43DE">
        <w:rPr>
          <w:rFonts w:hint="eastAsia"/>
          <w:color w:val="000000" w:themeColor="text1"/>
          <w:lang w:eastAsia="ko-KR"/>
        </w:rPr>
        <w:t xml:space="preserve"> </w:t>
      </w:r>
      <w:r w:rsidRPr="00CD43DE">
        <w:rPr>
          <w:rFonts w:hint="eastAsia"/>
          <w:color w:val="000000" w:themeColor="text1"/>
          <w:lang w:eastAsia="ko-KR"/>
        </w:rPr>
        <w:t>정보</w:t>
      </w:r>
      <w:r w:rsidRPr="00CD43DE">
        <w:rPr>
          <w:rFonts w:hint="eastAsia"/>
          <w:color w:val="000000" w:themeColor="text1"/>
          <w:lang w:eastAsia="ko-KR"/>
        </w:rPr>
        <w:t xml:space="preserve"> </w:t>
      </w:r>
      <w:r w:rsidRPr="00CD43DE">
        <w:rPr>
          <w:rFonts w:hint="eastAsia"/>
          <w:color w:val="000000" w:themeColor="text1"/>
          <w:lang w:eastAsia="ko-KR"/>
        </w:rPr>
        <w:t>확인</w:t>
      </w:r>
    </w:p>
    <w:p w14:paraId="6AE1DB6B" w14:textId="36E1BFA3" w:rsidR="00CD43DE" w:rsidRDefault="00CD43DE" w:rsidP="00CD43DE">
      <w:pPr>
        <w:rPr>
          <w:color w:val="000000" w:themeColor="text1"/>
          <w:lang w:eastAsia="ko-KR"/>
        </w:rPr>
      </w:pPr>
      <w:r w:rsidRPr="00CD43DE">
        <w:rPr>
          <w:noProof/>
          <w:color w:val="000000" w:themeColor="text1"/>
          <w:lang w:eastAsia="ko-KR"/>
        </w:rPr>
        <w:drawing>
          <wp:inline distT="0" distB="0" distL="0" distR="0" wp14:anchorId="0D81A69C" wp14:editId="07F5C14A">
            <wp:extent cx="4734586" cy="781159"/>
            <wp:effectExtent l="19050" t="19050" r="27940" b="19050"/>
            <wp:docPr id="79391858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8587" name="그림 1" descr="텍스트, 스크린샷, 폰트, 번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363F9" w14:textId="77777777" w:rsidR="00420B41" w:rsidRDefault="00420B41" w:rsidP="00CD43DE">
      <w:pPr>
        <w:rPr>
          <w:color w:val="000000" w:themeColor="text1"/>
          <w:lang w:eastAsia="ko-KR"/>
        </w:rPr>
      </w:pPr>
    </w:p>
    <w:p w14:paraId="4A3679C8" w14:textId="2FEE7A5E" w:rsidR="00420B41" w:rsidRDefault="00420B41" w:rsidP="00CD43DE">
      <w:pPr>
        <w:rPr>
          <w:color w:val="000000" w:themeColor="text1"/>
          <w:lang w:eastAsia="ko-KR"/>
        </w:rPr>
      </w:pPr>
      <w:proofErr w:type="spellStart"/>
      <w:r>
        <w:rPr>
          <w:rFonts w:hint="eastAsia"/>
          <w:color w:val="000000" w:themeColor="text1"/>
          <w:lang w:eastAsia="ko-KR"/>
        </w:rPr>
        <w:t>브릿지가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연결이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안되었다면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고정</w:t>
      </w:r>
      <w:r>
        <w:rPr>
          <w:rFonts w:hint="eastAsia"/>
          <w:color w:val="000000" w:themeColor="text1"/>
          <w:lang w:eastAsia="ko-KR"/>
        </w:rPr>
        <w:t xml:space="preserve"> IP</w:t>
      </w:r>
      <w:r>
        <w:rPr>
          <w:rFonts w:hint="eastAsia"/>
          <w:color w:val="000000" w:themeColor="text1"/>
          <w:lang w:eastAsia="ko-KR"/>
        </w:rPr>
        <w:t>설정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설정해주세요</w:t>
      </w:r>
      <w:r>
        <w:rPr>
          <w:rFonts w:hint="eastAsia"/>
          <w:color w:val="000000" w:themeColor="text1"/>
          <w:lang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420B41" w:rsidRPr="00B71024" w14:paraId="03894B08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1547EE2F" w14:textId="2C12A069" w:rsidR="00420B41" w:rsidRPr="00B56902" w:rsidRDefault="00420B41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고정</w:t>
            </w:r>
            <w:r>
              <w:rPr>
                <w:rFonts w:hint="eastAsia"/>
                <w:lang w:eastAsia="ko-KR"/>
              </w:rPr>
              <w:t xml:space="preserve"> IP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</w:tc>
      </w:tr>
      <w:tr w:rsidR="00420B41" w:rsidRPr="00B71024" w14:paraId="1911FFC8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5ED0F83" w14:textId="542A5FB8" w:rsidR="00420B41" w:rsidRDefault="00420B4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net-</w:t>
            </w:r>
            <w:r>
              <w:rPr>
                <w:rFonts w:hint="eastAsia"/>
                <w:color w:val="000000" w:themeColor="text1"/>
                <w:lang w:val="en-US" w:eastAsia="ko-KR"/>
              </w:rPr>
              <w:t xml:space="preserve">edit default # host mac </w:t>
            </w: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ip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ko-KR"/>
              </w:rPr>
              <w:t>부분</w:t>
            </w:r>
            <w:r>
              <w:rPr>
                <w:rFonts w:hint="eastAsia"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ko-KR"/>
              </w:rPr>
              <w:t>제거</w:t>
            </w:r>
          </w:p>
          <w:p w14:paraId="47D77070" w14:textId="77777777" w:rsidR="00420B41" w:rsidRDefault="00420B4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shutdown </w:t>
            </w:r>
            <w:proofErr w:type="spellStart"/>
            <w:r w:rsidRPr="0068641B">
              <w:rPr>
                <w:color w:val="000000" w:themeColor="text1"/>
                <w:lang w:val="en-US" w:eastAsia="ko-KR"/>
              </w:rPr>
              <w:t>GitHubEnterprise</w:t>
            </w:r>
            <w:proofErr w:type="spellEnd"/>
          </w:p>
          <w:p w14:paraId="46083891" w14:textId="77777777" w:rsidR="00420B41" w:rsidRDefault="00420B4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net-destroy default</w:t>
            </w:r>
          </w:p>
          <w:p w14:paraId="53FD6294" w14:textId="77777777" w:rsidR="00420B41" w:rsidRDefault="00420B4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systemctl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restart </w:t>
            </w: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libvirtd</w:t>
            </w:r>
            <w:proofErr w:type="spellEnd"/>
          </w:p>
          <w:p w14:paraId="292E0552" w14:textId="77777777" w:rsidR="00420B41" w:rsidRDefault="00420B4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net-</w:t>
            </w:r>
            <w:r>
              <w:rPr>
                <w:rFonts w:hint="eastAsia"/>
                <w:color w:val="000000" w:themeColor="text1"/>
                <w:lang w:val="en-US" w:eastAsia="ko-KR"/>
              </w:rPr>
              <w:t>start</w:t>
            </w:r>
            <w:r w:rsidRPr="0068641B">
              <w:rPr>
                <w:color w:val="000000" w:themeColor="text1"/>
                <w:lang w:val="en-US" w:eastAsia="ko-KR"/>
              </w:rPr>
              <w:t xml:space="preserve"> default</w:t>
            </w:r>
          </w:p>
          <w:p w14:paraId="4392C618" w14:textId="77777777" w:rsidR="00420B41" w:rsidRDefault="00420B41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68641B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68641B">
              <w:rPr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ko-KR"/>
              </w:rPr>
              <w:t xml:space="preserve">start </w:t>
            </w:r>
            <w:proofErr w:type="spellStart"/>
            <w:r w:rsidRPr="0068641B">
              <w:rPr>
                <w:color w:val="000000" w:themeColor="text1"/>
                <w:lang w:val="en-US" w:eastAsia="ko-KR"/>
              </w:rPr>
              <w:t>GitHubEnterprise</w:t>
            </w:r>
            <w:proofErr w:type="spellEnd"/>
          </w:p>
          <w:p w14:paraId="45103019" w14:textId="1FC9C227" w:rsidR="00420B41" w:rsidRPr="009A4677" w:rsidRDefault="00420B41" w:rsidP="00300CEA">
            <w:pPr>
              <w:rPr>
                <w:color w:val="000000" w:themeColor="text1"/>
                <w:lang w:val="en-US" w:eastAsia="ko-KR"/>
              </w:rPr>
            </w:pPr>
          </w:p>
        </w:tc>
      </w:tr>
    </w:tbl>
    <w:p w14:paraId="0D57E52D" w14:textId="027057D8" w:rsidR="00420B41" w:rsidRDefault="00420B41" w:rsidP="00CD43DE">
      <w:pPr>
        <w:rPr>
          <w:color w:val="000000" w:themeColor="text1"/>
          <w:lang w:eastAsia="ko-KR"/>
        </w:rPr>
      </w:pPr>
    </w:p>
    <w:p w14:paraId="2BF076A5" w14:textId="77777777" w:rsidR="00420B41" w:rsidRDefault="00420B41" w:rsidP="00CD43DE">
      <w:pPr>
        <w:rPr>
          <w:color w:val="000000" w:themeColor="text1"/>
          <w:lang w:eastAsia="ko-KR"/>
        </w:rPr>
      </w:pPr>
    </w:p>
    <w:p w14:paraId="18FBC075" w14:textId="77777777" w:rsidR="00420B41" w:rsidRDefault="00420B41" w:rsidP="00CD43DE">
      <w:pPr>
        <w:rPr>
          <w:color w:val="000000" w:themeColor="text1"/>
          <w:lang w:eastAsia="ko-KR"/>
        </w:rPr>
      </w:pPr>
    </w:p>
    <w:p w14:paraId="5AF10EE9" w14:textId="77777777" w:rsidR="00420B41" w:rsidRDefault="00420B41" w:rsidP="00D04B95">
      <w:pPr>
        <w:ind w:left="0"/>
        <w:rPr>
          <w:color w:val="000000" w:themeColor="text1"/>
          <w:lang w:eastAsia="ko-KR"/>
        </w:rPr>
      </w:pPr>
    </w:p>
    <w:p w14:paraId="2523DD8C" w14:textId="6E53CE66" w:rsidR="00877542" w:rsidRDefault="00877542" w:rsidP="00AF567F">
      <w:pPr>
        <w:pStyle w:val="TG1"/>
      </w:pPr>
      <w:bookmarkStart w:id="12" w:name="_Toc171002526"/>
      <w:proofErr w:type="spellStart"/>
      <w:r w:rsidRPr="00877542">
        <w:rPr>
          <w:rFonts w:hint="eastAsia"/>
        </w:rPr>
        <w:lastRenderedPageBreak/>
        <w:t>포트포워딩</w:t>
      </w:r>
      <w:proofErr w:type="spellEnd"/>
      <w:r w:rsidRPr="00877542">
        <w:rPr>
          <w:rFonts w:hint="eastAsia"/>
        </w:rPr>
        <w:t xml:space="preserve"> 및 </w:t>
      </w:r>
      <w:proofErr w:type="spellStart"/>
      <w:r w:rsidR="00277865">
        <w:rPr>
          <w:rFonts w:hint="eastAsia"/>
        </w:rPr>
        <w:t>패킷포워딩</w:t>
      </w:r>
      <w:proofErr w:type="spellEnd"/>
      <w:r w:rsidR="00277865">
        <w:rPr>
          <w:rFonts w:hint="eastAsia"/>
        </w:rPr>
        <w:t xml:space="preserve"> </w:t>
      </w:r>
      <w:r w:rsidRPr="00877542">
        <w:rPr>
          <w:rFonts w:hint="eastAsia"/>
        </w:rPr>
        <w:t>설정</w:t>
      </w:r>
      <w:bookmarkEnd w:id="12"/>
    </w:p>
    <w:p w14:paraId="63D88B98" w14:textId="77777777" w:rsidR="00277865" w:rsidRDefault="00277865" w:rsidP="00277865">
      <w:pPr>
        <w:rPr>
          <w:lang w:val="en-US" w:eastAsia="ko-KR"/>
        </w:rPr>
      </w:pPr>
    </w:p>
    <w:p w14:paraId="3A56C7F1" w14:textId="4C8DE692" w:rsidR="00277865" w:rsidRPr="00277865" w:rsidRDefault="00277865" w:rsidP="00277865">
      <w:pPr>
        <w:rPr>
          <w:lang w:val="en-US" w:eastAsia="ko-KR"/>
        </w:rPr>
      </w:pPr>
      <w:r>
        <w:rPr>
          <w:rFonts w:hint="eastAsia"/>
          <w:lang w:val="en-US" w:eastAsia="ko-KR"/>
        </w:rPr>
        <w:t xml:space="preserve">Public IP </w:t>
      </w:r>
      <w:r>
        <w:rPr>
          <w:rFonts w:hint="eastAsia"/>
          <w:lang w:val="en-US" w:eastAsia="ko-KR"/>
        </w:rPr>
        <w:t>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접근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브릿지된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네트워크에서</w:t>
      </w:r>
      <w:r>
        <w:rPr>
          <w:rFonts w:hint="eastAsia"/>
          <w:lang w:val="en-US" w:eastAsia="ko-KR"/>
        </w:rPr>
        <w:t xml:space="preserve"> VM</w:t>
      </w:r>
      <w:r>
        <w:rPr>
          <w:rFonts w:hint="eastAsia"/>
          <w:lang w:val="en-US" w:eastAsia="ko-KR"/>
        </w:rPr>
        <w:t>으로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할당해준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아이피로</w:t>
      </w:r>
      <w:r>
        <w:rPr>
          <w:rFonts w:hint="eastAsia"/>
          <w:lang w:val="en-US" w:eastAsia="ko-KR"/>
        </w:rPr>
        <w:t xml:space="preserve"> Redirection </w:t>
      </w:r>
      <w:r>
        <w:rPr>
          <w:rFonts w:hint="eastAsia"/>
          <w:lang w:val="en-US" w:eastAsia="ko-KR"/>
        </w:rPr>
        <w:t>되게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포트포워딩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설정을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해줍니다</w:t>
      </w:r>
      <w:r>
        <w:rPr>
          <w:rFonts w:hint="eastAsia"/>
          <w:lang w:val="en-US"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877542" w:rsidRPr="00B71024" w14:paraId="1B546882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648D49C8" w14:textId="1A07BEF3" w:rsidR="00877542" w:rsidRPr="00B56902" w:rsidRDefault="00877542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포트포워딩</w:t>
            </w:r>
            <w:proofErr w:type="spellEnd"/>
          </w:p>
        </w:tc>
      </w:tr>
      <w:tr w:rsidR="00877542" w:rsidRPr="00B71024" w14:paraId="2E6FB767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A92637B" w14:textId="72E20CF7" w:rsidR="00877542" w:rsidRPr="00877542" w:rsidRDefault="00877542" w:rsidP="00877542">
            <w:pPr>
              <w:rPr>
                <w:color w:val="000000" w:themeColor="text1"/>
                <w:lang w:val="en-US" w:eastAsia="ko-KR"/>
              </w:rPr>
            </w:pPr>
            <w:r w:rsidRPr="00877542">
              <w:rPr>
                <w:color w:val="000000" w:themeColor="text1"/>
                <w:lang w:val="en-US" w:eastAsia="ko-KR"/>
              </w:rPr>
              <w:t xml:space="preserve">iptables -t 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nat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-A PREROUTING -d </w:t>
            </w:r>
            <w:r w:rsidR="00277865">
              <w:t>&lt;</w:t>
            </w:r>
            <w:proofErr w:type="spellStart"/>
            <w:r w:rsidR="00277865">
              <w:t>destination_ip</w:t>
            </w:r>
            <w:proofErr w:type="spellEnd"/>
            <w:r w:rsidR="00277865">
              <w:t>&gt;/&lt;</w:t>
            </w:r>
            <w:proofErr w:type="spellStart"/>
            <w:r w:rsidR="00B611FD">
              <w:rPr>
                <w:rFonts w:hint="eastAsia"/>
                <w:lang w:eastAsia="ko-KR"/>
              </w:rPr>
              <w:t>cidr</w:t>
            </w:r>
            <w:proofErr w:type="spellEnd"/>
            <w:r w:rsidR="00277865">
              <w:t>&gt;</w:t>
            </w:r>
            <w:r w:rsidRPr="00877542">
              <w:rPr>
                <w:color w:val="000000" w:themeColor="text1"/>
                <w:lang w:val="en-US" w:eastAsia="ko-KR"/>
              </w:rPr>
              <w:t xml:space="preserve"> -p 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tcp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--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dport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8443 -j DNAT --to-destination </w:t>
            </w:r>
            <w:r w:rsidR="00277865">
              <w:rPr>
                <w:rFonts w:hint="eastAsia"/>
                <w:color w:val="000000" w:themeColor="text1"/>
                <w:lang w:val="en-US" w:eastAsia="ko-KR"/>
              </w:rPr>
              <w:t>&lt;</w:t>
            </w:r>
            <w:proofErr w:type="spellStart"/>
            <w:r w:rsidR="00277865">
              <w:rPr>
                <w:rFonts w:hint="eastAsia"/>
                <w:color w:val="000000" w:themeColor="text1"/>
                <w:lang w:val="en-US" w:eastAsia="ko-KR"/>
              </w:rPr>
              <w:t>vm_ip</w:t>
            </w:r>
            <w:proofErr w:type="spellEnd"/>
            <w:r w:rsidR="00277865">
              <w:rPr>
                <w:rFonts w:hint="eastAsia"/>
                <w:color w:val="000000" w:themeColor="text1"/>
                <w:lang w:val="en-US" w:eastAsia="ko-KR"/>
              </w:rPr>
              <w:t>&gt;:8443</w:t>
            </w:r>
          </w:p>
          <w:p w14:paraId="5CFF619D" w14:textId="738E8083" w:rsidR="00877542" w:rsidRPr="00877542" w:rsidRDefault="00877542" w:rsidP="00877542">
            <w:pPr>
              <w:rPr>
                <w:color w:val="000000" w:themeColor="text1"/>
                <w:lang w:val="en-US" w:eastAsia="ko-KR"/>
              </w:rPr>
            </w:pPr>
            <w:r w:rsidRPr="00877542">
              <w:rPr>
                <w:color w:val="000000" w:themeColor="text1"/>
                <w:lang w:val="en-US" w:eastAsia="ko-KR"/>
              </w:rPr>
              <w:t xml:space="preserve">iptables -t 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nat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-A PREROUTING -d </w:t>
            </w:r>
            <w:r w:rsidR="00277865">
              <w:t>&lt;</w:t>
            </w:r>
            <w:proofErr w:type="spellStart"/>
            <w:r w:rsidR="00277865">
              <w:t>destination_ip</w:t>
            </w:r>
            <w:proofErr w:type="spellEnd"/>
            <w:r w:rsidR="00277865">
              <w:t>&gt;/&lt;</w:t>
            </w:r>
            <w:proofErr w:type="spellStart"/>
            <w:r w:rsidR="00B611FD">
              <w:rPr>
                <w:rFonts w:hint="eastAsia"/>
                <w:lang w:eastAsia="ko-KR"/>
              </w:rPr>
              <w:t>cidr</w:t>
            </w:r>
            <w:proofErr w:type="spellEnd"/>
            <w:r w:rsidR="00277865">
              <w:t>&gt;</w:t>
            </w:r>
            <w:r w:rsidRPr="00877542">
              <w:rPr>
                <w:color w:val="000000" w:themeColor="text1"/>
                <w:lang w:val="en-US" w:eastAsia="ko-KR"/>
              </w:rPr>
              <w:t xml:space="preserve"> -p 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tcp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--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dport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443 -j DNAT --to-destination </w:t>
            </w:r>
            <w:r w:rsidR="00277865">
              <w:rPr>
                <w:rFonts w:hint="eastAsia"/>
                <w:color w:val="000000" w:themeColor="text1"/>
                <w:lang w:val="en-US" w:eastAsia="ko-KR"/>
              </w:rPr>
              <w:t>&lt;</w:t>
            </w:r>
            <w:proofErr w:type="spellStart"/>
            <w:r w:rsidR="00277865">
              <w:rPr>
                <w:rFonts w:hint="eastAsia"/>
                <w:color w:val="000000" w:themeColor="text1"/>
                <w:lang w:val="en-US" w:eastAsia="ko-KR"/>
              </w:rPr>
              <w:t>vm_ip</w:t>
            </w:r>
            <w:proofErr w:type="spellEnd"/>
            <w:r w:rsidR="00277865">
              <w:rPr>
                <w:rFonts w:hint="eastAsia"/>
                <w:color w:val="000000" w:themeColor="text1"/>
                <w:lang w:val="en-US" w:eastAsia="ko-KR"/>
              </w:rPr>
              <w:t>&gt;</w:t>
            </w:r>
            <w:r w:rsidRPr="00877542">
              <w:rPr>
                <w:color w:val="000000" w:themeColor="text1"/>
                <w:lang w:val="en-US" w:eastAsia="ko-KR"/>
              </w:rPr>
              <w:t>:443</w:t>
            </w:r>
          </w:p>
          <w:p w14:paraId="4C50AEA8" w14:textId="3CFDBE1D" w:rsidR="00877542" w:rsidRPr="00877542" w:rsidRDefault="00877542" w:rsidP="00877542">
            <w:pPr>
              <w:rPr>
                <w:color w:val="000000" w:themeColor="text1"/>
                <w:lang w:val="en-US" w:eastAsia="ko-KR"/>
              </w:rPr>
            </w:pPr>
            <w:r w:rsidRPr="00877542">
              <w:rPr>
                <w:color w:val="000000" w:themeColor="text1"/>
                <w:lang w:val="en-US" w:eastAsia="ko-KR"/>
              </w:rPr>
              <w:t xml:space="preserve">iptables -t 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nat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-A PREROUTING -d </w:t>
            </w:r>
            <w:r w:rsidR="00277865">
              <w:t>&lt;</w:t>
            </w:r>
            <w:proofErr w:type="spellStart"/>
            <w:r w:rsidR="00277865">
              <w:t>destination_ip</w:t>
            </w:r>
            <w:proofErr w:type="spellEnd"/>
            <w:r w:rsidR="00277865">
              <w:t>&gt;/&lt;</w:t>
            </w:r>
            <w:proofErr w:type="spellStart"/>
            <w:r w:rsidR="00B611FD">
              <w:rPr>
                <w:rFonts w:hint="eastAsia"/>
                <w:lang w:eastAsia="ko-KR"/>
              </w:rPr>
              <w:t>cidr</w:t>
            </w:r>
            <w:proofErr w:type="spellEnd"/>
            <w:r w:rsidR="00277865">
              <w:t>&gt;</w:t>
            </w:r>
            <w:r w:rsidRPr="00877542">
              <w:rPr>
                <w:color w:val="000000" w:themeColor="text1"/>
                <w:lang w:val="en-US" w:eastAsia="ko-KR"/>
              </w:rPr>
              <w:t xml:space="preserve"> -p 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tcp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--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dport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122 -j DNAT --to-destination </w:t>
            </w:r>
            <w:r w:rsidR="00277865">
              <w:rPr>
                <w:rFonts w:hint="eastAsia"/>
                <w:color w:val="000000" w:themeColor="text1"/>
                <w:lang w:val="en-US" w:eastAsia="ko-KR"/>
              </w:rPr>
              <w:t>&lt;</w:t>
            </w:r>
            <w:proofErr w:type="spellStart"/>
            <w:r w:rsidR="00277865">
              <w:rPr>
                <w:rFonts w:hint="eastAsia"/>
                <w:color w:val="000000" w:themeColor="text1"/>
                <w:lang w:val="en-US" w:eastAsia="ko-KR"/>
              </w:rPr>
              <w:t>vm_ip</w:t>
            </w:r>
            <w:proofErr w:type="spellEnd"/>
            <w:r w:rsidR="00277865">
              <w:rPr>
                <w:rFonts w:hint="eastAsia"/>
                <w:color w:val="000000" w:themeColor="text1"/>
                <w:lang w:val="en-US" w:eastAsia="ko-KR"/>
              </w:rPr>
              <w:t>&gt;</w:t>
            </w:r>
            <w:r w:rsidRPr="00877542">
              <w:rPr>
                <w:color w:val="000000" w:themeColor="text1"/>
                <w:lang w:val="en-US" w:eastAsia="ko-KR"/>
              </w:rPr>
              <w:t>:122</w:t>
            </w:r>
          </w:p>
          <w:p w14:paraId="4441E15E" w14:textId="794C20C6" w:rsidR="00877542" w:rsidRPr="009A4677" w:rsidRDefault="00877542" w:rsidP="00877542">
            <w:pPr>
              <w:rPr>
                <w:color w:val="000000" w:themeColor="text1"/>
                <w:lang w:val="en-US" w:eastAsia="ko-KR"/>
              </w:rPr>
            </w:pPr>
            <w:r w:rsidRPr="00877542">
              <w:rPr>
                <w:color w:val="000000" w:themeColor="text1"/>
                <w:lang w:val="en-US" w:eastAsia="ko-KR"/>
              </w:rPr>
              <w:t xml:space="preserve">iptables -t 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nat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-A PREROUTING -d </w:t>
            </w:r>
            <w:r w:rsidR="00277865">
              <w:t>&lt;</w:t>
            </w:r>
            <w:proofErr w:type="spellStart"/>
            <w:r w:rsidR="00277865">
              <w:t>destination_ip</w:t>
            </w:r>
            <w:proofErr w:type="spellEnd"/>
            <w:r w:rsidR="00277865">
              <w:t>&gt;/&lt;</w:t>
            </w:r>
            <w:proofErr w:type="spellStart"/>
            <w:r w:rsidR="00B611FD">
              <w:rPr>
                <w:rFonts w:hint="eastAsia"/>
                <w:lang w:eastAsia="ko-KR"/>
              </w:rPr>
              <w:t>cidr</w:t>
            </w:r>
            <w:proofErr w:type="spellEnd"/>
            <w:r w:rsidR="00277865">
              <w:t>&gt;</w:t>
            </w:r>
            <w:r w:rsidRPr="00877542">
              <w:rPr>
                <w:color w:val="000000" w:themeColor="text1"/>
                <w:lang w:val="en-US" w:eastAsia="ko-KR"/>
              </w:rPr>
              <w:t xml:space="preserve"> -p 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tcp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--</w:t>
            </w:r>
            <w:proofErr w:type="spellStart"/>
            <w:r w:rsidRPr="00877542">
              <w:rPr>
                <w:color w:val="000000" w:themeColor="text1"/>
                <w:lang w:val="en-US" w:eastAsia="ko-KR"/>
              </w:rPr>
              <w:t>dport</w:t>
            </w:r>
            <w:proofErr w:type="spellEnd"/>
            <w:r w:rsidRPr="00877542">
              <w:rPr>
                <w:color w:val="000000" w:themeColor="text1"/>
                <w:lang w:val="en-US" w:eastAsia="ko-KR"/>
              </w:rPr>
              <w:t xml:space="preserve"> 80 -j DNAT --to-destination </w:t>
            </w:r>
            <w:r w:rsidR="00277865">
              <w:rPr>
                <w:rFonts w:hint="eastAsia"/>
                <w:color w:val="000000" w:themeColor="text1"/>
                <w:lang w:val="en-US" w:eastAsia="ko-KR"/>
              </w:rPr>
              <w:t>&lt;</w:t>
            </w:r>
            <w:proofErr w:type="spellStart"/>
            <w:r w:rsidR="00277865">
              <w:rPr>
                <w:rFonts w:hint="eastAsia"/>
                <w:color w:val="000000" w:themeColor="text1"/>
                <w:lang w:val="en-US" w:eastAsia="ko-KR"/>
              </w:rPr>
              <w:t>vm_ip</w:t>
            </w:r>
            <w:proofErr w:type="spellEnd"/>
            <w:r w:rsidR="00277865">
              <w:rPr>
                <w:rFonts w:hint="eastAsia"/>
                <w:color w:val="000000" w:themeColor="text1"/>
                <w:lang w:val="en-US" w:eastAsia="ko-KR"/>
              </w:rPr>
              <w:t>&gt;</w:t>
            </w:r>
            <w:r w:rsidRPr="00877542">
              <w:rPr>
                <w:color w:val="000000" w:themeColor="text1"/>
                <w:lang w:val="en-US" w:eastAsia="ko-KR"/>
              </w:rPr>
              <w:t>:80</w:t>
            </w:r>
          </w:p>
        </w:tc>
      </w:tr>
    </w:tbl>
    <w:p w14:paraId="452FE181" w14:textId="77777777" w:rsidR="00EA49BE" w:rsidRDefault="00EA49BE" w:rsidP="00877542">
      <w:pPr>
        <w:rPr>
          <w:lang w:val="en-US" w:eastAsia="ko-KR"/>
        </w:rPr>
      </w:pPr>
    </w:p>
    <w:p w14:paraId="1E181DBC" w14:textId="58EAEE53" w:rsidR="00EA49BE" w:rsidRDefault="00EA49BE" w:rsidP="00EA49BE">
      <w:pPr>
        <w:rPr>
          <w:lang w:val="en-US" w:eastAsia="ko-KR"/>
        </w:rPr>
      </w:pPr>
      <w:r w:rsidRPr="00EA49BE">
        <w:rPr>
          <w:noProof/>
          <w:lang w:val="en-US" w:eastAsia="ko-KR"/>
        </w:rPr>
        <w:drawing>
          <wp:inline distT="0" distB="0" distL="0" distR="0" wp14:anchorId="0497A00D" wp14:editId="7FBAE187">
            <wp:extent cx="5943600" cy="674370"/>
            <wp:effectExtent l="19050" t="19050" r="19050" b="11430"/>
            <wp:docPr id="3626315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156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AE700" w14:textId="5129E08E" w:rsidR="00877542" w:rsidRDefault="00277865" w:rsidP="00877542">
      <w:pPr>
        <w:rPr>
          <w:lang w:val="en-US" w:eastAsia="ko-KR"/>
        </w:rPr>
      </w:pPr>
      <w:r>
        <w:rPr>
          <w:rFonts w:hint="eastAsia"/>
          <w:lang w:val="en-US" w:eastAsia="ko-KR"/>
        </w:rPr>
        <w:t>예시</w:t>
      </w:r>
      <w:r>
        <w:rPr>
          <w:rFonts w:hint="eastAsia"/>
          <w:lang w:val="en-US" w:eastAsia="ko-KR"/>
        </w:rPr>
        <w:t>)</w:t>
      </w:r>
    </w:p>
    <w:p w14:paraId="331BE9E5" w14:textId="0BDE12F9" w:rsidR="00277865" w:rsidRDefault="00277865" w:rsidP="00877542">
      <w:pPr>
        <w:rPr>
          <w:lang w:val="en-US" w:eastAsia="ko-KR"/>
        </w:rPr>
      </w:pPr>
      <w:r w:rsidRPr="00277865">
        <w:rPr>
          <w:lang w:val="en-US" w:eastAsia="ko-KR"/>
        </w:rPr>
        <w:t xml:space="preserve">iptables -t </w:t>
      </w:r>
      <w:proofErr w:type="spellStart"/>
      <w:r w:rsidRPr="00277865">
        <w:rPr>
          <w:lang w:val="en-US" w:eastAsia="ko-KR"/>
        </w:rPr>
        <w:t>nat</w:t>
      </w:r>
      <w:proofErr w:type="spellEnd"/>
      <w:r w:rsidRPr="00277865">
        <w:rPr>
          <w:lang w:val="en-US" w:eastAsia="ko-KR"/>
        </w:rPr>
        <w:t xml:space="preserve"> -A PREROUTING -d 192.168.137.11/32 -p </w:t>
      </w:r>
      <w:proofErr w:type="spellStart"/>
      <w:r w:rsidRPr="00277865">
        <w:rPr>
          <w:lang w:val="en-US" w:eastAsia="ko-KR"/>
        </w:rPr>
        <w:t>tcp</w:t>
      </w:r>
      <w:proofErr w:type="spellEnd"/>
      <w:r w:rsidRPr="00277865">
        <w:rPr>
          <w:lang w:val="en-US" w:eastAsia="ko-KR"/>
        </w:rPr>
        <w:t xml:space="preserve"> --</w:t>
      </w:r>
      <w:proofErr w:type="spellStart"/>
      <w:r w:rsidRPr="00277865">
        <w:rPr>
          <w:lang w:val="en-US" w:eastAsia="ko-KR"/>
        </w:rPr>
        <w:t>dport</w:t>
      </w:r>
      <w:proofErr w:type="spellEnd"/>
      <w:r w:rsidRPr="00277865">
        <w:rPr>
          <w:lang w:val="en-US" w:eastAsia="ko-KR"/>
        </w:rPr>
        <w:t xml:space="preserve"> 8443 -j DNAT --to-destination 192.168.122.181:8443</w:t>
      </w:r>
    </w:p>
    <w:p w14:paraId="4D54C3BA" w14:textId="77777777" w:rsidR="00277865" w:rsidRDefault="00277865" w:rsidP="00877542">
      <w:pPr>
        <w:rPr>
          <w:lang w:val="en-US" w:eastAsia="ko-KR"/>
        </w:rPr>
      </w:pPr>
    </w:p>
    <w:p w14:paraId="4C12E721" w14:textId="375BC480" w:rsidR="00277865" w:rsidRDefault="00277865" w:rsidP="00877542">
      <w:pPr>
        <w:rPr>
          <w:lang w:val="en-US" w:eastAsia="ko-KR"/>
        </w:rPr>
      </w:pPr>
      <w:r>
        <w:rPr>
          <w:rFonts w:hint="eastAsia"/>
          <w:lang w:val="en-US" w:eastAsia="ko-KR"/>
        </w:rPr>
        <w:t>설명</w:t>
      </w:r>
      <w:r>
        <w:rPr>
          <w:rFonts w:hint="eastAsia"/>
          <w:lang w:val="en-US" w:eastAsia="ko-KR"/>
        </w:rPr>
        <w:t>)</w:t>
      </w:r>
    </w:p>
    <w:p w14:paraId="29D30599" w14:textId="2A2A5657" w:rsidR="00277865" w:rsidRDefault="00277865" w:rsidP="00277865">
      <w:pPr>
        <w:rPr>
          <w:lang w:val="en-US" w:eastAsia="ko-KR"/>
        </w:rPr>
      </w:pPr>
      <w:r w:rsidRPr="00277865">
        <w:rPr>
          <w:rFonts w:hint="eastAsia"/>
          <w:lang w:val="en-US" w:eastAsia="ko-KR"/>
        </w:rPr>
        <w:t>대상</w:t>
      </w:r>
      <w:r w:rsidRPr="00277865">
        <w:rPr>
          <w:rFonts w:hint="eastAsia"/>
          <w:lang w:val="en-US" w:eastAsia="ko-KR"/>
        </w:rPr>
        <w:t xml:space="preserve"> IP: 192.168.137.11</w:t>
      </w:r>
      <w:r>
        <w:rPr>
          <w:lang w:val="en-US" w:eastAsia="ko-KR"/>
        </w:rPr>
        <w:br/>
      </w:r>
      <w:r w:rsidRPr="00277865">
        <w:rPr>
          <w:rFonts w:hint="eastAsia"/>
          <w:lang w:val="en-US" w:eastAsia="ko-KR"/>
        </w:rPr>
        <w:t>프로토콜</w:t>
      </w:r>
      <w:r w:rsidRPr="00277865">
        <w:rPr>
          <w:rFonts w:hint="eastAsia"/>
          <w:lang w:val="en-US" w:eastAsia="ko-KR"/>
        </w:rPr>
        <w:t xml:space="preserve">: </w:t>
      </w:r>
      <w:proofErr w:type="spellStart"/>
      <w:r w:rsidRPr="00277865">
        <w:rPr>
          <w:rFonts w:hint="eastAsia"/>
          <w:lang w:val="en-US" w:eastAsia="ko-KR"/>
        </w:rPr>
        <w:t>tcp</w:t>
      </w:r>
      <w:proofErr w:type="spellEnd"/>
      <w:r>
        <w:rPr>
          <w:lang w:val="en-US" w:eastAsia="ko-KR"/>
        </w:rPr>
        <w:br/>
      </w:r>
      <w:r w:rsidRPr="00277865">
        <w:rPr>
          <w:rFonts w:hint="eastAsia"/>
          <w:lang w:val="en-US" w:eastAsia="ko-KR"/>
        </w:rPr>
        <w:t>대상</w:t>
      </w:r>
      <w:r w:rsidRPr="00277865">
        <w:rPr>
          <w:rFonts w:hint="eastAsia"/>
          <w:lang w:val="en-US" w:eastAsia="ko-KR"/>
        </w:rPr>
        <w:t xml:space="preserve"> </w:t>
      </w:r>
      <w:r w:rsidRPr="00277865">
        <w:rPr>
          <w:rFonts w:hint="eastAsia"/>
          <w:lang w:val="en-US" w:eastAsia="ko-KR"/>
        </w:rPr>
        <w:t>포트</w:t>
      </w:r>
      <w:r w:rsidRPr="00277865">
        <w:rPr>
          <w:rFonts w:hint="eastAsia"/>
          <w:lang w:val="en-US" w:eastAsia="ko-KR"/>
        </w:rPr>
        <w:t>: 8443</w:t>
      </w:r>
      <w:r>
        <w:rPr>
          <w:lang w:val="en-US" w:eastAsia="ko-KR"/>
        </w:rPr>
        <w:br/>
      </w:r>
      <w:r w:rsidRPr="00277865">
        <w:rPr>
          <w:rFonts w:hint="eastAsia"/>
          <w:lang w:val="en-US" w:eastAsia="ko-KR"/>
        </w:rPr>
        <w:t xml:space="preserve">VM IP </w:t>
      </w:r>
      <w:r w:rsidRPr="00277865">
        <w:rPr>
          <w:rFonts w:hint="eastAsia"/>
          <w:lang w:val="en-US" w:eastAsia="ko-KR"/>
        </w:rPr>
        <w:t>및</w:t>
      </w:r>
      <w:r w:rsidRPr="00277865">
        <w:rPr>
          <w:rFonts w:hint="eastAsia"/>
          <w:lang w:val="en-US" w:eastAsia="ko-KR"/>
        </w:rPr>
        <w:t xml:space="preserve"> </w:t>
      </w:r>
      <w:r w:rsidRPr="00277865">
        <w:rPr>
          <w:rFonts w:hint="eastAsia"/>
          <w:lang w:val="en-US" w:eastAsia="ko-KR"/>
        </w:rPr>
        <w:t>포트</w:t>
      </w:r>
      <w:r w:rsidRPr="00277865">
        <w:rPr>
          <w:rFonts w:hint="eastAsia"/>
          <w:lang w:val="en-US" w:eastAsia="ko-KR"/>
        </w:rPr>
        <w:t>: 192.168.122.181:8443</w:t>
      </w:r>
      <w:r>
        <w:rPr>
          <w:lang w:val="en-US" w:eastAsia="ko-KR"/>
        </w:rPr>
        <w:br/>
      </w:r>
      <w:r>
        <w:rPr>
          <w:rFonts w:hint="eastAsia"/>
          <w:lang w:val="en-US" w:eastAsia="ko-KR"/>
        </w:rPr>
        <w:t>예시</w:t>
      </w:r>
      <w:r w:rsidRPr="00277865">
        <w:rPr>
          <w:rFonts w:hint="eastAsia"/>
          <w:lang w:val="en-US" w:eastAsia="ko-KR"/>
        </w:rPr>
        <w:t xml:space="preserve"> </w:t>
      </w:r>
      <w:r w:rsidRPr="00277865">
        <w:rPr>
          <w:rFonts w:hint="eastAsia"/>
          <w:lang w:val="en-US" w:eastAsia="ko-KR"/>
        </w:rPr>
        <w:t>규칙은</w:t>
      </w:r>
      <w:r w:rsidRPr="00277865">
        <w:rPr>
          <w:rFonts w:hint="eastAsia"/>
          <w:lang w:val="en-US" w:eastAsia="ko-KR"/>
        </w:rPr>
        <w:t xml:space="preserve"> 192.168.137.11 IP</w:t>
      </w:r>
      <w:r w:rsidRPr="00277865">
        <w:rPr>
          <w:rFonts w:hint="eastAsia"/>
          <w:lang w:val="en-US" w:eastAsia="ko-KR"/>
        </w:rPr>
        <w:t>로</w:t>
      </w:r>
      <w:r w:rsidRPr="00277865">
        <w:rPr>
          <w:rFonts w:hint="eastAsia"/>
          <w:lang w:val="en-US" w:eastAsia="ko-KR"/>
        </w:rPr>
        <w:t xml:space="preserve"> </w:t>
      </w:r>
      <w:r w:rsidRPr="00277865">
        <w:rPr>
          <w:rFonts w:hint="eastAsia"/>
          <w:lang w:val="en-US" w:eastAsia="ko-KR"/>
        </w:rPr>
        <w:t>들어오는</w:t>
      </w:r>
      <w:r w:rsidRPr="00277865">
        <w:rPr>
          <w:rFonts w:hint="eastAsia"/>
          <w:lang w:val="en-US" w:eastAsia="ko-KR"/>
        </w:rPr>
        <w:t xml:space="preserve"> TCP </w:t>
      </w:r>
      <w:r w:rsidRPr="00277865">
        <w:rPr>
          <w:rFonts w:hint="eastAsia"/>
          <w:lang w:val="en-US" w:eastAsia="ko-KR"/>
        </w:rPr>
        <w:t>프로토콜의</w:t>
      </w:r>
      <w:r w:rsidRPr="00277865">
        <w:rPr>
          <w:rFonts w:hint="eastAsia"/>
          <w:lang w:val="en-US" w:eastAsia="ko-KR"/>
        </w:rPr>
        <w:t xml:space="preserve"> 8443 </w:t>
      </w:r>
      <w:r w:rsidRPr="00277865">
        <w:rPr>
          <w:rFonts w:hint="eastAsia"/>
          <w:lang w:val="en-US" w:eastAsia="ko-KR"/>
        </w:rPr>
        <w:t>포트</w:t>
      </w:r>
      <w:r w:rsidRPr="00277865">
        <w:rPr>
          <w:rFonts w:hint="eastAsia"/>
          <w:lang w:val="en-US" w:eastAsia="ko-KR"/>
        </w:rPr>
        <w:t xml:space="preserve"> </w:t>
      </w:r>
      <w:r w:rsidRPr="00277865">
        <w:rPr>
          <w:rFonts w:hint="eastAsia"/>
          <w:lang w:val="en-US" w:eastAsia="ko-KR"/>
        </w:rPr>
        <w:t>트래픽을</w:t>
      </w:r>
      <w:r w:rsidRPr="00277865">
        <w:rPr>
          <w:rFonts w:hint="eastAsia"/>
          <w:lang w:val="en-US" w:eastAsia="ko-KR"/>
        </w:rPr>
        <w:t xml:space="preserve"> 192.168.122.181 IP</w:t>
      </w:r>
      <w:r w:rsidRPr="00277865">
        <w:rPr>
          <w:rFonts w:hint="eastAsia"/>
          <w:lang w:val="en-US" w:eastAsia="ko-KR"/>
        </w:rPr>
        <w:t>의</w:t>
      </w:r>
      <w:r w:rsidRPr="00277865">
        <w:rPr>
          <w:rFonts w:hint="eastAsia"/>
          <w:lang w:val="en-US" w:eastAsia="ko-KR"/>
        </w:rPr>
        <w:t xml:space="preserve"> 8443 </w:t>
      </w:r>
      <w:r w:rsidRPr="00277865">
        <w:rPr>
          <w:rFonts w:hint="eastAsia"/>
          <w:lang w:val="en-US" w:eastAsia="ko-KR"/>
        </w:rPr>
        <w:t>포트로</w:t>
      </w:r>
      <w:r w:rsidRPr="00277865">
        <w:rPr>
          <w:rFonts w:hint="eastAsia"/>
          <w:lang w:val="en-US" w:eastAsia="ko-KR"/>
        </w:rPr>
        <w:t xml:space="preserve"> </w:t>
      </w:r>
      <w:r w:rsidRPr="00277865">
        <w:rPr>
          <w:rFonts w:hint="eastAsia"/>
          <w:lang w:val="en-US" w:eastAsia="ko-KR"/>
        </w:rPr>
        <w:t>리디렉션합니다</w:t>
      </w:r>
      <w:r w:rsidRPr="00277865">
        <w:rPr>
          <w:rFonts w:hint="eastAsia"/>
          <w:lang w:val="en-US" w:eastAsia="ko-KR"/>
        </w:rPr>
        <w:t>.</w:t>
      </w:r>
    </w:p>
    <w:p w14:paraId="0937FB61" w14:textId="77777777" w:rsidR="00EA49BE" w:rsidRDefault="00EA49BE" w:rsidP="00277865">
      <w:pPr>
        <w:rPr>
          <w:lang w:val="en-US" w:eastAsia="ko-KR"/>
        </w:rPr>
      </w:pPr>
    </w:p>
    <w:p w14:paraId="55719A91" w14:textId="77777777" w:rsidR="00EA49BE" w:rsidRDefault="00EA49BE" w:rsidP="00277865">
      <w:pPr>
        <w:rPr>
          <w:lang w:val="en-US" w:eastAsia="ko-KR"/>
        </w:rPr>
      </w:pPr>
    </w:p>
    <w:p w14:paraId="72A0923A" w14:textId="77777777" w:rsidR="00EA49BE" w:rsidRDefault="00EA49BE" w:rsidP="00277865">
      <w:pPr>
        <w:rPr>
          <w:lang w:val="en-US" w:eastAsia="ko-KR"/>
        </w:rPr>
      </w:pPr>
    </w:p>
    <w:p w14:paraId="22F0628E" w14:textId="77777777" w:rsidR="00EA49BE" w:rsidRDefault="00EA49BE" w:rsidP="00277865">
      <w:pPr>
        <w:rPr>
          <w:lang w:val="en-US" w:eastAsia="ko-KR"/>
        </w:rPr>
      </w:pPr>
    </w:p>
    <w:p w14:paraId="0C0FFB51" w14:textId="77777777" w:rsidR="00EA49BE" w:rsidRDefault="00EA49BE" w:rsidP="00277865">
      <w:pPr>
        <w:rPr>
          <w:lang w:val="en-US" w:eastAsia="ko-KR"/>
        </w:rPr>
      </w:pPr>
    </w:p>
    <w:p w14:paraId="251F7B70" w14:textId="40CFCA70" w:rsidR="00277865" w:rsidRPr="00EA49BE" w:rsidRDefault="00EA49BE" w:rsidP="00277865">
      <w:pPr>
        <w:rPr>
          <w:lang w:val="en-US" w:eastAsia="ko-KR"/>
        </w:rPr>
      </w:pPr>
      <w:r>
        <w:rPr>
          <w:rFonts w:hint="eastAsia"/>
          <w:lang w:val="en-US" w:eastAsia="ko-KR"/>
        </w:rPr>
        <w:lastRenderedPageBreak/>
        <w:t>GHES</w:t>
      </w:r>
      <w:r>
        <w:rPr>
          <w:rFonts w:hint="eastAsia"/>
          <w:lang w:val="en-US" w:eastAsia="ko-KR"/>
        </w:rPr>
        <w:t>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특정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포트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외의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패킷을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거부하는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패킷포워딩을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해줍니다</w:t>
      </w:r>
      <w:r>
        <w:rPr>
          <w:rFonts w:hint="eastAsia"/>
          <w:lang w:val="en-US"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277865" w:rsidRPr="00B71024" w14:paraId="381E83A4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251F2D6D" w14:textId="79509123" w:rsidR="00277865" w:rsidRPr="00B56902" w:rsidRDefault="00277865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패킷포워딩</w:t>
            </w:r>
            <w:proofErr w:type="spellEnd"/>
          </w:p>
        </w:tc>
      </w:tr>
      <w:tr w:rsidR="00277865" w:rsidRPr="00B71024" w14:paraId="5061CAAE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0847A7F" w14:textId="6CF93DEC" w:rsidR="00EA49BE" w:rsidRPr="00EA49BE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>iptables -A FORWARD -s &lt;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vm_ip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&gt; -p 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tcp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dport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80 -m state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state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NEW -j ACCEPT</w:t>
            </w:r>
          </w:p>
          <w:p w14:paraId="255C40CA" w14:textId="30C986A3" w:rsidR="00EA49BE" w:rsidRPr="00EA49BE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>iptables -A FORWARD -s &lt;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vm_ip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&gt; -p 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tcp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dport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122 -m state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state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NEW -j ACCEPT</w:t>
            </w:r>
          </w:p>
          <w:p w14:paraId="5F2E5987" w14:textId="3E3EF774" w:rsidR="00EA49BE" w:rsidRPr="00EA49BE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>iptables -A FORWARD -s &lt;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vm_ip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&gt; -p 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tcp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dport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443 -m state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state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NEW -j ACCEPT</w:t>
            </w:r>
          </w:p>
          <w:p w14:paraId="102D6936" w14:textId="10A7E79F" w:rsidR="00EA49BE" w:rsidRPr="00EA49BE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>iptables -A FORWARD -s &lt;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vm_ip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&gt; -p 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tcp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dport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8443 -m state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state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NEW -j ACCEPT</w:t>
            </w:r>
          </w:p>
          <w:p w14:paraId="3929F5F0" w14:textId="146D875F" w:rsidR="00EA49BE" w:rsidRPr="00EA49BE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>iptables -A FORWARD -s 192.168.122.0/24 -d 0.0.0.0/0 -m state --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state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 xml:space="preserve"> RELATED,ESTABLISHED -j ACCEPT</w:t>
            </w:r>
          </w:p>
          <w:p w14:paraId="19CCD04E" w14:textId="48EEFB5D" w:rsidR="00EA49BE" w:rsidRPr="00EA49BE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>iptables -A FORWARD -s 0.0.0.0/0 -d 192.168.122.0/24 -j ACCEPT</w:t>
            </w:r>
          </w:p>
          <w:p w14:paraId="61600B30" w14:textId="132DECF0" w:rsidR="00EA49BE" w:rsidRPr="00EA49BE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>iptables -A FORWARD -s 0.0.0.0/0 -d 0.0.0.0/0 -j ACCEPT</w:t>
            </w:r>
          </w:p>
          <w:p w14:paraId="3C9A1BE3" w14:textId="63E777F8" w:rsidR="00EA49BE" w:rsidRPr="00EA49BE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 xml:space="preserve">iptables -A FORWARD -s 0.0.0.0/0 -d 0.0.0.0/0 -j REJECT --reject-with 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icmp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>-port-unreachable</w:t>
            </w:r>
          </w:p>
          <w:p w14:paraId="57F0EA85" w14:textId="41F25B8E" w:rsidR="00277865" w:rsidRPr="009A4677" w:rsidRDefault="00EA49BE" w:rsidP="00EA49BE">
            <w:pPr>
              <w:rPr>
                <w:color w:val="000000" w:themeColor="text1"/>
                <w:lang w:val="en-US" w:eastAsia="ko-KR"/>
              </w:rPr>
            </w:pPr>
            <w:r w:rsidRPr="00EA49BE">
              <w:rPr>
                <w:color w:val="000000" w:themeColor="text1"/>
                <w:lang w:val="en-US" w:eastAsia="ko-KR"/>
              </w:rPr>
              <w:t xml:space="preserve">iptables -A FORWARD -s 0.0.0.0/0 -d 0.0.0.0/0 -j REJECT --reject-with </w:t>
            </w:r>
            <w:proofErr w:type="spellStart"/>
            <w:r w:rsidRPr="00EA49BE">
              <w:rPr>
                <w:color w:val="000000" w:themeColor="text1"/>
                <w:lang w:val="en-US" w:eastAsia="ko-KR"/>
              </w:rPr>
              <w:t>icmp</w:t>
            </w:r>
            <w:proofErr w:type="spellEnd"/>
            <w:r w:rsidRPr="00EA49BE">
              <w:rPr>
                <w:color w:val="000000" w:themeColor="text1"/>
                <w:lang w:val="en-US" w:eastAsia="ko-KR"/>
              </w:rPr>
              <w:t>-port-unreachable</w:t>
            </w:r>
          </w:p>
        </w:tc>
      </w:tr>
    </w:tbl>
    <w:p w14:paraId="3CE7D690" w14:textId="5FEA3B0F" w:rsidR="00277865" w:rsidRDefault="00EA49BE" w:rsidP="00277865">
      <w:pPr>
        <w:rPr>
          <w:lang w:eastAsia="ko-KR"/>
        </w:rPr>
      </w:pPr>
      <w:r w:rsidRPr="00EA49BE">
        <w:rPr>
          <w:noProof/>
        </w:rPr>
        <w:drawing>
          <wp:inline distT="0" distB="0" distL="0" distR="0" wp14:anchorId="37E889A3" wp14:editId="4577D885">
            <wp:extent cx="5943600" cy="792480"/>
            <wp:effectExtent l="19050" t="19050" r="19050" b="26670"/>
            <wp:docPr id="1393132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245" name="그림 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2C837" w14:textId="2EA9BA0E" w:rsidR="00EA49BE" w:rsidRPr="00EA49BE" w:rsidRDefault="00EA49BE" w:rsidP="00EA49BE">
      <w:pPr>
        <w:ind w:left="1440" w:hanging="1213"/>
      </w:pPr>
    </w:p>
    <w:p w14:paraId="562F9F57" w14:textId="7375904C" w:rsidR="00EA49BE" w:rsidRDefault="00EA49BE" w:rsidP="00277865">
      <w:pPr>
        <w:rPr>
          <w:lang w:eastAsia="ko-KR"/>
        </w:rPr>
      </w:pPr>
      <w:r w:rsidRPr="00EA49BE">
        <w:rPr>
          <w:noProof/>
          <w:lang w:eastAsia="ko-KR"/>
        </w:rPr>
        <w:drawing>
          <wp:inline distT="0" distB="0" distL="0" distR="0" wp14:anchorId="002DBADC" wp14:editId="3FD777B0">
            <wp:extent cx="4181823" cy="3876675"/>
            <wp:effectExtent l="19050" t="19050" r="28575" b="9525"/>
            <wp:docPr id="161399270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9270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6035" cy="388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6AC18" w14:textId="4FC7E110" w:rsidR="001A7827" w:rsidRDefault="00193344" w:rsidP="00277865">
      <w:pPr>
        <w:rPr>
          <w:lang w:eastAsia="ko-KR"/>
        </w:rPr>
      </w:pPr>
      <w:r>
        <w:rPr>
          <w:rFonts w:hint="eastAsia"/>
          <w:lang w:eastAsia="ko-KR"/>
        </w:rPr>
        <w:lastRenderedPageBreak/>
        <w:t>설치가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리눅스가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되어도</w:t>
      </w:r>
      <w:r>
        <w:rPr>
          <w:rFonts w:hint="eastAsia"/>
          <w:lang w:eastAsia="ko-KR"/>
        </w:rPr>
        <w:t xml:space="preserve"> GHES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설정합니다</w:t>
      </w:r>
      <w:r>
        <w:rPr>
          <w:rFonts w:hint="eastAsia"/>
          <w:lang w:eastAsia="ko-KR"/>
        </w:rPr>
        <w:t>.</w:t>
      </w:r>
    </w:p>
    <w:tbl>
      <w:tblPr>
        <w:tblW w:w="893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193344" w:rsidRPr="00B71024" w14:paraId="41B8BD17" w14:textId="77777777" w:rsidTr="00300CEA">
        <w:trPr>
          <w:trHeight w:val="210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vAlign w:val="center"/>
            <w:hideMark/>
          </w:tcPr>
          <w:p w14:paraId="4D51445F" w14:textId="696B2755" w:rsidR="00193344" w:rsidRPr="00B56902" w:rsidRDefault="00193344" w:rsidP="00300CEA">
            <w:pPr>
              <w:spacing w:before="0" w:after="0"/>
              <w:ind w:left="0"/>
              <w:textAlignment w:val="baseline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autostart</w:t>
            </w:r>
            <w:proofErr w:type="spellEnd"/>
          </w:p>
        </w:tc>
      </w:tr>
      <w:tr w:rsidR="00193344" w:rsidRPr="00B71024" w14:paraId="2114E4E8" w14:textId="77777777" w:rsidTr="00300CEA">
        <w:trPr>
          <w:trHeight w:val="465"/>
        </w:trPr>
        <w:tc>
          <w:tcPr>
            <w:tcW w:w="893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834BD18" w14:textId="77777777" w:rsidR="00193344" w:rsidRDefault="00193344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 w:rsidRPr="00193344">
              <w:rPr>
                <w:color w:val="000000" w:themeColor="text1"/>
                <w:lang w:val="en-US" w:eastAsia="ko-KR"/>
              </w:rPr>
              <w:t>virsh</w:t>
            </w:r>
            <w:proofErr w:type="spellEnd"/>
            <w:r w:rsidRPr="00193344">
              <w:rPr>
                <w:color w:val="000000" w:themeColor="text1"/>
                <w:lang w:val="en-US" w:eastAsia="ko-KR"/>
              </w:rPr>
              <w:t xml:space="preserve"> </w:t>
            </w:r>
            <w:proofErr w:type="spellStart"/>
            <w:r w:rsidRPr="00193344">
              <w:rPr>
                <w:color w:val="000000" w:themeColor="text1"/>
                <w:lang w:val="en-US" w:eastAsia="ko-KR"/>
              </w:rPr>
              <w:t>autostart</w:t>
            </w:r>
            <w:proofErr w:type="spellEnd"/>
            <w:r w:rsidRPr="00193344">
              <w:rPr>
                <w:color w:val="000000" w:themeColor="text1"/>
                <w:lang w:val="en-US" w:eastAsia="ko-KR"/>
              </w:rPr>
              <w:t xml:space="preserve"> </w:t>
            </w:r>
            <w:proofErr w:type="spellStart"/>
            <w:r w:rsidRPr="00193344">
              <w:rPr>
                <w:color w:val="000000" w:themeColor="text1"/>
                <w:lang w:val="en-US" w:eastAsia="ko-KR"/>
              </w:rPr>
              <w:t>GitHubEnterprise</w:t>
            </w:r>
            <w:proofErr w:type="spellEnd"/>
          </w:p>
          <w:p w14:paraId="353082C1" w14:textId="0C8950C8" w:rsidR="00193344" w:rsidRPr="009A4677" w:rsidRDefault="00193344" w:rsidP="00300CEA">
            <w:pPr>
              <w:rPr>
                <w:color w:val="000000" w:themeColor="text1"/>
                <w:lang w:val="en-US"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virst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net-</w:t>
            </w:r>
            <w:proofErr w:type="spellStart"/>
            <w:r>
              <w:rPr>
                <w:rFonts w:hint="eastAsia"/>
                <w:color w:val="000000" w:themeColor="text1"/>
                <w:lang w:val="en-US" w:eastAsia="ko-KR"/>
              </w:rPr>
              <w:t>autostart</w:t>
            </w:r>
            <w:proofErr w:type="spellEnd"/>
            <w:r>
              <w:rPr>
                <w:rFonts w:hint="eastAsia"/>
                <w:color w:val="000000" w:themeColor="text1"/>
                <w:lang w:val="en-US" w:eastAsia="ko-KR"/>
              </w:rPr>
              <w:t xml:space="preserve"> default</w:t>
            </w:r>
          </w:p>
        </w:tc>
      </w:tr>
    </w:tbl>
    <w:p w14:paraId="47166457" w14:textId="127E7A49" w:rsidR="00193344" w:rsidRPr="00EA49BE" w:rsidRDefault="00193344" w:rsidP="00277865">
      <w:pPr>
        <w:rPr>
          <w:lang w:eastAsia="ko-KR"/>
        </w:rPr>
      </w:pPr>
      <w:r w:rsidRPr="00193344">
        <w:rPr>
          <w:noProof/>
          <w:lang w:eastAsia="ko-KR"/>
        </w:rPr>
        <w:drawing>
          <wp:inline distT="0" distB="0" distL="0" distR="0" wp14:anchorId="192602D0" wp14:editId="4F151A52">
            <wp:extent cx="5430008" cy="724001"/>
            <wp:effectExtent l="19050" t="19050" r="18415" b="19050"/>
            <wp:docPr id="3588789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8942" name="그림 1" descr="텍스트, 스크린샷, 폰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93344" w:rsidRPr="00EA49BE" w:rsidSect="00BC6655">
      <w:headerReference w:type="even" r:id="rId45"/>
      <w:headerReference w:type="default" r:id="rId46"/>
      <w:footerReference w:type="default" r:id="rId47"/>
      <w:pgSz w:w="12240" w:h="15840" w:code="1"/>
      <w:pgMar w:top="1701" w:right="1440" w:bottom="1440" w:left="1440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F8A6E" w14:textId="77777777" w:rsidR="00597B37" w:rsidRDefault="00597B37">
      <w:r>
        <w:separator/>
      </w:r>
    </w:p>
  </w:endnote>
  <w:endnote w:type="continuationSeparator" w:id="0">
    <w:p w14:paraId="36E4E42F" w14:textId="77777777" w:rsidR="00597B37" w:rsidRDefault="0059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">
    <w:altName w:val="Segoe UI"/>
    <w:charset w:val="00"/>
    <w:family w:val="swiss"/>
    <w:pitch w:val="variable"/>
    <w:sig w:usb0="00000087" w:usb1="00000000" w:usb2="00000000" w:usb3="00000000" w:csb0="0000009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Tahoma"/>
    <w:charset w:val="00"/>
    <w:family w:val="swiss"/>
    <w:pitch w:val="variable"/>
    <w:sig w:usb0="00000287" w:usb1="00000000" w:usb2="00000000" w:usb3="00000000" w:csb0="0000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Black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Semibold">
    <w:altName w:val="Segoe U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12"/>
      <w:tblW w:w="5000" w:type="pct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9360"/>
    </w:tblGrid>
    <w:tr w:rsidR="00E21271" w14:paraId="2BDDA35C" w14:textId="77777777" w:rsidTr="00E21271">
      <w:trPr>
        <w:trHeight w:val="120"/>
      </w:trPr>
      <w:tc>
        <w:tcPr>
          <w:tcW w:w="5000" w:type="pct"/>
          <w:tcBorders>
            <w:top w:val="single" w:sz="4" w:space="0" w:color="auto"/>
          </w:tcBorders>
          <w:vAlign w:val="bottom"/>
        </w:tcPr>
        <w:p w14:paraId="3D136384" w14:textId="77777777" w:rsidR="00E21271" w:rsidRPr="005851C4" w:rsidRDefault="008A06B4" w:rsidP="00E21271">
          <w:pPr>
            <w:pStyle w:val="TGl"/>
            <w:jc w:val="center"/>
            <w:rPr>
              <w:sz w:val="20"/>
              <w:szCs w:val="20"/>
              <w:lang w:eastAsia="ko-KR"/>
            </w:rPr>
          </w:pPr>
          <w:r>
            <w:rPr>
              <w:rFonts w:ascii="Arial" w:eastAsia="맑은 고딕" w:hAnsi="Arial" w:cs="Arial" w:hint="eastAsia"/>
              <w:b/>
              <w:sz w:val="20"/>
              <w:szCs w:val="20"/>
              <w:lang w:eastAsia="ko-KR"/>
            </w:rPr>
            <w:t>페이지</w:t>
          </w:r>
          <w:r>
            <w:rPr>
              <w:rFonts w:ascii="Arial" w:eastAsia="맑은 고딕" w:hAnsi="Arial" w:cs="Arial" w:hint="eastAsia"/>
              <w:b/>
              <w:sz w:val="20"/>
              <w:szCs w:val="20"/>
              <w:lang w:eastAsia="ko-KR"/>
            </w:rPr>
            <w:t xml:space="preserve"> </w:t>
          </w:r>
          <w:r w:rsidR="00E21271" w:rsidRPr="005851C4">
            <w:rPr>
              <w:rFonts w:ascii="Arial" w:eastAsia="맑은 고딕" w:hAnsi="Arial" w:cs="Arial"/>
              <w:b/>
              <w:sz w:val="20"/>
              <w:szCs w:val="20"/>
              <w:lang w:eastAsia="ko-KR"/>
            </w:rPr>
            <w:fldChar w:fldCharType="begin"/>
          </w:r>
          <w:r w:rsidR="00E21271" w:rsidRPr="005851C4">
            <w:rPr>
              <w:rFonts w:ascii="Arial" w:eastAsia="맑은 고딕" w:hAnsi="Arial" w:cs="Arial"/>
              <w:b/>
              <w:sz w:val="20"/>
              <w:szCs w:val="20"/>
              <w:lang w:eastAsia="ko-KR"/>
            </w:rPr>
            <w:instrText>PAGE  \* Arabic  \* MERGEFORMAT</w:instrText>
          </w:r>
          <w:r w:rsidR="00E21271" w:rsidRPr="005851C4">
            <w:rPr>
              <w:rFonts w:ascii="Arial" w:eastAsia="맑은 고딕" w:hAnsi="Arial" w:cs="Arial"/>
              <w:b/>
              <w:sz w:val="20"/>
              <w:szCs w:val="20"/>
              <w:lang w:eastAsia="ko-KR"/>
            </w:rPr>
            <w:fldChar w:fldCharType="separate"/>
          </w:r>
          <w:r w:rsidR="00D34FC2" w:rsidRPr="00D34FC2">
            <w:rPr>
              <w:rFonts w:ascii="Arial" w:eastAsia="맑은 고딕" w:hAnsi="Arial" w:cs="Arial"/>
              <w:b/>
              <w:noProof/>
              <w:sz w:val="20"/>
              <w:szCs w:val="20"/>
              <w:lang w:val="ko-KR" w:eastAsia="ko-KR"/>
            </w:rPr>
            <w:t>3</w:t>
          </w:r>
          <w:r w:rsidR="00E21271" w:rsidRPr="005851C4">
            <w:rPr>
              <w:rFonts w:ascii="Arial" w:eastAsia="맑은 고딕" w:hAnsi="Arial" w:cs="Arial"/>
              <w:b/>
              <w:sz w:val="20"/>
              <w:szCs w:val="20"/>
              <w:lang w:eastAsia="ko-KR"/>
            </w:rPr>
            <w:fldChar w:fldCharType="end"/>
          </w:r>
          <w:r w:rsidR="00E21271" w:rsidRPr="005851C4">
            <w:rPr>
              <w:rFonts w:ascii="Arial" w:eastAsia="맑은 고딕" w:hAnsi="Arial" w:cs="Arial"/>
              <w:sz w:val="20"/>
              <w:szCs w:val="20"/>
              <w:lang w:val="ko-KR" w:eastAsia="ko-KR"/>
            </w:rPr>
            <w:t xml:space="preserve"> / </w:t>
          </w:r>
          <w:r w:rsidR="00E21271" w:rsidRPr="005851C4">
            <w:rPr>
              <w:rFonts w:ascii="Arial" w:eastAsia="맑은 고딕" w:hAnsi="Arial" w:cs="Arial"/>
              <w:b/>
              <w:sz w:val="20"/>
              <w:szCs w:val="20"/>
              <w:lang w:eastAsia="ko-KR"/>
            </w:rPr>
            <w:fldChar w:fldCharType="begin"/>
          </w:r>
          <w:r w:rsidR="00E21271" w:rsidRPr="005851C4">
            <w:rPr>
              <w:rFonts w:ascii="Arial" w:eastAsia="맑은 고딕" w:hAnsi="Arial" w:cs="Arial"/>
              <w:b/>
              <w:sz w:val="20"/>
              <w:szCs w:val="20"/>
              <w:lang w:eastAsia="ko-KR"/>
            </w:rPr>
            <w:instrText>NUMPAGES  \* Arabic  \* MERGEFORMAT</w:instrText>
          </w:r>
          <w:r w:rsidR="00E21271" w:rsidRPr="005851C4">
            <w:rPr>
              <w:rFonts w:ascii="Arial" w:eastAsia="맑은 고딕" w:hAnsi="Arial" w:cs="Arial"/>
              <w:b/>
              <w:sz w:val="20"/>
              <w:szCs w:val="20"/>
              <w:lang w:eastAsia="ko-KR"/>
            </w:rPr>
            <w:fldChar w:fldCharType="separate"/>
          </w:r>
          <w:r w:rsidR="00D34FC2" w:rsidRPr="00D34FC2">
            <w:rPr>
              <w:rFonts w:ascii="Arial" w:eastAsia="맑은 고딕" w:hAnsi="Arial" w:cs="Arial"/>
              <w:b/>
              <w:noProof/>
              <w:sz w:val="20"/>
              <w:szCs w:val="20"/>
              <w:lang w:val="ko-KR" w:eastAsia="ko-KR"/>
            </w:rPr>
            <w:t>3</w:t>
          </w:r>
          <w:r w:rsidR="00E21271" w:rsidRPr="005851C4">
            <w:rPr>
              <w:rFonts w:ascii="Arial" w:eastAsia="맑은 고딕" w:hAnsi="Arial" w:cs="Arial"/>
              <w:b/>
              <w:sz w:val="20"/>
              <w:szCs w:val="20"/>
              <w:lang w:eastAsia="ko-KR"/>
            </w:rPr>
            <w:fldChar w:fldCharType="end"/>
          </w:r>
        </w:p>
      </w:tc>
    </w:tr>
  </w:tbl>
  <w:p w14:paraId="70D0C32E" w14:textId="77777777" w:rsidR="00E21271" w:rsidRPr="00346B49" w:rsidRDefault="00E21271" w:rsidP="00001020">
    <w:pPr>
      <w:tabs>
        <w:tab w:val="left" w:pos="2835"/>
      </w:tabs>
      <w:ind w:left="0"/>
      <w:rPr>
        <w:sz w:val="2"/>
        <w:szCs w:val="2"/>
        <w:u w:val="single"/>
        <w:lang w:eastAsia="ko-KR"/>
      </w:rPr>
    </w:pPr>
    <w:r w:rsidRPr="00346B49">
      <w:rPr>
        <w:noProof/>
        <w:sz w:val="2"/>
        <w:szCs w:val="2"/>
        <w:u w:val="single"/>
        <w:lang w:val="en-US" w:eastAsia="ko-KR"/>
      </w:rPr>
      <w:drawing>
        <wp:anchor distT="0" distB="0" distL="114300" distR="114300" simplePos="0" relativeHeight="251651584" behindDoc="0" locked="0" layoutInCell="1" allowOverlap="1" wp14:anchorId="77195A40" wp14:editId="22A847F5">
          <wp:simplePos x="0" y="0"/>
          <wp:positionH relativeFrom="column">
            <wp:posOffset>5047387</wp:posOffset>
          </wp:positionH>
          <wp:positionV relativeFrom="paragraph">
            <wp:posOffset>-115265</wp:posOffset>
          </wp:positionV>
          <wp:extent cx="877824" cy="260304"/>
          <wp:effectExtent l="0" t="0" r="0" b="6985"/>
          <wp:wrapNone/>
          <wp:docPr id="21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그림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24" cy="260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1BE92" w14:textId="77777777" w:rsidR="00597B37" w:rsidRDefault="00597B37">
      <w:r>
        <w:separator/>
      </w:r>
    </w:p>
  </w:footnote>
  <w:footnote w:type="continuationSeparator" w:id="0">
    <w:p w14:paraId="330EC7DC" w14:textId="77777777" w:rsidR="00597B37" w:rsidRDefault="00597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0B26" w14:textId="77777777" w:rsidR="00E21271" w:rsidRDefault="00E21271"/>
  <w:p w14:paraId="0DF2A8C5" w14:textId="77777777" w:rsidR="00E21271" w:rsidRDefault="00E21271"/>
  <w:p w14:paraId="314139B3" w14:textId="77777777" w:rsidR="00E21271" w:rsidRDefault="00E212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6343A" w14:textId="77777777" w:rsidR="00E21271" w:rsidRDefault="00E21271">
    <w:pPr>
      <w:pStyle w:val="a3"/>
    </w:pPr>
    <w:r>
      <w:rPr>
        <w:noProof/>
        <w:lang w:val="en-US" w:eastAsia="ko-KR"/>
      </w:rPr>
      <w:drawing>
        <wp:anchor distT="0" distB="0" distL="114300" distR="114300" simplePos="0" relativeHeight="251661312" behindDoc="0" locked="0" layoutInCell="1" allowOverlap="1" wp14:anchorId="46341833" wp14:editId="57912A87">
          <wp:simplePos x="0" y="0"/>
          <wp:positionH relativeFrom="column">
            <wp:posOffset>590550</wp:posOffset>
          </wp:positionH>
          <wp:positionV relativeFrom="paragraph">
            <wp:posOffset>4094480</wp:posOffset>
          </wp:positionV>
          <wp:extent cx="4785360" cy="1424940"/>
          <wp:effectExtent l="0" t="0" r="0" b="3810"/>
          <wp:wrapNone/>
          <wp:docPr id="19" name="그림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5360" cy="1424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516"/>
    <w:multiLevelType w:val="multilevel"/>
    <w:tmpl w:val="AC9C7F5E"/>
    <w:lvl w:ilvl="0">
      <w:start w:val="1"/>
      <w:numFmt w:val="decimal"/>
      <w:pStyle w:val="TG1"/>
      <w:lvlText w:val="%1."/>
      <w:lvlJc w:val="left"/>
      <w:pPr>
        <w:ind w:left="400" w:hanging="400"/>
      </w:pPr>
      <w:rPr>
        <w:rFonts w:hint="eastAsia"/>
        <w:lang w:val="en-AU"/>
      </w:rPr>
    </w:lvl>
    <w:lvl w:ilvl="1">
      <w:start w:val="1"/>
      <w:numFmt w:val="decimal"/>
      <w:pStyle w:val="T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T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T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TG5"/>
      <w:lvlText w:val="%1.%2.%3.%4.%5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4CE0AA6"/>
    <w:multiLevelType w:val="multilevel"/>
    <w:tmpl w:val="815C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029B6"/>
    <w:multiLevelType w:val="hybridMultilevel"/>
    <w:tmpl w:val="10E2FA72"/>
    <w:lvl w:ilvl="0" w:tplc="893C45B8">
      <w:start w:val="1"/>
      <w:numFmt w:val="bullet"/>
      <w:lvlText w:val=""/>
      <w:lvlJc w:val="left"/>
      <w:pPr>
        <w:ind w:left="587" w:hanging="360"/>
      </w:pPr>
      <w:rPr>
        <w:rFonts w:ascii="Wingdings" w:eastAsiaTheme="minorEastAsia" w:hAnsi="Wingdings" w:cs="Segoe" w:hint="default"/>
      </w:rPr>
    </w:lvl>
    <w:lvl w:ilvl="1" w:tplc="04090003" w:tentative="1">
      <w:start w:val="1"/>
      <w:numFmt w:val="bullet"/>
      <w:lvlText w:val=""/>
      <w:lvlJc w:val="left"/>
      <w:pPr>
        <w:ind w:left="10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7" w:hanging="400"/>
      </w:pPr>
      <w:rPr>
        <w:rFonts w:ascii="Wingdings" w:hAnsi="Wingdings" w:hint="default"/>
      </w:rPr>
    </w:lvl>
  </w:abstractNum>
  <w:abstractNum w:abstractNumId="3" w15:restartNumberingAfterBreak="0">
    <w:nsid w:val="1C9B153D"/>
    <w:multiLevelType w:val="hybridMultilevel"/>
    <w:tmpl w:val="23F6FB88"/>
    <w:lvl w:ilvl="0" w:tplc="01547454">
      <w:start w:val="1"/>
      <w:numFmt w:val="bullet"/>
      <w:lvlText w:val=""/>
      <w:lvlJc w:val="left"/>
      <w:pPr>
        <w:ind w:left="947" w:hanging="360"/>
      </w:pPr>
      <w:rPr>
        <w:rFonts w:ascii="Wingdings" w:eastAsiaTheme="minorEastAsia" w:hAnsi="Wingdings" w:cs="Segoe" w:hint="default"/>
      </w:rPr>
    </w:lvl>
    <w:lvl w:ilvl="1" w:tplc="04090003">
      <w:start w:val="1"/>
      <w:numFmt w:val="bullet"/>
      <w:lvlText w:val=""/>
      <w:lvlJc w:val="left"/>
      <w:pPr>
        <w:ind w:left="138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7" w:hanging="400"/>
      </w:pPr>
      <w:rPr>
        <w:rFonts w:ascii="Wingdings" w:hAnsi="Wingdings" w:hint="default"/>
      </w:rPr>
    </w:lvl>
  </w:abstractNum>
  <w:abstractNum w:abstractNumId="4" w15:restartNumberingAfterBreak="0">
    <w:nsid w:val="202444B9"/>
    <w:multiLevelType w:val="multilevel"/>
    <w:tmpl w:val="53E0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0C659E1"/>
    <w:multiLevelType w:val="multilevel"/>
    <w:tmpl w:val="BD52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11B31"/>
    <w:multiLevelType w:val="multilevel"/>
    <w:tmpl w:val="BF84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91CE3"/>
    <w:multiLevelType w:val="multilevel"/>
    <w:tmpl w:val="D810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1" w15:restartNumberingAfterBreak="0">
    <w:nsid w:val="48954D86"/>
    <w:multiLevelType w:val="multilevel"/>
    <w:tmpl w:val="95CE7B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C2350"/>
    <w:multiLevelType w:val="hybridMultilevel"/>
    <w:tmpl w:val="CCC40758"/>
    <w:lvl w:ilvl="0" w:tplc="289A09D6">
      <w:start w:val="1"/>
      <w:numFmt w:val="bullet"/>
      <w:lvlText w:val="※"/>
      <w:lvlJc w:val="left"/>
      <w:pPr>
        <w:ind w:left="587" w:hanging="360"/>
      </w:pPr>
      <w:rPr>
        <w:rFonts w:ascii="맑은 고딕" w:eastAsia="맑은 고딕" w:hAnsi="맑은 고딕" w:cs="Segoe" w:hint="eastAsia"/>
        <w:b/>
        <w:bCs/>
      </w:rPr>
    </w:lvl>
    <w:lvl w:ilvl="1" w:tplc="04090003" w:tentative="1">
      <w:start w:val="1"/>
      <w:numFmt w:val="bullet"/>
      <w:lvlText w:val=""/>
      <w:lvlJc w:val="left"/>
      <w:pPr>
        <w:ind w:left="110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7" w:hanging="440"/>
      </w:pPr>
      <w:rPr>
        <w:rFonts w:ascii="Wingdings" w:hAnsi="Wingdings" w:hint="default"/>
      </w:rPr>
    </w:lvl>
  </w:abstractNum>
  <w:abstractNum w:abstractNumId="13" w15:restartNumberingAfterBreak="0">
    <w:nsid w:val="5B080461"/>
    <w:multiLevelType w:val="hybridMultilevel"/>
    <w:tmpl w:val="E8025230"/>
    <w:lvl w:ilvl="0" w:tplc="9136546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14" w15:restartNumberingAfterBreak="0">
    <w:nsid w:val="604E5262"/>
    <w:multiLevelType w:val="hybridMultilevel"/>
    <w:tmpl w:val="CF1C1AB6"/>
    <w:lvl w:ilvl="0" w:tplc="691A67F0">
      <w:start w:val="1"/>
      <w:numFmt w:val="bullet"/>
      <w:lvlText w:val="-"/>
      <w:lvlJc w:val="left"/>
      <w:pPr>
        <w:ind w:left="58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7" w:hanging="400"/>
      </w:pPr>
      <w:rPr>
        <w:rFonts w:ascii="Wingdings" w:hAnsi="Wingdings" w:hint="default"/>
      </w:rPr>
    </w:lvl>
  </w:abstractNum>
  <w:abstractNum w:abstractNumId="15" w15:restartNumberingAfterBreak="0">
    <w:nsid w:val="6651023B"/>
    <w:multiLevelType w:val="multilevel"/>
    <w:tmpl w:val="8842F5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9408B"/>
    <w:multiLevelType w:val="multilevel"/>
    <w:tmpl w:val="8934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E306A08"/>
    <w:multiLevelType w:val="multilevel"/>
    <w:tmpl w:val="E7A4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B8180E"/>
    <w:multiLevelType w:val="multilevel"/>
    <w:tmpl w:val="2790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83933"/>
    <w:multiLevelType w:val="hybridMultilevel"/>
    <w:tmpl w:val="BC2A3938"/>
    <w:lvl w:ilvl="0" w:tplc="9136546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FA41F6"/>
    <w:multiLevelType w:val="multilevel"/>
    <w:tmpl w:val="98C8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310657"/>
    <w:multiLevelType w:val="multilevel"/>
    <w:tmpl w:val="C958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B747D"/>
    <w:multiLevelType w:val="hybridMultilevel"/>
    <w:tmpl w:val="95D6C974"/>
    <w:lvl w:ilvl="0" w:tplc="E704483C">
      <w:start w:val="2"/>
      <w:numFmt w:val="bullet"/>
      <w:lvlText w:val="※"/>
      <w:lvlJc w:val="left"/>
      <w:pPr>
        <w:ind w:left="800" w:hanging="360"/>
      </w:pPr>
      <w:rPr>
        <w:rFonts w:ascii="나눔고딕" w:eastAsia="나눔고딕" w:hAnsi="나눔고딕" w:cs="Segoe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176390">
    <w:abstractNumId w:val="5"/>
  </w:num>
  <w:num w:numId="2" w16cid:durableId="1800489893">
    <w:abstractNumId w:val="0"/>
  </w:num>
  <w:num w:numId="3" w16cid:durableId="255359585">
    <w:abstractNumId w:val="10"/>
  </w:num>
  <w:num w:numId="4" w16cid:durableId="1987857249">
    <w:abstractNumId w:val="17"/>
  </w:num>
  <w:num w:numId="5" w16cid:durableId="250092699">
    <w:abstractNumId w:val="9"/>
  </w:num>
  <w:num w:numId="6" w16cid:durableId="74937448">
    <w:abstractNumId w:val="1"/>
    <w:lvlOverride w:ilvl="0">
      <w:startOverride w:val="1"/>
    </w:lvlOverride>
  </w:num>
  <w:num w:numId="7" w16cid:durableId="1588223007">
    <w:abstractNumId w:val="6"/>
    <w:lvlOverride w:ilvl="0">
      <w:startOverride w:val="4"/>
    </w:lvlOverride>
  </w:num>
  <w:num w:numId="8" w16cid:durableId="1054685">
    <w:abstractNumId w:val="21"/>
    <w:lvlOverride w:ilvl="0">
      <w:startOverride w:val="1"/>
    </w:lvlOverride>
  </w:num>
  <w:num w:numId="9" w16cid:durableId="850148492">
    <w:abstractNumId w:val="18"/>
    <w:lvlOverride w:ilvl="0">
      <w:startOverride w:val="2"/>
    </w:lvlOverride>
  </w:num>
  <w:num w:numId="10" w16cid:durableId="415440448">
    <w:abstractNumId w:val="22"/>
    <w:lvlOverride w:ilvl="0">
      <w:startOverride w:val="3"/>
    </w:lvlOverride>
  </w:num>
  <w:num w:numId="11" w16cid:durableId="914631704">
    <w:abstractNumId w:val="8"/>
    <w:lvlOverride w:ilvl="0">
      <w:startOverride w:val="4"/>
    </w:lvlOverride>
  </w:num>
  <w:num w:numId="12" w16cid:durableId="210726680">
    <w:abstractNumId w:val="4"/>
    <w:lvlOverride w:ilvl="0">
      <w:startOverride w:val="1"/>
    </w:lvlOverride>
  </w:num>
  <w:num w:numId="13" w16cid:durableId="408382532">
    <w:abstractNumId w:val="4"/>
    <w:lvlOverride w:ilvl="0"/>
    <w:lvlOverride w:ilvl="1">
      <w:startOverride w:val="1"/>
    </w:lvlOverride>
  </w:num>
  <w:num w:numId="14" w16cid:durableId="22172382">
    <w:abstractNumId w:val="11"/>
    <w:lvlOverride w:ilvl="0">
      <w:startOverride w:val="2"/>
    </w:lvlOverride>
  </w:num>
  <w:num w:numId="15" w16cid:durableId="2083407673">
    <w:abstractNumId w:val="15"/>
    <w:lvlOverride w:ilvl="0">
      <w:startOverride w:val="7"/>
    </w:lvlOverride>
  </w:num>
  <w:num w:numId="16" w16cid:durableId="1457484477">
    <w:abstractNumId w:val="19"/>
    <w:lvlOverride w:ilvl="0">
      <w:startOverride w:val="1"/>
    </w:lvlOverride>
  </w:num>
  <w:num w:numId="17" w16cid:durableId="921642124">
    <w:abstractNumId w:val="16"/>
    <w:lvlOverride w:ilvl="0">
      <w:startOverride w:val="2"/>
    </w:lvlOverride>
  </w:num>
  <w:num w:numId="18" w16cid:durableId="375936023">
    <w:abstractNumId w:val="7"/>
    <w:lvlOverride w:ilvl="0">
      <w:startOverride w:val="3"/>
    </w:lvlOverride>
  </w:num>
  <w:num w:numId="19" w16cid:durableId="170685173">
    <w:abstractNumId w:val="3"/>
  </w:num>
  <w:num w:numId="20" w16cid:durableId="367068963">
    <w:abstractNumId w:val="2"/>
  </w:num>
  <w:num w:numId="21" w16cid:durableId="9725929">
    <w:abstractNumId w:val="13"/>
  </w:num>
  <w:num w:numId="22" w16cid:durableId="984969142">
    <w:abstractNumId w:val="20"/>
  </w:num>
  <w:num w:numId="23" w16cid:durableId="292254413">
    <w:abstractNumId w:val="14"/>
  </w:num>
  <w:num w:numId="24" w16cid:durableId="1880119554">
    <w:abstractNumId w:val="23"/>
  </w:num>
  <w:num w:numId="25" w16cid:durableId="61632874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D2"/>
    <w:rsid w:val="00001020"/>
    <w:rsid w:val="0000456A"/>
    <w:rsid w:val="00007499"/>
    <w:rsid w:val="00007655"/>
    <w:rsid w:val="00007E4B"/>
    <w:rsid w:val="00010C21"/>
    <w:rsid w:val="000115A6"/>
    <w:rsid w:val="00012482"/>
    <w:rsid w:val="000124BD"/>
    <w:rsid w:val="000141CE"/>
    <w:rsid w:val="000144F5"/>
    <w:rsid w:val="000179D1"/>
    <w:rsid w:val="00017F6F"/>
    <w:rsid w:val="00022EAC"/>
    <w:rsid w:val="00023C4D"/>
    <w:rsid w:val="000273A2"/>
    <w:rsid w:val="00027D15"/>
    <w:rsid w:val="000303E0"/>
    <w:rsid w:val="00030B04"/>
    <w:rsid w:val="00031C3D"/>
    <w:rsid w:val="00032CDC"/>
    <w:rsid w:val="00034FCC"/>
    <w:rsid w:val="00035032"/>
    <w:rsid w:val="0003574F"/>
    <w:rsid w:val="00035FBE"/>
    <w:rsid w:val="00040528"/>
    <w:rsid w:val="00042E8A"/>
    <w:rsid w:val="000431A5"/>
    <w:rsid w:val="00044DA7"/>
    <w:rsid w:val="000467A8"/>
    <w:rsid w:val="000520C6"/>
    <w:rsid w:val="000527ED"/>
    <w:rsid w:val="00064C6D"/>
    <w:rsid w:val="00070EDD"/>
    <w:rsid w:val="000718DD"/>
    <w:rsid w:val="00072298"/>
    <w:rsid w:val="00072CB6"/>
    <w:rsid w:val="00077C10"/>
    <w:rsid w:val="00082364"/>
    <w:rsid w:val="000831E3"/>
    <w:rsid w:val="00085607"/>
    <w:rsid w:val="000870A3"/>
    <w:rsid w:val="0008750B"/>
    <w:rsid w:val="000A056A"/>
    <w:rsid w:val="000A0947"/>
    <w:rsid w:val="000A46F9"/>
    <w:rsid w:val="000B2BC4"/>
    <w:rsid w:val="000B4079"/>
    <w:rsid w:val="000B40C0"/>
    <w:rsid w:val="000B7555"/>
    <w:rsid w:val="000B797F"/>
    <w:rsid w:val="000C0CBC"/>
    <w:rsid w:val="000C17AE"/>
    <w:rsid w:val="000C3869"/>
    <w:rsid w:val="000C4EB8"/>
    <w:rsid w:val="000C5B43"/>
    <w:rsid w:val="000C7544"/>
    <w:rsid w:val="000D3347"/>
    <w:rsid w:val="000D4041"/>
    <w:rsid w:val="000D59F1"/>
    <w:rsid w:val="000D6E6F"/>
    <w:rsid w:val="000D750C"/>
    <w:rsid w:val="000D7D0D"/>
    <w:rsid w:val="000E16C5"/>
    <w:rsid w:val="000E2314"/>
    <w:rsid w:val="000E3B74"/>
    <w:rsid w:val="000E5216"/>
    <w:rsid w:val="000E6327"/>
    <w:rsid w:val="000E6752"/>
    <w:rsid w:val="000E77E9"/>
    <w:rsid w:val="000E7AF4"/>
    <w:rsid w:val="000F1EC8"/>
    <w:rsid w:val="000F2866"/>
    <w:rsid w:val="000F718A"/>
    <w:rsid w:val="00100748"/>
    <w:rsid w:val="00100B7A"/>
    <w:rsid w:val="00103823"/>
    <w:rsid w:val="00103D16"/>
    <w:rsid w:val="00105A71"/>
    <w:rsid w:val="00106A5B"/>
    <w:rsid w:val="0011046C"/>
    <w:rsid w:val="00110BB1"/>
    <w:rsid w:val="00112518"/>
    <w:rsid w:val="001178E6"/>
    <w:rsid w:val="0012012A"/>
    <w:rsid w:val="00121939"/>
    <w:rsid w:val="001232D2"/>
    <w:rsid w:val="001271BE"/>
    <w:rsid w:val="00130EAA"/>
    <w:rsid w:val="001317E7"/>
    <w:rsid w:val="001330F3"/>
    <w:rsid w:val="001343F1"/>
    <w:rsid w:val="00134BBA"/>
    <w:rsid w:val="00137660"/>
    <w:rsid w:val="00137AA6"/>
    <w:rsid w:val="00140C92"/>
    <w:rsid w:val="00141630"/>
    <w:rsid w:val="0014419F"/>
    <w:rsid w:val="00150836"/>
    <w:rsid w:val="001575B5"/>
    <w:rsid w:val="00157865"/>
    <w:rsid w:val="00160EE0"/>
    <w:rsid w:val="00171947"/>
    <w:rsid w:val="0017303C"/>
    <w:rsid w:val="00174802"/>
    <w:rsid w:val="00176D3C"/>
    <w:rsid w:val="00180427"/>
    <w:rsid w:val="001848D1"/>
    <w:rsid w:val="00184FFE"/>
    <w:rsid w:val="00190712"/>
    <w:rsid w:val="0019138A"/>
    <w:rsid w:val="00192956"/>
    <w:rsid w:val="00193344"/>
    <w:rsid w:val="00193455"/>
    <w:rsid w:val="001937B9"/>
    <w:rsid w:val="001A3ED6"/>
    <w:rsid w:val="001A4A41"/>
    <w:rsid w:val="001A5D23"/>
    <w:rsid w:val="001A5F17"/>
    <w:rsid w:val="001A7827"/>
    <w:rsid w:val="001B07FA"/>
    <w:rsid w:val="001B10C0"/>
    <w:rsid w:val="001B3548"/>
    <w:rsid w:val="001C1681"/>
    <w:rsid w:val="001C297F"/>
    <w:rsid w:val="001C3536"/>
    <w:rsid w:val="001C39B1"/>
    <w:rsid w:val="001C6EAF"/>
    <w:rsid w:val="001C703A"/>
    <w:rsid w:val="001C72DE"/>
    <w:rsid w:val="001D5CC8"/>
    <w:rsid w:val="001E078B"/>
    <w:rsid w:val="001E176C"/>
    <w:rsid w:val="001E7E95"/>
    <w:rsid w:val="001F3EA9"/>
    <w:rsid w:val="001F52C2"/>
    <w:rsid w:val="0020018D"/>
    <w:rsid w:val="00203FD4"/>
    <w:rsid w:val="002043AD"/>
    <w:rsid w:val="00205140"/>
    <w:rsid w:val="00206455"/>
    <w:rsid w:val="00206E17"/>
    <w:rsid w:val="00207219"/>
    <w:rsid w:val="00211880"/>
    <w:rsid w:val="002149C3"/>
    <w:rsid w:val="0021587B"/>
    <w:rsid w:val="002158EE"/>
    <w:rsid w:val="00221311"/>
    <w:rsid w:val="0022442A"/>
    <w:rsid w:val="00224A29"/>
    <w:rsid w:val="00226533"/>
    <w:rsid w:val="00233F5E"/>
    <w:rsid w:val="00236818"/>
    <w:rsid w:val="00236B04"/>
    <w:rsid w:val="00237545"/>
    <w:rsid w:val="00237BC9"/>
    <w:rsid w:val="002440AE"/>
    <w:rsid w:val="002457AE"/>
    <w:rsid w:val="00245870"/>
    <w:rsid w:val="00247374"/>
    <w:rsid w:val="0025005E"/>
    <w:rsid w:val="00251C30"/>
    <w:rsid w:val="0025295B"/>
    <w:rsid w:val="00252DB6"/>
    <w:rsid w:val="00254415"/>
    <w:rsid w:val="00255A0B"/>
    <w:rsid w:val="00257599"/>
    <w:rsid w:val="00257CD8"/>
    <w:rsid w:val="00257E84"/>
    <w:rsid w:val="00263057"/>
    <w:rsid w:val="002635AF"/>
    <w:rsid w:val="00263B26"/>
    <w:rsid w:val="0026512E"/>
    <w:rsid w:val="00265FF6"/>
    <w:rsid w:val="00275E14"/>
    <w:rsid w:val="00275E75"/>
    <w:rsid w:val="00277865"/>
    <w:rsid w:val="00277CF0"/>
    <w:rsid w:val="00280177"/>
    <w:rsid w:val="002836DE"/>
    <w:rsid w:val="0028392A"/>
    <w:rsid w:val="00286BFA"/>
    <w:rsid w:val="00287137"/>
    <w:rsid w:val="00291FBE"/>
    <w:rsid w:val="002961F1"/>
    <w:rsid w:val="0029653E"/>
    <w:rsid w:val="00296940"/>
    <w:rsid w:val="002976BC"/>
    <w:rsid w:val="002A04F3"/>
    <w:rsid w:val="002A3D0C"/>
    <w:rsid w:val="002A42B9"/>
    <w:rsid w:val="002A66ED"/>
    <w:rsid w:val="002A70CA"/>
    <w:rsid w:val="002A7A61"/>
    <w:rsid w:val="002B325B"/>
    <w:rsid w:val="002B327E"/>
    <w:rsid w:val="002B55DE"/>
    <w:rsid w:val="002B5E06"/>
    <w:rsid w:val="002C0743"/>
    <w:rsid w:val="002C359E"/>
    <w:rsid w:val="002C3C7F"/>
    <w:rsid w:val="002C53F6"/>
    <w:rsid w:val="002D012D"/>
    <w:rsid w:val="002D5D5E"/>
    <w:rsid w:val="002E1290"/>
    <w:rsid w:val="002E2846"/>
    <w:rsid w:val="002E3696"/>
    <w:rsid w:val="002E585A"/>
    <w:rsid w:val="002F14C7"/>
    <w:rsid w:val="002F1BC0"/>
    <w:rsid w:val="002F47A3"/>
    <w:rsid w:val="00300BEA"/>
    <w:rsid w:val="00300D97"/>
    <w:rsid w:val="00304344"/>
    <w:rsid w:val="00307616"/>
    <w:rsid w:val="00307A70"/>
    <w:rsid w:val="0031011B"/>
    <w:rsid w:val="00315518"/>
    <w:rsid w:val="00316C7F"/>
    <w:rsid w:val="00316DB9"/>
    <w:rsid w:val="00322513"/>
    <w:rsid w:val="0032298D"/>
    <w:rsid w:val="00322C4A"/>
    <w:rsid w:val="00324750"/>
    <w:rsid w:val="00324A6D"/>
    <w:rsid w:val="00325568"/>
    <w:rsid w:val="003277D6"/>
    <w:rsid w:val="00330124"/>
    <w:rsid w:val="00331709"/>
    <w:rsid w:val="00331979"/>
    <w:rsid w:val="00332D5E"/>
    <w:rsid w:val="00335A12"/>
    <w:rsid w:val="00335BC0"/>
    <w:rsid w:val="00340002"/>
    <w:rsid w:val="003406C1"/>
    <w:rsid w:val="003421B8"/>
    <w:rsid w:val="00344B3C"/>
    <w:rsid w:val="00345F6D"/>
    <w:rsid w:val="00346B49"/>
    <w:rsid w:val="00347326"/>
    <w:rsid w:val="003476E0"/>
    <w:rsid w:val="003517BD"/>
    <w:rsid w:val="003535FC"/>
    <w:rsid w:val="0035440D"/>
    <w:rsid w:val="00357075"/>
    <w:rsid w:val="003578CC"/>
    <w:rsid w:val="00363B4F"/>
    <w:rsid w:val="00364826"/>
    <w:rsid w:val="00365B17"/>
    <w:rsid w:val="0036717F"/>
    <w:rsid w:val="003725DD"/>
    <w:rsid w:val="00373B27"/>
    <w:rsid w:val="00374494"/>
    <w:rsid w:val="00375BA4"/>
    <w:rsid w:val="00377562"/>
    <w:rsid w:val="00382CB0"/>
    <w:rsid w:val="00382F54"/>
    <w:rsid w:val="00383CAF"/>
    <w:rsid w:val="00384C83"/>
    <w:rsid w:val="0038743D"/>
    <w:rsid w:val="003910EE"/>
    <w:rsid w:val="003922BA"/>
    <w:rsid w:val="00392D92"/>
    <w:rsid w:val="00394323"/>
    <w:rsid w:val="003A0BCF"/>
    <w:rsid w:val="003A0E5D"/>
    <w:rsid w:val="003A1C1F"/>
    <w:rsid w:val="003A5E8C"/>
    <w:rsid w:val="003A69C9"/>
    <w:rsid w:val="003B0145"/>
    <w:rsid w:val="003B1D92"/>
    <w:rsid w:val="003B3798"/>
    <w:rsid w:val="003B5B95"/>
    <w:rsid w:val="003C048F"/>
    <w:rsid w:val="003C1F26"/>
    <w:rsid w:val="003C5FAE"/>
    <w:rsid w:val="003D1184"/>
    <w:rsid w:val="003D7096"/>
    <w:rsid w:val="003D7779"/>
    <w:rsid w:val="003E17C3"/>
    <w:rsid w:val="003E19D1"/>
    <w:rsid w:val="003E20E0"/>
    <w:rsid w:val="003E2E5E"/>
    <w:rsid w:val="003E5AE5"/>
    <w:rsid w:val="003F3637"/>
    <w:rsid w:val="003F37F2"/>
    <w:rsid w:val="003F3A1E"/>
    <w:rsid w:val="003F750A"/>
    <w:rsid w:val="004019FF"/>
    <w:rsid w:val="00402C5D"/>
    <w:rsid w:val="0040306C"/>
    <w:rsid w:val="00403C76"/>
    <w:rsid w:val="00404A63"/>
    <w:rsid w:val="00404A85"/>
    <w:rsid w:val="00405A59"/>
    <w:rsid w:val="0040666A"/>
    <w:rsid w:val="00416F85"/>
    <w:rsid w:val="00420B41"/>
    <w:rsid w:val="00422ECA"/>
    <w:rsid w:val="00424542"/>
    <w:rsid w:val="00426C44"/>
    <w:rsid w:val="00430B14"/>
    <w:rsid w:val="00430E7E"/>
    <w:rsid w:val="0043441B"/>
    <w:rsid w:val="0043505A"/>
    <w:rsid w:val="004377BF"/>
    <w:rsid w:val="00440B3D"/>
    <w:rsid w:val="00440C28"/>
    <w:rsid w:val="00442A3E"/>
    <w:rsid w:val="0044427A"/>
    <w:rsid w:val="004445DB"/>
    <w:rsid w:val="00450E89"/>
    <w:rsid w:val="00451091"/>
    <w:rsid w:val="0045161A"/>
    <w:rsid w:val="0046257F"/>
    <w:rsid w:val="0046279C"/>
    <w:rsid w:val="00464D14"/>
    <w:rsid w:val="0047248B"/>
    <w:rsid w:val="00472FBB"/>
    <w:rsid w:val="0047359D"/>
    <w:rsid w:val="00473789"/>
    <w:rsid w:val="00475E03"/>
    <w:rsid w:val="00477984"/>
    <w:rsid w:val="00480207"/>
    <w:rsid w:val="00480B73"/>
    <w:rsid w:val="00481116"/>
    <w:rsid w:val="00481D1C"/>
    <w:rsid w:val="00491040"/>
    <w:rsid w:val="0049190C"/>
    <w:rsid w:val="00492FE0"/>
    <w:rsid w:val="004A0233"/>
    <w:rsid w:val="004A0356"/>
    <w:rsid w:val="004A1AB2"/>
    <w:rsid w:val="004A1D27"/>
    <w:rsid w:val="004A28E8"/>
    <w:rsid w:val="004A6BB7"/>
    <w:rsid w:val="004B02CA"/>
    <w:rsid w:val="004B04BA"/>
    <w:rsid w:val="004B194D"/>
    <w:rsid w:val="004B2B8B"/>
    <w:rsid w:val="004B3649"/>
    <w:rsid w:val="004B5B42"/>
    <w:rsid w:val="004B63AB"/>
    <w:rsid w:val="004B7423"/>
    <w:rsid w:val="004B7763"/>
    <w:rsid w:val="004C155E"/>
    <w:rsid w:val="004C1E28"/>
    <w:rsid w:val="004C20E8"/>
    <w:rsid w:val="004C43C3"/>
    <w:rsid w:val="004D1C89"/>
    <w:rsid w:val="004D3054"/>
    <w:rsid w:val="004D3BCD"/>
    <w:rsid w:val="004D6547"/>
    <w:rsid w:val="004D7E94"/>
    <w:rsid w:val="004E203F"/>
    <w:rsid w:val="004E317E"/>
    <w:rsid w:val="004E3816"/>
    <w:rsid w:val="004E4FF7"/>
    <w:rsid w:val="004E57B9"/>
    <w:rsid w:val="004F09AF"/>
    <w:rsid w:val="004F12DC"/>
    <w:rsid w:val="004F1BD0"/>
    <w:rsid w:val="004F46E5"/>
    <w:rsid w:val="004F5CEE"/>
    <w:rsid w:val="004F6522"/>
    <w:rsid w:val="004F767E"/>
    <w:rsid w:val="005005D7"/>
    <w:rsid w:val="005018DB"/>
    <w:rsid w:val="00501A07"/>
    <w:rsid w:val="00503710"/>
    <w:rsid w:val="00504A10"/>
    <w:rsid w:val="00504C32"/>
    <w:rsid w:val="00506341"/>
    <w:rsid w:val="0050674B"/>
    <w:rsid w:val="005069E0"/>
    <w:rsid w:val="0051026E"/>
    <w:rsid w:val="00515182"/>
    <w:rsid w:val="00517223"/>
    <w:rsid w:val="005212A4"/>
    <w:rsid w:val="0052242E"/>
    <w:rsid w:val="005227B8"/>
    <w:rsid w:val="005317E4"/>
    <w:rsid w:val="00533AB8"/>
    <w:rsid w:val="005345DC"/>
    <w:rsid w:val="00546E14"/>
    <w:rsid w:val="0055189D"/>
    <w:rsid w:val="00556A73"/>
    <w:rsid w:val="005631AE"/>
    <w:rsid w:val="00563CF9"/>
    <w:rsid w:val="00565637"/>
    <w:rsid w:val="00566FE2"/>
    <w:rsid w:val="0057041E"/>
    <w:rsid w:val="005706E1"/>
    <w:rsid w:val="0057244A"/>
    <w:rsid w:val="00573613"/>
    <w:rsid w:val="00573AF6"/>
    <w:rsid w:val="005778C2"/>
    <w:rsid w:val="0057790D"/>
    <w:rsid w:val="00577DCC"/>
    <w:rsid w:val="00581046"/>
    <w:rsid w:val="0058200A"/>
    <w:rsid w:val="005827F2"/>
    <w:rsid w:val="00583328"/>
    <w:rsid w:val="00583CC8"/>
    <w:rsid w:val="005851C4"/>
    <w:rsid w:val="00585735"/>
    <w:rsid w:val="00585BD4"/>
    <w:rsid w:val="005911BE"/>
    <w:rsid w:val="00592644"/>
    <w:rsid w:val="0059730D"/>
    <w:rsid w:val="00597B37"/>
    <w:rsid w:val="005A48EC"/>
    <w:rsid w:val="005A5560"/>
    <w:rsid w:val="005A7303"/>
    <w:rsid w:val="005A7D4B"/>
    <w:rsid w:val="005B0899"/>
    <w:rsid w:val="005B4272"/>
    <w:rsid w:val="005B5CD9"/>
    <w:rsid w:val="005C11A1"/>
    <w:rsid w:val="005C3E9D"/>
    <w:rsid w:val="005C44E1"/>
    <w:rsid w:val="005D1DF6"/>
    <w:rsid w:val="005D7B17"/>
    <w:rsid w:val="005E01CC"/>
    <w:rsid w:val="005E3547"/>
    <w:rsid w:val="005E78D9"/>
    <w:rsid w:val="005F4BA3"/>
    <w:rsid w:val="005F6EED"/>
    <w:rsid w:val="005F7764"/>
    <w:rsid w:val="006019B9"/>
    <w:rsid w:val="006035F7"/>
    <w:rsid w:val="00603A40"/>
    <w:rsid w:val="00615A0D"/>
    <w:rsid w:val="006250E3"/>
    <w:rsid w:val="00627C4F"/>
    <w:rsid w:val="00630B3A"/>
    <w:rsid w:val="00632294"/>
    <w:rsid w:val="00634091"/>
    <w:rsid w:val="00635A30"/>
    <w:rsid w:val="00635D9A"/>
    <w:rsid w:val="006363DC"/>
    <w:rsid w:val="0063703D"/>
    <w:rsid w:val="0064292D"/>
    <w:rsid w:val="006429D5"/>
    <w:rsid w:val="006474EB"/>
    <w:rsid w:val="00650696"/>
    <w:rsid w:val="006553E5"/>
    <w:rsid w:val="00657674"/>
    <w:rsid w:val="00657A08"/>
    <w:rsid w:val="00664E44"/>
    <w:rsid w:val="006657E3"/>
    <w:rsid w:val="006811BB"/>
    <w:rsid w:val="00685E7D"/>
    <w:rsid w:val="0068641B"/>
    <w:rsid w:val="00695DB7"/>
    <w:rsid w:val="006974DC"/>
    <w:rsid w:val="006A4AE4"/>
    <w:rsid w:val="006B1F7F"/>
    <w:rsid w:val="006B2A51"/>
    <w:rsid w:val="006B3C73"/>
    <w:rsid w:val="006B42F5"/>
    <w:rsid w:val="006B49DC"/>
    <w:rsid w:val="006B5E92"/>
    <w:rsid w:val="006B6D4C"/>
    <w:rsid w:val="006B6FF5"/>
    <w:rsid w:val="006B7B24"/>
    <w:rsid w:val="006C1811"/>
    <w:rsid w:val="006C3E7D"/>
    <w:rsid w:val="006C5614"/>
    <w:rsid w:val="006C754F"/>
    <w:rsid w:val="006C7F22"/>
    <w:rsid w:val="006D080D"/>
    <w:rsid w:val="006D21F6"/>
    <w:rsid w:val="006D23D5"/>
    <w:rsid w:val="006D2E49"/>
    <w:rsid w:val="006D2F19"/>
    <w:rsid w:val="006D37DE"/>
    <w:rsid w:val="006D44ED"/>
    <w:rsid w:val="006D4C8D"/>
    <w:rsid w:val="006D4D81"/>
    <w:rsid w:val="006D65D2"/>
    <w:rsid w:val="006E3779"/>
    <w:rsid w:val="006E3AC3"/>
    <w:rsid w:val="006E5B9A"/>
    <w:rsid w:val="006E5E6F"/>
    <w:rsid w:val="006F1D71"/>
    <w:rsid w:val="006F4641"/>
    <w:rsid w:val="00701653"/>
    <w:rsid w:val="00701F5D"/>
    <w:rsid w:val="00702A39"/>
    <w:rsid w:val="00703BDE"/>
    <w:rsid w:val="007048E1"/>
    <w:rsid w:val="00707E29"/>
    <w:rsid w:val="0071207B"/>
    <w:rsid w:val="00716C68"/>
    <w:rsid w:val="0072283E"/>
    <w:rsid w:val="007269E8"/>
    <w:rsid w:val="00727263"/>
    <w:rsid w:val="007305D5"/>
    <w:rsid w:val="00731CB0"/>
    <w:rsid w:val="00732D36"/>
    <w:rsid w:val="0073401D"/>
    <w:rsid w:val="0073579D"/>
    <w:rsid w:val="00735853"/>
    <w:rsid w:val="007375BE"/>
    <w:rsid w:val="00741F98"/>
    <w:rsid w:val="00743512"/>
    <w:rsid w:val="00750C19"/>
    <w:rsid w:val="0075178E"/>
    <w:rsid w:val="007519C3"/>
    <w:rsid w:val="0075401B"/>
    <w:rsid w:val="00756E4A"/>
    <w:rsid w:val="007614E7"/>
    <w:rsid w:val="00761AC3"/>
    <w:rsid w:val="00763C01"/>
    <w:rsid w:val="00764D6E"/>
    <w:rsid w:val="00767375"/>
    <w:rsid w:val="007805BE"/>
    <w:rsid w:val="007827D6"/>
    <w:rsid w:val="00787A2F"/>
    <w:rsid w:val="0079347D"/>
    <w:rsid w:val="0079747F"/>
    <w:rsid w:val="007976F0"/>
    <w:rsid w:val="0079780C"/>
    <w:rsid w:val="007A04B2"/>
    <w:rsid w:val="007A0B2B"/>
    <w:rsid w:val="007A15DF"/>
    <w:rsid w:val="007A1E6B"/>
    <w:rsid w:val="007B1346"/>
    <w:rsid w:val="007B1807"/>
    <w:rsid w:val="007B1B1F"/>
    <w:rsid w:val="007B3C5C"/>
    <w:rsid w:val="007B5E1A"/>
    <w:rsid w:val="007B6EC9"/>
    <w:rsid w:val="007B7283"/>
    <w:rsid w:val="007B79DD"/>
    <w:rsid w:val="007C06D4"/>
    <w:rsid w:val="007C1F59"/>
    <w:rsid w:val="007C2728"/>
    <w:rsid w:val="007C3363"/>
    <w:rsid w:val="007C6560"/>
    <w:rsid w:val="007D0B5C"/>
    <w:rsid w:val="007D348B"/>
    <w:rsid w:val="007E00C7"/>
    <w:rsid w:val="007E07DA"/>
    <w:rsid w:val="007E0E90"/>
    <w:rsid w:val="007E14FC"/>
    <w:rsid w:val="007E1EAF"/>
    <w:rsid w:val="007E57EC"/>
    <w:rsid w:val="007E61BD"/>
    <w:rsid w:val="007E6A8A"/>
    <w:rsid w:val="007F1BC3"/>
    <w:rsid w:val="007F27FC"/>
    <w:rsid w:val="007F3943"/>
    <w:rsid w:val="007F4132"/>
    <w:rsid w:val="007F43D3"/>
    <w:rsid w:val="007F663C"/>
    <w:rsid w:val="007F6B53"/>
    <w:rsid w:val="007F7DB4"/>
    <w:rsid w:val="008007E2"/>
    <w:rsid w:val="008010D6"/>
    <w:rsid w:val="00802281"/>
    <w:rsid w:val="0080286A"/>
    <w:rsid w:val="008051BB"/>
    <w:rsid w:val="00805982"/>
    <w:rsid w:val="008064CE"/>
    <w:rsid w:val="0081447C"/>
    <w:rsid w:val="0081595F"/>
    <w:rsid w:val="00816604"/>
    <w:rsid w:val="008214A4"/>
    <w:rsid w:val="00821B28"/>
    <w:rsid w:val="00824B5E"/>
    <w:rsid w:val="00825521"/>
    <w:rsid w:val="00825B7D"/>
    <w:rsid w:val="00832AD2"/>
    <w:rsid w:val="00832BBD"/>
    <w:rsid w:val="00835280"/>
    <w:rsid w:val="00840948"/>
    <w:rsid w:val="00842E2D"/>
    <w:rsid w:val="00847FD8"/>
    <w:rsid w:val="00850BCE"/>
    <w:rsid w:val="00852EE0"/>
    <w:rsid w:val="008572F7"/>
    <w:rsid w:val="00857502"/>
    <w:rsid w:val="00860154"/>
    <w:rsid w:val="0086245B"/>
    <w:rsid w:val="008630F4"/>
    <w:rsid w:val="00866F0D"/>
    <w:rsid w:val="00867BD8"/>
    <w:rsid w:val="00871102"/>
    <w:rsid w:val="00872DE2"/>
    <w:rsid w:val="00873088"/>
    <w:rsid w:val="00873CB9"/>
    <w:rsid w:val="0087516D"/>
    <w:rsid w:val="0087520D"/>
    <w:rsid w:val="00877542"/>
    <w:rsid w:val="0088002C"/>
    <w:rsid w:val="0088745E"/>
    <w:rsid w:val="008902B7"/>
    <w:rsid w:val="00890A51"/>
    <w:rsid w:val="008924CA"/>
    <w:rsid w:val="00893E03"/>
    <w:rsid w:val="008959ED"/>
    <w:rsid w:val="00895F6F"/>
    <w:rsid w:val="008960ED"/>
    <w:rsid w:val="00896D23"/>
    <w:rsid w:val="008A06B4"/>
    <w:rsid w:val="008A0A11"/>
    <w:rsid w:val="008A0A5F"/>
    <w:rsid w:val="008A290C"/>
    <w:rsid w:val="008A29F3"/>
    <w:rsid w:val="008B022E"/>
    <w:rsid w:val="008B1C22"/>
    <w:rsid w:val="008B3D90"/>
    <w:rsid w:val="008B3FCA"/>
    <w:rsid w:val="008C7119"/>
    <w:rsid w:val="008C7AD2"/>
    <w:rsid w:val="008D246E"/>
    <w:rsid w:val="008D2B17"/>
    <w:rsid w:val="008D43E8"/>
    <w:rsid w:val="008D5940"/>
    <w:rsid w:val="008D6FC6"/>
    <w:rsid w:val="008E03E7"/>
    <w:rsid w:val="008E2C91"/>
    <w:rsid w:val="008E69DE"/>
    <w:rsid w:val="008E6A47"/>
    <w:rsid w:val="008E6B0C"/>
    <w:rsid w:val="008F0079"/>
    <w:rsid w:val="008F1035"/>
    <w:rsid w:val="008F5A2F"/>
    <w:rsid w:val="008F6EC8"/>
    <w:rsid w:val="009033C3"/>
    <w:rsid w:val="00903527"/>
    <w:rsid w:val="00906CCC"/>
    <w:rsid w:val="00907A4A"/>
    <w:rsid w:val="00914503"/>
    <w:rsid w:val="00914EBB"/>
    <w:rsid w:val="00917C84"/>
    <w:rsid w:val="00920149"/>
    <w:rsid w:val="009215CB"/>
    <w:rsid w:val="0092339A"/>
    <w:rsid w:val="00924405"/>
    <w:rsid w:val="00924BEF"/>
    <w:rsid w:val="0092603F"/>
    <w:rsid w:val="00927CA2"/>
    <w:rsid w:val="009341C2"/>
    <w:rsid w:val="00936DE9"/>
    <w:rsid w:val="0094399C"/>
    <w:rsid w:val="00946221"/>
    <w:rsid w:val="00952C74"/>
    <w:rsid w:val="009558CA"/>
    <w:rsid w:val="009568EA"/>
    <w:rsid w:val="00957534"/>
    <w:rsid w:val="00957ABB"/>
    <w:rsid w:val="009612D8"/>
    <w:rsid w:val="00964D65"/>
    <w:rsid w:val="0096611B"/>
    <w:rsid w:val="009702E6"/>
    <w:rsid w:val="009711C4"/>
    <w:rsid w:val="009729F5"/>
    <w:rsid w:val="00975091"/>
    <w:rsid w:val="00982A44"/>
    <w:rsid w:val="009833A5"/>
    <w:rsid w:val="00983A64"/>
    <w:rsid w:val="00983F1C"/>
    <w:rsid w:val="00984FF9"/>
    <w:rsid w:val="00986272"/>
    <w:rsid w:val="0099147B"/>
    <w:rsid w:val="009A16C7"/>
    <w:rsid w:val="009A2AE7"/>
    <w:rsid w:val="009A3078"/>
    <w:rsid w:val="009A3374"/>
    <w:rsid w:val="009A3785"/>
    <w:rsid w:val="009A4677"/>
    <w:rsid w:val="009A49F5"/>
    <w:rsid w:val="009A7F51"/>
    <w:rsid w:val="009B186B"/>
    <w:rsid w:val="009B2FC5"/>
    <w:rsid w:val="009B36EE"/>
    <w:rsid w:val="009B4631"/>
    <w:rsid w:val="009B74F4"/>
    <w:rsid w:val="009B79B5"/>
    <w:rsid w:val="009B7F7C"/>
    <w:rsid w:val="009C1499"/>
    <w:rsid w:val="009C386A"/>
    <w:rsid w:val="009C4157"/>
    <w:rsid w:val="009C473C"/>
    <w:rsid w:val="009C58E9"/>
    <w:rsid w:val="009D3198"/>
    <w:rsid w:val="009D66E0"/>
    <w:rsid w:val="009E17B2"/>
    <w:rsid w:val="009E4311"/>
    <w:rsid w:val="009E5588"/>
    <w:rsid w:val="009E5FB9"/>
    <w:rsid w:val="009E6319"/>
    <w:rsid w:val="009F0376"/>
    <w:rsid w:val="009F049B"/>
    <w:rsid w:val="009F356B"/>
    <w:rsid w:val="009F4746"/>
    <w:rsid w:val="009F635F"/>
    <w:rsid w:val="009F74F3"/>
    <w:rsid w:val="00A03F99"/>
    <w:rsid w:val="00A0419E"/>
    <w:rsid w:val="00A05078"/>
    <w:rsid w:val="00A06BF4"/>
    <w:rsid w:val="00A07245"/>
    <w:rsid w:val="00A1180D"/>
    <w:rsid w:val="00A12932"/>
    <w:rsid w:val="00A17A92"/>
    <w:rsid w:val="00A226AA"/>
    <w:rsid w:val="00A240A8"/>
    <w:rsid w:val="00A25B15"/>
    <w:rsid w:val="00A26335"/>
    <w:rsid w:val="00A32135"/>
    <w:rsid w:val="00A335DF"/>
    <w:rsid w:val="00A336D5"/>
    <w:rsid w:val="00A33E89"/>
    <w:rsid w:val="00A354FA"/>
    <w:rsid w:val="00A42022"/>
    <w:rsid w:val="00A46917"/>
    <w:rsid w:val="00A46C23"/>
    <w:rsid w:val="00A50D53"/>
    <w:rsid w:val="00A5127E"/>
    <w:rsid w:val="00A569C2"/>
    <w:rsid w:val="00A6482B"/>
    <w:rsid w:val="00A64B34"/>
    <w:rsid w:val="00A66FB1"/>
    <w:rsid w:val="00A70AB9"/>
    <w:rsid w:val="00A7762E"/>
    <w:rsid w:val="00A8186C"/>
    <w:rsid w:val="00A81C78"/>
    <w:rsid w:val="00A82529"/>
    <w:rsid w:val="00A84317"/>
    <w:rsid w:val="00A849C4"/>
    <w:rsid w:val="00A86627"/>
    <w:rsid w:val="00A8728D"/>
    <w:rsid w:val="00A910F5"/>
    <w:rsid w:val="00A92843"/>
    <w:rsid w:val="00A92BC0"/>
    <w:rsid w:val="00A970A4"/>
    <w:rsid w:val="00A97AB8"/>
    <w:rsid w:val="00AA00C4"/>
    <w:rsid w:val="00AB263A"/>
    <w:rsid w:val="00AB731F"/>
    <w:rsid w:val="00AC0E27"/>
    <w:rsid w:val="00AC0E8D"/>
    <w:rsid w:val="00AC184A"/>
    <w:rsid w:val="00AC26A9"/>
    <w:rsid w:val="00AC3D62"/>
    <w:rsid w:val="00AC511C"/>
    <w:rsid w:val="00AC6E2D"/>
    <w:rsid w:val="00AD007D"/>
    <w:rsid w:val="00AD1178"/>
    <w:rsid w:val="00AD2B23"/>
    <w:rsid w:val="00AF1295"/>
    <w:rsid w:val="00AF5A13"/>
    <w:rsid w:val="00B10042"/>
    <w:rsid w:val="00B100E4"/>
    <w:rsid w:val="00B1189C"/>
    <w:rsid w:val="00B157D2"/>
    <w:rsid w:val="00B15BE1"/>
    <w:rsid w:val="00B169D0"/>
    <w:rsid w:val="00B20427"/>
    <w:rsid w:val="00B2075C"/>
    <w:rsid w:val="00B24939"/>
    <w:rsid w:val="00B24A70"/>
    <w:rsid w:val="00B264D2"/>
    <w:rsid w:val="00B30CC6"/>
    <w:rsid w:val="00B312B2"/>
    <w:rsid w:val="00B32F05"/>
    <w:rsid w:val="00B3317C"/>
    <w:rsid w:val="00B35693"/>
    <w:rsid w:val="00B37531"/>
    <w:rsid w:val="00B40CBC"/>
    <w:rsid w:val="00B41D10"/>
    <w:rsid w:val="00B41EC1"/>
    <w:rsid w:val="00B47DC0"/>
    <w:rsid w:val="00B50130"/>
    <w:rsid w:val="00B50492"/>
    <w:rsid w:val="00B506EB"/>
    <w:rsid w:val="00B51CB8"/>
    <w:rsid w:val="00B56902"/>
    <w:rsid w:val="00B611FD"/>
    <w:rsid w:val="00B61900"/>
    <w:rsid w:val="00B61ECA"/>
    <w:rsid w:val="00B65B5F"/>
    <w:rsid w:val="00B6742E"/>
    <w:rsid w:val="00B702A4"/>
    <w:rsid w:val="00B72302"/>
    <w:rsid w:val="00B72722"/>
    <w:rsid w:val="00B73D4A"/>
    <w:rsid w:val="00B76685"/>
    <w:rsid w:val="00B80EDD"/>
    <w:rsid w:val="00B82DD2"/>
    <w:rsid w:val="00B83016"/>
    <w:rsid w:val="00B8546E"/>
    <w:rsid w:val="00B867E5"/>
    <w:rsid w:val="00B86A54"/>
    <w:rsid w:val="00B87EAF"/>
    <w:rsid w:val="00B9061F"/>
    <w:rsid w:val="00B95049"/>
    <w:rsid w:val="00BA0B9D"/>
    <w:rsid w:val="00BA6EF4"/>
    <w:rsid w:val="00BA76C1"/>
    <w:rsid w:val="00BB0653"/>
    <w:rsid w:val="00BB56C2"/>
    <w:rsid w:val="00BB6D8D"/>
    <w:rsid w:val="00BC2178"/>
    <w:rsid w:val="00BC21EE"/>
    <w:rsid w:val="00BC2CA4"/>
    <w:rsid w:val="00BC411F"/>
    <w:rsid w:val="00BC6655"/>
    <w:rsid w:val="00BC6857"/>
    <w:rsid w:val="00BC6DFE"/>
    <w:rsid w:val="00BD0035"/>
    <w:rsid w:val="00BD3950"/>
    <w:rsid w:val="00BD419C"/>
    <w:rsid w:val="00BD5A62"/>
    <w:rsid w:val="00BD600B"/>
    <w:rsid w:val="00BE2A1B"/>
    <w:rsid w:val="00BE54DB"/>
    <w:rsid w:val="00BE5CE1"/>
    <w:rsid w:val="00BF02FA"/>
    <w:rsid w:val="00BF033B"/>
    <w:rsid w:val="00BF0419"/>
    <w:rsid w:val="00BF6749"/>
    <w:rsid w:val="00C01928"/>
    <w:rsid w:val="00C02A35"/>
    <w:rsid w:val="00C04D20"/>
    <w:rsid w:val="00C072FA"/>
    <w:rsid w:val="00C077AA"/>
    <w:rsid w:val="00C07F6B"/>
    <w:rsid w:val="00C11F9A"/>
    <w:rsid w:val="00C141D9"/>
    <w:rsid w:val="00C14B5F"/>
    <w:rsid w:val="00C154B0"/>
    <w:rsid w:val="00C17636"/>
    <w:rsid w:val="00C178F4"/>
    <w:rsid w:val="00C21754"/>
    <w:rsid w:val="00C226D8"/>
    <w:rsid w:val="00C2376D"/>
    <w:rsid w:val="00C24DBE"/>
    <w:rsid w:val="00C267C6"/>
    <w:rsid w:val="00C26B7F"/>
    <w:rsid w:val="00C30168"/>
    <w:rsid w:val="00C32EE2"/>
    <w:rsid w:val="00C349AA"/>
    <w:rsid w:val="00C364B4"/>
    <w:rsid w:val="00C36ABA"/>
    <w:rsid w:val="00C404B8"/>
    <w:rsid w:val="00C41089"/>
    <w:rsid w:val="00C412CF"/>
    <w:rsid w:val="00C446DD"/>
    <w:rsid w:val="00C46248"/>
    <w:rsid w:val="00C5290C"/>
    <w:rsid w:val="00C52BE5"/>
    <w:rsid w:val="00C57C30"/>
    <w:rsid w:val="00C57E94"/>
    <w:rsid w:val="00C608E0"/>
    <w:rsid w:val="00C61D5D"/>
    <w:rsid w:val="00C61F73"/>
    <w:rsid w:val="00C64A8E"/>
    <w:rsid w:val="00C71492"/>
    <w:rsid w:val="00C7261A"/>
    <w:rsid w:val="00C73BC9"/>
    <w:rsid w:val="00C7778B"/>
    <w:rsid w:val="00C83466"/>
    <w:rsid w:val="00C84B6A"/>
    <w:rsid w:val="00C8596C"/>
    <w:rsid w:val="00C8684B"/>
    <w:rsid w:val="00C90507"/>
    <w:rsid w:val="00C93F13"/>
    <w:rsid w:val="00C93F70"/>
    <w:rsid w:val="00C95B7E"/>
    <w:rsid w:val="00C975D3"/>
    <w:rsid w:val="00CA0B6D"/>
    <w:rsid w:val="00CA18F4"/>
    <w:rsid w:val="00CA2BF2"/>
    <w:rsid w:val="00CA41AF"/>
    <w:rsid w:val="00CA4395"/>
    <w:rsid w:val="00CA7520"/>
    <w:rsid w:val="00CA7632"/>
    <w:rsid w:val="00CB060E"/>
    <w:rsid w:val="00CB28F3"/>
    <w:rsid w:val="00CB2F4C"/>
    <w:rsid w:val="00CB535C"/>
    <w:rsid w:val="00CB61C3"/>
    <w:rsid w:val="00CC15FE"/>
    <w:rsid w:val="00CC2544"/>
    <w:rsid w:val="00CC4DEF"/>
    <w:rsid w:val="00CC5556"/>
    <w:rsid w:val="00CC7F4B"/>
    <w:rsid w:val="00CD1D0B"/>
    <w:rsid w:val="00CD31A0"/>
    <w:rsid w:val="00CD3582"/>
    <w:rsid w:val="00CD43DE"/>
    <w:rsid w:val="00CD5EB5"/>
    <w:rsid w:val="00CE0698"/>
    <w:rsid w:val="00CE1FED"/>
    <w:rsid w:val="00CE306F"/>
    <w:rsid w:val="00CE3168"/>
    <w:rsid w:val="00CE6E33"/>
    <w:rsid w:val="00CF0BBE"/>
    <w:rsid w:val="00CF1AE6"/>
    <w:rsid w:val="00CF2700"/>
    <w:rsid w:val="00CF34DD"/>
    <w:rsid w:val="00CF3AFB"/>
    <w:rsid w:val="00CF4CD1"/>
    <w:rsid w:val="00D00001"/>
    <w:rsid w:val="00D00DEB"/>
    <w:rsid w:val="00D02BAA"/>
    <w:rsid w:val="00D049E7"/>
    <w:rsid w:val="00D04B95"/>
    <w:rsid w:val="00D06916"/>
    <w:rsid w:val="00D1175E"/>
    <w:rsid w:val="00D1221E"/>
    <w:rsid w:val="00D177D2"/>
    <w:rsid w:val="00D245E3"/>
    <w:rsid w:val="00D27CAB"/>
    <w:rsid w:val="00D30E55"/>
    <w:rsid w:val="00D31277"/>
    <w:rsid w:val="00D33521"/>
    <w:rsid w:val="00D33EAB"/>
    <w:rsid w:val="00D34290"/>
    <w:rsid w:val="00D34FC2"/>
    <w:rsid w:val="00D3686C"/>
    <w:rsid w:val="00D40B90"/>
    <w:rsid w:val="00D44AC3"/>
    <w:rsid w:val="00D4600E"/>
    <w:rsid w:val="00D53409"/>
    <w:rsid w:val="00D53D5F"/>
    <w:rsid w:val="00D549F9"/>
    <w:rsid w:val="00D556AC"/>
    <w:rsid w:val="00D55DC7"/>
    <w:rsid w:val="00D5701F"/>
    <w:rsid w:val="00D573AE"/>
    <w:rsid w:val="00D60A5F"/>
    <w:rsid w:val="00D60F88"/>
    <w:rsid w:val="00D61D70"/>
    <w:rsid w:val="00D624DC"/>
    <w:rsid w:val="00D64257"/>
    <w:rsid w:val="00D64373"/>
    <w:rsid w:val="00D66A66"/>
    <w:rsid w:val="00D66DB3"/>
    <w:rsid w:val="00D67076"/>
    <w:rsid w:val="00D67BE1"/>
    <w:rsid w:val="00D734BB"/>
    <w:rsid w:val="00D737F8"/>
    <w:rsid w:val="00D73BFE"/>
    <w:rsid w:val="00D77711"/>
    <w:rsid w:val="00D82FF0"/>
    <w:rsid w:val="00D83359"/>
    <w:rsid w:val="00D839D6"/>
    <w:rsid w:val="00D852A0"/>
    <w:rsid w:val="00D86A52"/>
    <w:rsid w:val="00D87838"/>
    <w:rsid w:val="00D96E01"/>
    <w:rsid w:val="00DA07E6"/>
    <w:rsid w:val="00DA5C00"/>
    <w:rsid w:val="00DB2BE2"/>
    <w:rsid w:val="00DB45BF"/>
    <w:rsid w:val="00DB4C35"/>
    <w:rsid w:val="00DB5C50"/>
    <w:rsid w:val="00DB6872"/>
    <w:rsid w:val="00DC16FF"/>
    <w:rsid w:val="00DC4161"/>
    <w:rsid w:val="00DD03B4"/>
    <w:rsid w:val="00DD31C7"/>
    <w:rsid w:val="00DD382E"/>
    <w:rsid w:val="00DE1156"/>
    <w:rsid w:val="00DE1277"/>
    <w:rsid w:val="00DE13A6"/>
    <w:rsid w:val="00DE3DA6"/>
    <w:rsid w:val="00DE539C"/>
    <w:rsid w:val="00DE54CD"/>
    <w:rsid w:val="00DE612B"/>
    <w:rsid w:val="00DE722D"/>
    <w:rsid w:val="00DF2E20"/>
    <w:rsid w:val="00DF7B45"/>
    <w:rsid w:val="00E01BAB"/>
    <w:rsid w:val="00E04794"/>
    <w:rsid w:val="00E057FE"/>
    <w:rsid w:val="00E06CCE"/>
    <w:rsid w:val="00E07879"/>
    <w:rsid w:val="00E103C3"/>
    <w:rsid w:val="00E13440"/>
    <w:rsid w:val="00E13850"/>
    <w:rsid w:val="00E13F94"/>
    <w:rsid w:val="00E153AD"/>
    <w:rsid w:val="00E154EA"/>
    <w:rsid w:val="00E21271"/>
    <w:rsid w:val="00E22AB2"/>
    <w:rsid w:val="00E26E2D"/>
    <w:rsid w:val="00E30970"/>
    <w:rsid w:val="00E30ADE"/>
    <w:rsid w:val="00E31E01"/>
    <w:rsid w:val="00E3222C"/>
    <w:rsid w:val="00E32CE5"/>
    <w:rsid w:val="00E4413F"/>
    <w:rsid w:val="00E4789C"/>
    <w:rsid w:val="00E504CB"/>
    <w:rsid w:val="00E535AB"/>
    <w:rsid w:val="00E55E0A"/>
    <w:rsid w:val="00E60EEB"/>
    <w:rsid w:val="00E63812"/>
    <w:rsid w:val="00E652B7"/>
    <w:rsid w:val="00E678B8"/>
    <w:rsid w:val="00E7085D"/>
    <w:rsid w:val="00E73187"/>
    <w:rsid w:val="00E746A0"/>
    <w:rsid w:val="00E77AEB"/>
    <w:rsid w:val="00E84548"/>
    <w:rsid w:val="00E85C7F"/>
    <w:rsid w:val="00E86A7F"/>
    <w:rsid w:val="00E91393"/>
    <w:rsid w:val="00E93BD5"/>
    <w:rsid w:val="00E95567"/>
    <w:rsid w:val="00E96266"/>
    <w:rsid w:val="00E96286"/>
    <w:rsid w:val="00EA1598"/>
    <w:rsid w:val="00EA17DF"/>
    <w:rsid w:val="00EA49BE"/>
    <w:rsid w:val="00EB1B20"/>
    <w:rsid w:val="00EB605F"/>
    <w:rsid w:val="00EB6F7D"/>
    <w:rsid w:val="00EB7BB0"/>
    <w:rsid w:val="00EC21A5"/>
    <w:rsid w:val="00EC4639"/>
    <w:rsid w:val="00EC62D6"/>
    <w:rsid w:val="00EC7415"/>
    <w:rsid w:val="00ED2C97"/>
    <w:rsid w:val="00ED7947"/>
    <w:rsid w:val="00EE1DE7"/>
    <w:rsid w:val="00EE3061"/>
    <w:rsid w:val="00EE31C4"/>
    <w:rsid w:val="00EE368D"/>
    <w:rsid w:val="00EE5FD0"/>
    <w:rsid w:val="00EE7690"/>
    <w:rsid w:val="00EF0FC1"/>
    <w:rsid w:val="00EF3BB8"/>
    <w:rsid w:val="00EF6D31"/>
    <w:rsid w:val="00F01263"/>
    <w:rsid w:val="00F05AB1"/>
    <w:rsid w:val="00F05EF5"/>
    <w:rsid w:val="00F065ED"/>
    <w:rsid w:val="00F12DD2"/>
    <w:rsid w:val="00F13F4F"/>
    <w:rsid w:val="00F140A5"/>
    <w:rsid w:val="00F1718F"/>
    <w:rsid w:val="00F26166"/>
    <w:rsid w:val="00F26B63"/>
    <w:rsid w:val="00F27F95"/>
    <w:rsid w:val="00F30C09"/>
    <w:rsid w:val="00F321C1"/>
    <w:rsid w:val="00F33F09"/>
    <w:rsid w:val="00F34998"/>
    <w:rsid w:val="00F4004D"/>
    <w:rsid w:val="00F414CB"/>
    <w:rsid w:val="00F44652"/>
    <w:rsid w:val="00F45C1F"/>
    <w:rsid w:val="00F45DD5"/>
    <w:rsid w:val="00F46E37"/>
    <w:rsid w:val="00F505E5"/>
    <w:rsid w:val="00F52800"/>
    <w:rsid w:val="00F54FCA"/>
    <w:rsid w:val="00F63167"/>
    <w:rsid w:val="00F65D45"/>
    <w:rsid w:val="00F6653A"/>
    <w:rsid w:val="00F66C25"/>
    <w:rsid w:val="00F714B0"/>
    <w:rsid w:val="00F72C6F"/>
    <w:rsid w:val="00F72E67"/>
    <w:rsid w:val="00F73351"/>
    <w:rsid w:val="00F73FDC"/>
    <w:rsid w:val="00F75174"/>
    <w:rsid w:val="00F76589"/>
    <w:rsid w:val="00F80D6C"/>
    <w:rsid w:val="00F82B7B"/>
    <w:rsid w:val="00F8350A"/>
    <w:rsid w:val="00F84BA2"/>
    <w:rsid w:val="00F85D1E"/>
    <w:rsid w:val="00F8773C"/>
    <w:rsid w:val="00F91753"/>
    <w:rsid w:val="00F91F56"/>
    <w:rsid w:val="00F92C2E"/>
    <w:rsid w:val="00F94CFD"/>
    <w:rsid w:val="00F94FC6"/>
    <w:rsid w:val="00F97442"/>
    <w:rsid w:val="00F97660"/>
    <w:rsid w:val="00F97B2F"/>
    <w:rsid w:val="00FA1877"/>
    <w:rsid w:val="00FA316F"/>
    <w:rsid w:val="00FA34DB"/>
    <w:rsid w:val="00FA44A9"/>
    <w:rsid w:val="00FA4738"/>
    <w:rsid w:val="00FA55FE"/>
    <w:rsid w:val="00FA577E"/>
    <w:rsid w:val="00FA5D99"/>
    <w:rsid w:val="00FA7858"/>
    <w:rsid w:val="00FB2477"/>
    <w:rsid w:val="00FB6610"/>
    <w:rsid w:val="00FB7033"/>
    <w:rsid w:val="00FC039E"/>
    <w:rsid w:val="00FC1891"/>
    <w:rsid w:val="00FC280B"/>
    <w:rsid w:val="00FC3673"/>
    <w:rsid w:val="00FC47AB"/>
    <w:rsid w:val="00FC4FD0"/>
    <w:rsid w:val="00FC62CB"/>
    <w:rsid w:val="00FC6E69"/>
    <w:rsid w:val="00FC7C0F"/>
    <w:rsid w:val="00FD575F"/>
    <w:rsid w:val="00FD6164"/>
    <w:rsid w:val="00FE0087"/>
    <w:rsid w:val="00FE2EEC"/>
    <w:rsid w:val="00FE4588"/>
    <w:rsid w:val="00FE50FF"/>
    <w:rsid w:val="00FE7A0F"/>
    <w:rsid w:val="00FF68A6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F7703"/>
  <w15:docId w15:val="{04E0CA4D-C95F-410A-9D94-6F18AE2B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3344"/>
    <w:pPr>
      <w:spacing w:before="120" w:after="60"/>
      <w:ind w:left="227"/>
    </w:pPr>
    <w:rPr>
      <w:rFonts w:ascii="Segoe" w:eastAsiaTheme="minorEastAsia" w:hAnsi="Segoe" w:cs="Segoe"/>
      <w:lang w:val="en-AU" w:eastAsia="ja-JP"/>
    </w:rPr>
  </w:style>
  <w:style w:type="paragraph" w:styleId="1">
    <w:name w:val="heading 1"/>
    <w:basedOn w:val="a"/>
    <w:next w:val="a"/>
    <w:link w:val="1Char"/>
    <w:qFormat/>
    <w:rsid w:val="007C2728"/>
    <w:pPr>
      <w:keepNext/>
      <w:pageBreakBefore/>
      <w:spacing w:after="120"/>
      <w:ind w:left="0"/>
      <w:outlineLvl w:val="0"/>
    </w:pPr>
    <w:rPr>
      <w:rFonts w:ascii="Segoe Black" w:eastAsia="Segoe Black" w:hAnsi="Segoe Black" w:cs="Segoe Black"/>
      <w:b/>
      <w:bCs/>
      <w:smallCaps/>
      <w:color w:val="333333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7C2728"/>
    <w:pPr>
      <w:keepNext/>
      <w:spacing w:before="240" w:after="120"/>
      <w:ind w:left="0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next w:val="a"/>
    <w:link w:val="3Char"/>
    <w:qFormat/>
    <w:rsid w:val="007C2728"/>
    <w:pPr>
      <w:keepNext/>
      <w:spacing w:before="180"/>
      <w:outlineLvl w:val="2"/>
    </w:pPr>
    <w:rPr>
      <w:rFonts w:ascii="Segoe Semibold" w:eastAsia="Segoe Semibold" w:hAnsi="Segoe Semibold" w:cs="Segoe Semibold"/>
      <w:color w:val="333333"/>
      <w:sz w:val="26"/>
      <w:szCs w:val="26"/>
    </w:rPr>
  </w:style>
  <w:style w:type="paragraph" w:styleId="4">
    <w:name w:val="heading 4"/>
    <w:basedOn w:val="a"/>
    <w:next w:val="a"/>
    <w:qFormat/>
    <w:rsid w:val="007C2728"/>
    <w:pPr>
      <w:keepNext/>
      <w:spacing w:before="180"/>
      <w:outlineLvl w:val="3"/>
    </w:pPr>
    <w:rPr>
      <w:rFonts w:ascii="Segoe Semibold" w:eastAsia="Segoe Semibold" w:hAnsi="Segoe Semibold" w:cs="Segoe Semibold"/>
      <w:i/>
      <w:iCs/>
      <w:color w:val="333333"/>
      <w:sz w:val="24"/>
      <w:szCs w:val="24"/>
    </w:rPr>
  </w:style>
  <w:style w:type="paragraph" w:styleId="5">
    <w:name w:val="heading 5"/>
    <w:basedOn w:val="a"/>
    <w:next w:val="a"/>
    <w:qFormat/>
    <w:rsid w:val="007C2728"/>
    <w:pPr>
      <w:keepNext/>
      <w:spacing w:before="180"/>
      <w:outlineLvl w:val="4"/>
    </w:pPr>
    <w:rPr>
      <w:rFonts w:ascii="Segoe Semibold" w:eastAsia="Segoe Semibold" w:hAnsi="Segoe Semibold" w:cs="Segoe Semibold"/>
      <w:b/>
      <w:i/>
      <w:iCs/>
      <w:color w:val="333333"/>
      <w:sz w:val="22"/>
      <w:szCs w:val="22"/>
    </w:rPr>
  </w:style>
  <w:style w:type="paragraph" w:styleId="6">
    <w:name w:val="heading 6"/>
    <w:basedOn w:val="a"/>
    <w:next w:val="a"/>
    <w:qFormat/>
    <w:rsid w:val="00924BEF"/>
    <w:p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924BEF"/>
    <w:p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qFormat/>
    <w:rsid w:val="00924BEF"/>
    <w:p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924BEF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19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4B194D"/>
    <w:rPr>
      <w:rFonts w:ascii="Segoe" w:eastAsia="Segoe" w:hAnsi="Segoe" w:cs="Segoe"/>
      <w:lang w:val="en-AU" w:eastAsia="ja-JP"/>
    </w:rPr>
  </w:style>
  <w:style w:type="table" w:styleId="a4">
    <w:name w:val="Table Grid"/>
    <w:aliases w:val="표 구분선 - TG 가운데 정렬"/>
    <w:basedOn w:val="a1"/>
    <w:uiPriority w:val="59"/>
    <w:rsid w:val="006E3779"/>
    <w:pPr>
      <w:spacing w:before="60" w:after="60"/>
    </w:pPr>
    <w:rPr>
      <w:rFonts w:ascii="Segoe Condensed" w:eastAsia="MS Mincho" w:hAnsi="Segoe Condensed"/>
      <w:sz w:val="18"/>
    </w:rPr>
    <w:tblPr>
      <w:tblStyleRowBandSize w:val="1"/>
      <w:jc w:val="center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rPr>
      <w:jc w:val="center"/>
    </w:trPr>
    <w:tblStylePr w:type="firstRow">
      <w:rPr>
        <w:rFonts w:ascii="Segoe Black" w:hAnsi="Segoe Black"/>
        <w:b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Black" w:hAnsi="Segoe Black" w:cs="Segoe Black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Black" w:eastAsia="Segoe Black" w:hAnsi="Segoe Black" w:cs="Segoe Black"/>
        <w:sz w:val="18"/>
        <w:szCs w:val="18"/>
      </w:rPr>
    </w:tblStylePr>
  </w:style>
  <w:style w:type="paragraph" w:styleId="a5">
    <w:name w:val="footer"/>
    <w:aliases w:val="TG 바닥글"/>
    <w:basedOn w:val="a"/>
    <w:link w:val="Char0"/>
    <w:uiPriority w:val="99"/>
    <w:rsid w:val="004B194D"/>
    <w:pPr>
      <w:tabs>
        <w:tab w:val="center" w:pos="4513"/>
        <w:tab w:val="right" w:pos="9026"/>
      </w:tabs>
      <w:snapToGrid w:val="0"/>
    </w:pPr>
  </w:style>
  <w:style w:type="paragraph" w:customStyle="1" w:styleId="TG1">
    <w:name w:val="TG 1"/>
    <w:basedOn w:val="1"/>
    <w:next w:val="a"/>
    <w:link w:val="TG1Char"/>
    <w:autoRedefine/>
    <w:qFormat/>
    <w:rsid w:val="00750C19"/>
    <w:pPr>
      <w:numPr>
        <w:numId w:val="2"/>
      </w:numPr>
    </w:pPr>
    <w:rPr>
      <w:rFonts w:asciiTheme="minorEastAsia" w:eastAsiaTheme="minorEastAsia" w:hAnsiTheme="minorEastAsia" w:cs="굴림"/>
      <w:lang w:val="en-US" w:eastAsia="ko-KR"/>
    </w:rPr>
  </w:style>
  <w:style w:type="paragraph" w:customStyle="1" w:styleId="TG2">
    <w:name w:val="TG 2"/>
    <w:basedOn w:val="2"/>
    <w:next w:val="a"/>
    <w:link w:val="TG2Char"/>
    <w:autoRedefine/>
    <w:rsid w:val="00E85C7F"/>
    <w:pPr>
      <w:numPr>
        <w:ilvl w:val="1"/>
        <w:numId w:val="2"/>
      </w:numPr>
      <w:ind w:leftChars="150" w:left="1094"/>
    </w:pPr>
    <w:rPr>
      <w:rFonts w:asciiTheme="minorEastAsia" w:hAnsiTheme="minorEastAsia"/>
      <w:b w:val="0"/>
      <w:szCs w:val="18"/>
      <w:lang w:val="en-US" w:eastAsia="ko-KR"/>
    </w:rPr>
  </w:style>
  <w:style w:type="paragraph" w:customStyle="1" w:styleId="TG3">
    <w:name w:val="TG 3"/>
    <w:basedOn w:val="3"/>
    <w:next w:val="a"/>
    <w:link w:val="TG3Char"/>
    <w:rsid w:val="000E5216"/>
    <w:pPr>
      <w:numPr>
        <w:ilvl w:val="2"/>
        <w:numId w:val="2"/>
      </w:numPr>
      <w:ind w:leftChars="250" w:left="1271"/>
    </w:pPr>
    <w:rPr>
      <w:rFonts w:eastAsiaTheme="minorEastAsia"/>
      <w:b/>
    </w:rPr>
  </w:style>
  <w:style w:type="paragraph" w:customStyle="1" w:styleId="TG4">
    <w:name w:val="TG 4"/>
    <w:basedOn w:val="4"/>
    <w:next w:val="a"/>
    <w:rsid w:val="000E5216"/>
    <w:pPr>
      <w:numPr>
        <w:ilvl w:val="3"/>
        <w:numId w:val="2"/>
      </w:numPr>
      <w:ind w:leftChars="350" w:left="1597"/>
    </w:pPr>
    <w:rPr>
      <w:rFonts w:eastAsiaTheme="minorEastAsia"/>
      <w:b/>
      <w:i w:val="0"/>
    </w:rPr>
  </w:style>
  <w:style w:type="character" w:customStyle="1" w:styleId="Char0">
    <w:name w:val="바닥글 Char"/>
    <w:aliases w:val="TG 바닥글 Char"/>
    <w:basedOn w:val="a0"/>
    <w:link w:val="a5"/>
    <w:uiPriority w:val="99"/>
    <w:rsid w:val="004B194D"/>
    <w:rPr>
      <w:rFonts w:ascii="Segoe" w:eastAsia="Segoe" w:hAnsi="Segoe" w:cs="Segoe"/>
      <w:lang w:val="en-AU" w:eastAsia="ja-JP"/>
    </w:rPr>
  </w:style>
  <w:style w:type="numbering" w:customStyle="1" w:styleId="Bullets">
    <w:name w:val="Bullets"/>
    <w:rsid w:val="007C2728"/>
    <w:pPr>
      <w:numPr>
        <w:numId w:val="1"/>
      </w:numPr>
    </w:pPr>
  </w:style>
  <w:style w:type="paragraph" w:styleId="a6">
    <w:name w:val="footnote text"/>
    <w:basedOn w:val="a"/>
    <w:semiHidden/>
    <w:rsid w:val="00D30E55"/>
    <w:rPr>
      <w:rFonts w:eastAsia="Arial" w:cs="Arial"/>
      <w:sz w:val="16"/>
      <w:szCs w:val="16"/>
    </w:rPr>
  </w:style>
  <w:style w:type="table" w:customStyle="1" w:styleId="TableGridComplex">
    <w:name w:val="Table Grid Complex"/>
    <w:basedOn w:val="a4"/>
    <w:rsid w:val="007C2728"/>
    <w:tblPr/>
    <w:tblStylePr w:type="firstRow">
      <w:rPr>
        <w:rFonts w:ascii="Segoe Black" w:hAnsi="Segoe Black"/>
        <w:b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 Black" w:eastAsia="Segoe Black" w:hAnsi="Segoe Black" w:cs="Segoe Black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 Black" w:eastAsia="Segoe Black" w:hAnsi="Segoe Black" w:cs="Segoe Black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 Black" w:eastAsia="Segoe Black" w:hAnsi="Segoe Black" w:cs="Segoe Black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 Black" w:hAnsi="Segoe Black" w:cs="Segoe Black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Black" w:eastAsia="Segoe Black" w:hAnsi="Segoe Black" w:cs="Segoe Black"/>
        <w:sz w:val="18"/>
        <w:szCs w:val="18"/>
      </w:rPr>
    </w:tblStylePr>
  </w:style>
  <w:style w:type="paragraph" w:styleId="a7">
    <w:name w:val="Balloon Text"/>
    <w:basedOn w:val="a"/>
    <w:semiHidden/>
    <w:rsid w:val="00832AD2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uiPriority w:val="39"/>
    <w:rsid w:val="007C2728"/>
    <w:pPr>
      <w:spacing w:before="240"/>
      <w:ind w:left="0"/>
    </w:pPr>
    <w:rPr>
      <w:b/>
      <w:bCs/>
      <w:i/>
      <w:iCs/>
    </w:rPr>
  </w:style>
  <w:style w:type="paragraph" w:styleId="20">
    <w:name w:val="toc 2"/>
    <w:basedOn w:val="a"/>
    <w:next w:val="a"/>
    <w:uiPriority w:val="39"/>
    <w:rsid w:val="007C2728"/>
  </w:style>
  <w:style w:type="character" w:styleId="a8">
    <w:name w:val="Hyperlink"/>
    <w:basedOn w:val="a0"/>
    <w:uiPriority w:val="99"/>
    <w:rsid w:val="00927CA2"/>
    <w:rPr>
      <w:color w:val="0000FF"/>
      <w:u w:val="single"/>
    </w:rPr>
  </w:style>
  <w:style w:type="paragraph" w:styleId="30">
    <w:name w:val="toc 3"/>
    <w:basedOn w:val="a"/>
    <w:next w:val="a"/>
    <w:uiPriority w:val="39"/>
    <w:rsid w:val="007C2728"/>
    <w:pPr>
      <w:spacing w:before="60"/>
      <w:ind w:left="403"/>
    </w:pPr>
  </w:style>
  <w:style w:type="paragraph" w:styleId="40">
    <w:name w:val="toc 4"/>
    <w:basedOn w:val="a"/>
    <w:next w:val="a"/>
    <w:semiHidden/>
    <w:rsid w:val="007C2728"/>
    <w:pPr>
      <w:spacing w:before="60"/>
      <w:ind w:left="601"/>
    </w:pPr>
  </w:style>
  <w:style w:type="table" w:styleId="41">
    <w:name w:val="Table List 4"/>
    <w:basedOn w:val="a1"/>
    <w:rsid w:val="00286BFA"/>
    <w:pPr>
      <w:spacing w:before="120" w:after="60"/>
      <w:ind w:left="22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NumberedList">
    <w:name w:val="Numbered List"/>
    <w:basedOn w:val="a2"/>
    <w:rsid w:val="007C2728"/>
  </w:style>
  <w:style w:type="paragraph" w:customStyle="1" w:styleId="TGNoteTitle-2Cm">
    <w:name w:val="TG Note Title - 2Cm"/>
    <w:basedOn w:val="a"/>
    <w:autoRedefine/>
    <w:rsid w:val="008F1035"/>
    <w:pPr>
      <w:keepNext/>
      <w:pBdr>
        <w:left w:val="single" w:sz="18" w:space="6" w:color="808080"/>
      </w:pBdr>
      <w:spacing w:before="180" w:after="0"/>
      <w:ind w:left="1134"/>
    </w:pPr>
    <w:rPr>
      <w:b/>
      <w:bCs/>
    </w:rPr>
  </w:style>
  <w:style w:type="paragraph" w:customStyle="1" w:styleId="TGTable">
    <w:name w:val="TG Table 일반"/>
    <w:basedOn w:val="a"/>
    <w:rsid w:val="007C2728"/>
    <w:pPr>
      <w:spacing w:before="60"/>
      <w:ind w:left="0"/>
    </w:pPr>
    <w:rPr>
      <w:rFonts w:ascii="Segoe Condensed" w:eastAsia="Segoe Condensed" w:hAnsi="Segoe Condensed" w:cs="Segoe Condensed"/>
    </w:rPr>
  </w:style>
  <w:style w:type="paragraph" w:customStyle="1" w:styleId="TG5">
    <w:name w:val="TG 5"/>
    <w:basedOn w:val="5"/>
    <w:next w:val="a"/>
    <w:rsid w:val="000E5216"/>
    <w:pPr>
      <w:numPr>
        <w:ilvl w:val="4"/>
        <w:numId w:val="2"/>
      </w:numPr>
      <w:ind w:leftChars="400" w:left="1874"/>
    </w:pPr>
    <w:rPr>
      <w:rFonts w:eastAsiaTheme="minorEastAsia"/>
      <w:i w:val="0"/>
    </w:rPr>
  </w:style>
  <w:style w:type="paragraph" w:styleId="50">
    <w:name w:val="toc 5"/>
    <w:basedOn w:val="a"/>
    <w:next w:val="a"/>
    <w:semiHidden/>
    <w:rsid w:val="007C2728"/>
    <w:pPr>
      <w:spacing w:before="60"/>
      <w:ind w:left="799"/>
    </w:pPr>
  </w:style>
  <w:style w:type="paragraph" w:styleId="80">
    <w:name w:val="toc 8"/>
    <w:basedOn w:val="a"/>
    <w:next w:val="a"/>
    <w:semiHidden/>
    <w:rsid w:val="007C2728"/>
    <w:pPr>
      <w:spacing w:before="240"/>
      <w:ind w:left="0"/>
    </w:pPr>
    <w:rPr>
      <w:b/>
      <w:bCs/>
      <w:i/>
      <w:iCs/>
    </w:rPr>
  </w:style>
  <w:style w:type="paragraph" w:styleId="90">
    <w:name w:val="toc 9"/>
    <w:basedOn w:val="a"/>
    <w:next w:val="a"/>
    <w:semiHidden/>
    <w:rsid w:val="007C2728"/>
    <w:pPr>
      <w:spacing w:before="240"/>
      <w:ind w:left="0"/>
    </w:pPr>
    <w:rPr>
      <w:b/>
      <w:bCs/>
      <w:sz w:val="24"/>
      <w:szCs w:val="24"/>
    </w:rPr>
  </w:style>
  <w:style w:type="paragraph" w:customStyle="1" w:styleId="TGl">
    <w:name w:val="TG 바닥글l"/>
    <w:basedOn w:val="a"/>
    <w:rsid w:val="0086245B"/>
    <w:pPr>
      <w:tabs>
        <w:tab w:val="center" w:pos="4153"/>
        <w:tab w:val="right" w:pos="8306"/>
      </w:tabs>
      <w:spacing w:before="0" w:after="0"/>
      <w:ind w:left="0"/>
    </w:pPr>
    <w:rPr>
      <w:sz w:val="12"/>
      <w:szCs w:val="12"/>
    </w:rPr>
  </w:style>
  <w:style w:type="numbering" w:customStyle="1" w:styleId="Checklist">
    <w:name w:val="Checklist"/>
    <w:basedOn w:val="a2"/>
    <w:rsid w:val="007C2728"/>
    <w:pPr>
      <w:numPr>
        <w:numId w:val="4"/>
      </w:numPr>
    </w:pPr>
  </w:style>
  <w:style w:type="paragraph" w:styleId="a9">
    <w:name w:val="Document Map"/>
    <w:basedOn w:val="a"/>
    <w:semiHidden/>
    <w:rsid w:val="007C2728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2"/>
    <w:rsid w:val="007C2728"/>
    <w:pPr>
      <w:numPr>
        <w:numId w:val="3"/>
      </w:numPr>
    </w:pPr>
  </w:style>
  <w:style w:type="numbering" w:customStyle="1" w:styleId="BulletsTable">
    <w:name w:val="Bullets Table"/>
    <w:basedOn w:val="a2"/>
    <w:rsid w:val="007C2728"/>
    <w:pPr>
      <w:numPr>
        <w:numId w:val="5"/>
      </w:numPr>
    </w:pPr>
  </w:style>
  <w:style w:type="paragraph" w:customStyle="1" w:styleId="TGPrepared">
    <w:name w:val="TG 첫페이지 Prepared 내용"/>
    <w:basedOn w:val="a"/>
    <w:rsid w:val="005018DB"/>
    <w:pPr>
      <w:ind w:left="-567" w:right="-567"/>
      <w:jc w:val="right"/>
    </w:pPr>
    <w:rPr>
      <w:rFonts w:eastAsia="바탕" w:cs="바탕"/>
      <w:b/>
      <w:bCs/>
    </w:rPr>
  </w:style>
  <w:style w:type="paragraph" w:customStyle="1" w:styleId="TGPrepared0">
    <w:name w:val="TG 첫페이지 Prepared"/>
    <w:basedOn w:val="a"/>
    <w:next w:val="TGPrepared"/>
    <w:rsid w:val="004B194D"/>
    <w:pPr>
      <w:spacing w:before="960"/>
      <w:ind w:left="-567" w:right="-567"/>
      <w:jc w:val="right"/>
    </w:pPr>
    <w:rPr>
      <w:rFonts w:cs="바탕"/>
      <w:i/>
      <w:iCs/>
    </w:rPr>
  </w:style>
  <w:style w:type="paragraph" w:customStyle="1" w:styleId="TGTab1-2Cm">
    <w:name w:val="TG Tab 1- 2Cm"/>
    <w:basedOn w:val="a"/>
    <w:autoRedefine/>
    <w:rsid w:val="000E5216"/>
    <w:pPr>
      <w:spacing w:before="0" w:after="0" w:line="240" w:lineRule="atLeast"/>
      <w:ind w:leftChars="200" w:left="200"/>
    </w:pPr>
    <w:rPr>
      <w:lang w:eastAsia="ko-KR"/>
    </w:rPr>
  </w:style>
  <w:style w:type="character" w:customStyle="1" w:styleId="TGTable0">
    <w:name w:val="TG Table 제목"/>
    <w:basedOn w:val="a0"/>
    <w:rsid w:val="00983A64"/>
    <w:rPr>
      <w:rFonts w:ascii="Segoe Semibold" w:eastAsia="Segoe Print" w:hAnsi="Segoe Semibold"/>
      <w:color w:val="333333"/>
      <w:sz w:val="22"/>
    </w:rPr>
  </w:style>
  <w:style w:type="paragraph" w:customStyle="1" w:styleId="TGTab2-4Cm">
    <w:name w:val="TG Tab 2 - 4Cm"/>
    <w:link w:val="TGTab2-4CmChar"/>
    <w:autoRedefine/>
    <w:rsid w:val="00857502"/>
    <w:pPr>
      <w:spacing w:after="120"/>
      <w:ind w:leftChars="400" w:left="800"/>
    </w:pPr>
    <w:rPr>
      <w:rFonts w:ascii="Segoe" w:eastAsia="Segoe" w:hAnsi="Segoe" w:cs="Segoe"/>
      <w:sz w:val="18"/>
      <w:szCs w:val="18"/>
      <w:lang w:val="en-AU" w:eastAsia="ja-JP"/>
    </w:rPr>
  </w:style>
  <w:style w:type="paragraph" w:customStyle="1" w:styleId="CharCharChar">
    <w:name w:val="Char Char Char"/>
    <w:basedOn w:val="a"/>
    <w:semiHidden/>
    <w:rsid w:val="000D6E6F"/>
    <w:pPr>
      <w:spacing w:before="0" w:after="160" w:line="240" w:lineRule="exact"/>
      <w:ind w:left="0"/>
    </w:pPr>
    <w:rPr>
      <w:rFonts w:ascii="Verdana" w:eastAsia="Times New Roman" w:hAnsi="Verdana" w:cs="Times New Roman"/>
      <w:sz w:val="21"/>
      <w:lang w:val="en-US" w:eastAsia="en-US"/>
    </w:rPr>
  </w:style>
  <w:style w:type="paragraph" w:customStyle="1" w:styleId="TGTableContents-9pt">
    <w:name w:val="TG Table Contents - 9pt"/>
    <w:basedOn w:val="a"/>
    <w:rsid w:val="000C7544"/>
    <w:pPr>
      <w:spacing w:before="40" w:after="40"/>
      <w:ind w:left="0"/>
    </w:pPr>
    <w:rPr>
      <w:rFonts w:ascii="Verdana" w:eastAsia="바탕" w:hAnsi="Verdana" w:cs="Times New Roman"/>
      <w:sz w:val="18"/>
      <w:szCs w:val="24"/>
      <w:lang w:val="en-US" w:eastAsia="en-US"/>
    </w:rPr>
  </w:style>
  <w:style w:type="paragraph" w:styleId="60">
    <w:name w:val="toc 6"/>
    <w:basedOn w:val="a"/>
    <w:next w:val="a"/>
    <w:autoRedefine/>
    <w:semiHidden/>
    <w:rsid w:val="000C7544"/>
    <w:pPr>
      <w:spacing w:before="0" w:after="0"/>
      <w:ind w:left="1000"/>
    </w:pPr>
    <w:rPr>
      <w:rFonts w:ascii="Times New Roman" w:hAnsi="Times New Roman" w:cs="Times New Roman"/>
    </w:rPr>
  </w:style>
  <w:style w:type="paragraph" w:styleId="70">
    <w:name w:val="toc 7"/>
    <w:basedOn w:val="a"/>
    <w:next w:val="a"/>
    <w:autoRedefine/>
    <w:semiHidden/>
    <w:rsid w:val="000C7544"/>
    <w:pPr>
      <w:spacing w:before="0" w:after="0"/>
      <w:ind w:left="1200"/>
    </w:pPr>
    <w:rPr>
      <w:rFonts w:ascii="Times New Roman" w:hAnsi="Times New Roman" w:cs="Times New Roman"/>
    </w:rPr>
  </w:style>
  <w:style w:type="character" w:customStyle="1" w:styleId="1Char">
    <w:name w:val="제목 1 Char"/>
    <w:basedOn w:val="a0"/>
    <w:link w:val="1"/>
    <w:rsid w:val="00E96286"/>
    <w:rPr>
      <w:rFonts w:ascii="Segoe Black" w:eastAsia="Segoe Black" w:hAnsi="Segoe Black" w:cs="Segoe Black"/>
      <w:b/>
      <w:bCs/>
      <w:smallCaps/>
      <w:color w:val="333333"/>
      <w:kern w:val="32"/>
      <w:sz w:val="32"/>
      <w:szCs w:val="32"/>
      <w:lang w:val="en-AU" w:eastAsia="ja-JP" w:bidi="ar-SA"/>
    </w:rPr>
  </w:style>
  <w:style w:type="character" w:customStyle="1" w:styleId="TG1Char">
    <w:name w:val="TG 1 Char"/>
    <w:basedOn w:val="1Char"/>
    <w:link w:val="TG1"/>
    <w:rsid w:val="00866F0D"/>
    <w:rPr>
      <w:rFonts w:asciiTheme="minorEastAsia" w:eastAsiaTheme="minorEastAsia" w:hAnsiTheme="minorEastAsia" w:cs="굴림"/>
      <w:b/>
      <w:bCs/>
      <w:smallCaps/>
      <w:color w:val="333333"/>
      <w:kern w:val="32"/>
      <w:sz w:val="32"/>
      <w:szCs w:val="32"/>
      <w:lang w:val="en-AU" w:eastAsia="ja-JP" w:bidi="ar-SA"/>
    </w:rPr>
  </w:style>
  <w:style w:type="character" w:customStyle="1" w:styleId="2Char">
    <w:name w:val="제목 2 Char"/>
    <w:basedOn w:val="a0"/>
    <w:link w:val="2"/>
    <w:rsid w:val="00E96286"/>
    <w:rPr>
      <w:rFonts w:ascii="Segoe" w:eastAsia="Segoe" w:hAnsi="Segoe" w:cs="Segoe"/>
      <w:b/>
      <w:bCs/>
      <w:color w:val="333333"/>
      <w:sz w:val="28"/>
      <w:szCs w:val="28"/>
      <w:lang w:val="en-AU" w:eastAsia="ja-JP" w:bidi="ar-SA"/>
    </w:rPr>
  </w:style>
  <w:style w:type="character" w:customStyle="1" w:styleId="TG2Char">
    <w:name w:val="TG 2 Char"/>
    <w:basedOn w:val="2Char"/>
    <w:link w:val="TG2"/>
    <w:rsid w:val="00E85C7F"/>
    <w:rPr>
      <w:rFonts w:asciiTheme="minorEastAsia" w:eastAsiaTheme="minorEastAsia" w:hAnsiTheme="minorEastAsia" w:cs="Segoe"/>
      <w:b w:val="0"/>
      <w:bCs/>
      <w:color w:val="333333"/>
      <w:sz w:val="28"/>
      <w:szCs w:val="18"/>
      <w:lang w:val="en-AU" w:eastAsia="ja-JP" w:bidi="ar-SA"/>
    </w:rPr>
  </w:style>
  <w:style w:type="character" w:customStyle="1" w:styleId="3Char">
    <w:name w:val="제목 3 Char"/>
    <w:basedOn w:val="a0"/>
    <w:link w:val="3"/>
    <w:rsid w:val="00E96286"/>
    <w:rPr>
      <w:rFonts w:ascii="Segoe Semibold" w:eastAsia="Segoe Semibold" w:hAnsi="Segoe Semibold" w:cs="Segoe Semibold"/>
      <w:color w:val="333333"/>
      <w:sz w:val="26"/>
      <w:szCs w:val="26"/>
      <w:lang w:val="en-AU" w:eastAsia="ja-JP" w:bidi="ar-SA"/>
    </w:rPr>
  </w:style>
  <w:style w:type="character" w:customStyle="1" w:styleId="TG3Char">
    <w:name w:val="TG 3 Char"/>
    <w:basedOn w:val="3Char"/>
    <w:link w:val="TG3"/>
    <w:rsid w:val="000E5216"/>
    <w:rPr>
      <w:rFonts w:ascii="Segoe Semibold" w:eastAsiaTheme="minorEastAsia" w:hAnsi="Segoe Semibold" w:cs="Segoe Semibold"/>
      <w:b/>
      <w:color w:val="333333"/>
      <w:sz w:val="26"/>
      <w:szCs w:val="26"/>
      <w:lang w:val="en-AU" w:eastAsia="ja-JP" w:bidi="ar-SA"/>
    </w:rPr>
  </w:style>
  <w:style w:type="paragraph" w:customStyle="1" w:styleId="TGTab3-6Cm">
    <w:name w:val="TG Tab 3 - 6Cm"/>
    <w:basedOn w:val="a"/>
    <w:link w:val="TGTab3-6CmChar"/>
    <w:autoRedefine/>
    <w:rsid w:val="00030B04"/>
    <w:pPr>
      <w:spacing w:after="120"/>
      <w:ind w:leftChars="600" w:left="600"/>
    </w:pPr>
    <w:rPr>
      <w:rFonts w:eastAsia="바탕"/>
      <w:lang w:eastAsia="ko-KR"/>
    </w:rPr>
  </w:style>
  <w:style w:type="character" w:customStyle="1" w:styleId="TGTab2-4CmChar">
    <w:name w:val="TG Tab 2 - 4Cm Char"/>
    <w:basedOn w:val="a0"/>
    <w:link w:val="TGTab2-4Cm"/>
    <w:rsid w:val="00857502"/>
    <w:rPr>
      <w:rFonts w:ascii="Segoe" w:eastAsia="Segoe" w:hAnsi="Segoe" w:cs="Segoe"/>
      <w:sz w:val="18"/>
      <w:szCs w:val="18"/>
      <w:lang w:val="en-AU" w:eastAsia="ja-JP"/>
    </w:rPr>
  </w:style>
  <w:style w:type="character" w:customStyle="1" w:styleId="TGTab3-6CmChar">
    <w:name w:val="TG Tab 3 - 6Cm Char"/>
    <w:basedOn w:val="a0"/>
    <w:link w:val="TGTab3-6Cm"/>
    <w:rsid w:val="00030B04"/>
    <w:rPr>
      <w:rFonts w:ascii="Segoe" w:eastAsia="바탕" w:hAnsi="Segoe" w:cs="Segoe"/>
      <w:lang w:val="en-AU" w:eastAsia="ko-KR" w:bidi="ar-SA"/>
    </w:rPr>
  </w:style>
  <w:style w:type="paragraph" w:styleId="aa">
    <w:name w:val="List Paragraph"/>
    <w:basedOn w:val="a"/>
    <w:uiPriority w:val="34"/>
    <w:qFormat/>
    <w:rsid w:val="00E04794"/>
    <w:pPr>
      <w:ind w:leftChars="400" w:left="800"/>
    </w:pPr>
  </w:style>
  <w:style w:type="table" w:styleId="21">
    <w:name w:val="Table Classic 2"/>
    <w:basedOn w:val="a1"/>
    <w:rsid w:val="00CE6E33"/>
    <w:pPr>
      <w:spacing w:before="120" w:after="60"/>
      <w:ind w:left="22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1"/>
    <w:rsid w:val="00CE6E33"/>
    <w:pPr>
      <w:spacing w:before="120" w:after="60"/>
      <w:ind w:left="227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1"/>
    <w:rsid w:val="00CE6E33"/>
    <w:pPr>
      <w:spacing w:before="120" w:after="60"/>
      <w:ind w:left="227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Normal (Web)"/>
    <w:basedOn w:val="a"/>
    <w:uiPriority w:val="99"/>
    <w:unhideWhenUsed/>
    <w:rsid w:val="00F65D45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  <w:lang w:val="en-US" w:eastAsia="ko-KR"/>
    </w:rPr>
  </w:style>
  <w:style w:type="table" w:styleId="11">
    <w:name w:val="Table Classic 1"/>
    <w:basedOn w:val="a1"/>
    <w:rsid w:val="002D5D5E"/>
    <w:pPr>
      <w:spacing w:before="120" w:after="60"/>
      <w:ind w:left="22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List 3"/>
    <w:basedOn w:val="a1"/>
    <w:rsid w:val="002D5D5E"/>
    <w:pPr>
      <w:spacing w:before="120" w:after="60"/>
      <w:ind w:left="227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밝은 목록 - 강조색 11"/>
    <w:basedOn w:val="a1"/>
    <w:uiPriority w:val="61"/>
    <w:rsid w:val="002D5D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917C84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  <w:lang w:val="en-US" w:eastAsia="ko-KR"/>
    </w:rPr>
  </w:style>
  <w:style w:type="table" w:customStyle="1" w:styleId="12">
    <w:name w:val="표 구분선1"/>
    <w:basedOn w:val="a1"/>
    <w:next w:val="a4"/>
    <w:uiPriority w:val="59"/>
    <w:rsid w:val="006B7B24"/>
    <w:pPr>
      <w:jc w:val="both"/>
    </w:pPr>
    <w:rPr>
      <w:rFonts w:ascii="맑은 고딕" w:eastAsia="맑은 고딕" w:hAnsi="맑은 고딕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1">
    <w:name w:val="Table Grid 8"/>
    <w:basedOn w:val="a1"/>
    <w:rsid w:val="004D3BCD"/>
    <w:pPr>
      <w:spacing w:before="120" w:after="60"/>
      <w:ind w:left="22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No Spacing"/>
    <w:link w:val="Char1"/>
    <w:uiPriority w:val="1"/>
    <w:qFormat/>
    <w:rsid w:val="00832BBD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간격 없음 Char"/>
    <w:basedOn w:val="a0"/>
    <w:link w:val="ac"/>
    <w:uiPriority w:val="1"/>
    <w:rsid w:val="00832BBD"/>
    <w:rPr>
      <w:rFonts w:asciiTheme="minorHAnsi" w:eastAsiaTheme="minorEastAsia" w:hAnsiTheme="minorHAnsi" w:cstheme="minorBidi"/>
      <w:sz w:val="22"/>
      <w:szCs w:val="22"/>
    </w:rPr>
  </w:style>
  <w:style w:type="character" w:styleId="ad">
    <w:name w:val="Placeholder Text"/>
    <w:basedOn w:val="a0"/>
    <w:uiPriority w:val="99"/>
    <w:semiHidden/>
    <w:rsid w:val="00A33E89"/>
    <w:rPr>
      <w:color w:val="808080"/>
    </w:rPr>
  </w:style>
  <w:style w:type="table" w:styleId="-1">
    <w:name w:val="Light List Accent 1"/>
    <w:basedOn w:val="a1"/>
    <w:uiPriority w:val="61"/>
    <w:rsid w:val="007B13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G1-">
    <w:name w:val="TG 1 - 본문"/>
    <w:basedOn w:val="a"/>
    <w:rsid w:val="00F97442"/>
    <w:pPr>
      <w:spacing w:before="0" w:after="200" w:line="276" w:lineRule="auto"/>
      <w:ind w:left="0"/>
    </w:pPr>
    <w:rPr>
      <w:rFonts w:asciiTheme="minorHAnsi" w:eastAsia="맑은 고딕" w:hAnsiTheme="minorHAnsi" w:cstheme="minorBidi"/>
      <w:szCs w:val="22"/>
      <w:lang w:val="en-US" w:eastAsia="ko-KR"/>
    </w:rPr>
  </w:style>
  <w:style w:type="character" w:styleId="ae">
    <w:name w:val="Strong"/>
    <w:basedOn w:val="a0"/>
    <w:uiPriority w:val="22"/>
    <w:qFormat/>
    <w:rsid w:val="00635D9A"/>
    <w:rPr>
      <w:b/>
      <w:bCs/>
    </w:rPr>
  </w:style>
  <w:style w:type="paragraph" w:styleId="af">
    <w:name w:val="Date"/>
    <w:basedOn w:val="a"/>
    <w:next w:val="a"/>
    <w:link w:val="Char2"/>
    <w:rsid w:val="001C3536"/>
  </w:style>
  <w:style w:type="character" w:customStyle="1" w:styleId="Char2">
    <w:name w:val="날짜 Char"/>
    <w:basedOn w:val="a0"/>
    <w:link w:val="af"/>
    <w:rsid w:val="001C3536"/>
    <w:rPr>
      <w:rFonts w:ascii="Segoe" w:eastAsiaTheme="minorEastAsia" w:hAnsi="Segoe" w:cs="Segoe"/>
      <w:lang w:val="en-AU" w:eastAsia="ja-JP"/>
    </w:r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rsid w:val="00416F85"/>
    <w:pPr>
      <w:pBdr>
        <w:top w:val="single" w:sz="6" w:space="1" w:color="auto"/>
      </w:pBdr>
      <w:spacing w:before="0" w:after="0"/>
      <w:ind w:left="0"/>
      <w:jc w:val="center"/>
    </w:pPr>
    <w:rPr>
      <w:rFonts w:ascii="Arial" w:eastAsia="굴림" w:hAnsi="Arial" w:cs="Arial"/>
      <w:vanish/>
      <w:sz w:val="16"/>
      <w:szCs w:val="16"/>
      <w:lang w:val="en-US" w:eastAsia="ko-KR"/>
    </w:rPr>
  </w:style>
  <w:style w:type="character" w:customStyle="1" w:styleId="z-Char">
    <w:name w:val="z-양식의 맨 아래 Char"/>
    <w:basedOn w:val="a0"/>
    <w:link w:val="z-"/>
    <w:uiPriority w:val="99"/>
    <w:semiHidden/>
    <w:rsid w:val="00416F85"/>
    <w:rPr>
      <w:rFonts w:ascii="Arial" w:eastAsia="굴림" w:hAnsi="Arial" w:cs="Arial"/>
      <w:vanish/>
      <w:sz w:val="16"/>
      <w:szCs w:val="16"/>
    </w:rPr>
  </w:style>
  <w:style w:type="character" w:styleId="af0">
    <w:name w:val="FollowedHyperlink"/>
    <w:basedOn w:val="a0"/>
    <w:semiHidden/>
    <w:unhideWhenUsed/>
    <w:rsid w:val="00C02A35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02A3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E3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1E01"/>
    <w:rPr>
      <w:rFonts w:ascii="굴림체" w:eastAsia="굴림체" w:hAnsi="굴림체" w:cs="굴림체"/>
      <w:sz w:val="24"/>
      <w:szCs w:val="24"/>
    </w:rPr>
  </w:style>
  <w:style w:type="character" w:customStyle="1" w:styleId="nt">
    <w:name w:val="nt"/>
    <w:basedOn w:val="a0"/>
    <w:rsid w:val="00E31E01"/>
  </w:style>
  <w:style w:type="character" w:customStyle="1" w:styleId="p">
    <w:name w:val="p"/>
    <w:basedOn w:val="a0"/>
    <w:rsid w:val="00E31E01"/>
  </w:style>
  <w:style w:type="character" w:customStyle="1" w:styleId="w">
    <w:name w:val="w"/>
    <w:basedOn w:val="a0"/>
    <w:rsid w:val="00E31E01"/>
  </w:style>
  <w:style w:type="character" w:customStyle="1" w:styleId="l">
    <w:name w:val="l"/>
    <w:basedOn w:val="a0"/>
    <w:rsid w:val="00E31E01"/>
  </w:style>
  <w:style w:type="character" w:customStyle="1" w:styleId="s">
    <w:name w:val="s"/>
    <w:basedOn w:val="a0"/>
    <w:rsid w:val="00E31E01"/>
  </w:style>
  <w:style w:type="character" w:customStyle="1" w:styleId="c1">
    <w:name w:val="c1"/>
    <w:basedOn w:val="a0"/>
    <w:rsid w:val="00E31E01"/>
  </w:style>
  <w:style w:type="character" w:customStyle="1" w:styleId="nv">
    <w:name w:val="nv"/>
    <w:basedOn w:val="a0"/>
    <w:rsid w:val="00E31E01"/>
  </w:style>
  <w:style w:type="character" w:customStyle="1" w:styleId="ui-provider">
    <w:name w:val="ui-provider"/>
    <w:basedOn w:val="a0"/>
    <w:rsid w:val="0021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40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59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4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8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94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09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3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3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5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8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6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3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5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0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6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55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716">
          <w:marLeft w:val="41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488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034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62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6899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496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265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90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757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246">
          <w:marLeft w:val="41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376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732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00">
          <w:marLeft w:val="85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6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8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8969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1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7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5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6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1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5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4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0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2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2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9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5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15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8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2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8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8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7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896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11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3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38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7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49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4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6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3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223">
          <w:marLeft w:val="288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4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6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1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3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2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21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367">
          <w:marLeft w:val="0"/>
          <w:marRight w:val="0"/>
          <w:marTop w:val="0"/>
          <w:marBottom w:val="0"/>
          <w:divBdr>
            <w:top w:val="single" w:sz="6" w:space="0" w:color="678FC2"/>
            <w:left w:val="single" w:sz="6" w:space="0" w:color="678FC2"/>
            <w:bottom w:val="single" w:sz="6" w:space="0" w:color="678FC2"/>
            <w:right w:val="single" w:sz="6" w:space="0" w:color="678FC2"/>
          </w:divBdr>
          <w:divsChild>
            <w:div w:id="15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262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s://enterprise.github.com/releases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help.ubuntu.com/community/LocalAptGetRepository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2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@%20work\Templates\documentbas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AAA34C-14F2-4761-9523-B2BBAE44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documentbase.dot</Template>
  <TotalTime>4</TotalTime>
  <Pages>18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>frank@tangunsoft.com</Manager>
  <Company>Tangunsoft Co., Ltd.</Company>
  <LinksUpToDate>false</LinksUpToDate>
  <CharactersWithSpaces>5639</CharactersWithSpaces>
  <SharedDoc>false</SharedDoc>
  <HLinks>
    <vt:vector size="936" baseType="variant">
      <vt:variant>
        <vt:i4>2031677</vt:i4>
      </vt:variant>
      <vt:variant>
        <vt:i4>937</vt:i4>
      </vt:variant>
      <vt:variant>
        <vt:i4>0</vt:i4>
      </vt:variant>
      <vt:variant>
        <vt:i4>5</vt:i4>
      </vt:variant>
      <vt:variant>
        <vt:lpwstr/>
      </vt:variant>
      <vt:variant>
        <vt:lpwstr>_Toc149377281</vt:lpwstr>
      </vt:variant>
      <vt:variant>
        <vt:i4>2031677</vt:i4>
      </vt:variant>
      <vt:variant>
        <vt:i4>931</vt:i4>
      </vt:variant>
      <vt:variant>
        <vt:i4>0</vt:i4>
      </vt:variant>
      <vt:variant>
        <vt:i4>5</vt:i4>
      </vt:variant>
      <vt:variant>
        <vt:lpwstr/>
      </vt:variant>
      <vt:variant>
        <vt:lpwstr>_Toc149377280</vt:lpwstr>
      </vt:variant>
      <vt:variant>
        <vt:i4>1048637</vt:i4>
      </vt:variant>
      <vt:variant>
        <vt:i4>925</vt:i4>
      </vt:variant>
      <vt:variant>
        <vt:i4>0</vt:i4>
      </vt:variant>
      <vt:variant>
        <vt:i4>5</vt:i4>
      </vt:variant>
      <vt:variant>
        <vt:lpwstr/>
      </vt:variant>
      <vt:variant>
        <vt:lpwstr>_Toc149377279</vt:lpwstr>
      </vt:variant>
      <vt:variant>
        <vt:i4>1048637</vt:i4>
      </vt:variant>
      <vt:variant>
        <vt:i4>919</vt:i4>
      </vt:variant>
      <vt:variant>
        <vt:i4>0</vt:i4>
      </vt:variant>
      <vt:variant>
        <vt:i4>5</vt:i4>
      </vt:variant>
      <vt:variant>
        <vt:lpwstr/>
      </vt:variant>
      <vt:variant>
        <vt:lpwstr>_Toc149377278</vt:lpwstr>
      </vt:variant>
      <vt:variant>
        <vt:i4>1048637</vt:i4>
      </vt:variant>
      <vt:variant>
        <vt:i4>913</vt:i4>
      </vt:variant>
      <vt:variant>
        <vt:i4>0</vt:i4>
      </vt:variant>
      <vt:variant>
        <vt:i4>5</vt:i4>
      </vt:variant>
      <vt:variant>
        <vt:lpwstr/>
      </vt:variant>
      <vt:variant>
        <vt:lpwstr>_Toc149377277</vt:lpwstr>
      </vt:variant>
      <vt:variant>
        <vt:i4>1048637</vt:i4>
      </vt:variant>
      <vt:variant>
        <vt:i4>907</vt:i4>
      </vt:variant>
      <vt:variant>
        <vt:i4>0</vt:i4>
      </vt:variant>
      <vt:variant>
        <vt:i4>5</vt:i4>
      </vt:variant>
      <vt:variant>
        <vt:lpwstr/>
      </vt:variant>
      <vt:variant>
        <vt:lpwstr>_Toc149377276</vt:lpwstr>
      </vt:variant>
      <vt:variant>
        <vt:i4>1048637</vt:i4>
      </vt:variant>
      <vt:variant>
        <vt:i4>901</vt:i4>
      </vt:variant>
      <vt:variant>
        <vt:i4>0</vt:i4>
      </vt:variant>
      <vt:variant>
        <vt:i4>5</vt:i4>
      </vt:variant>
      <vt:variant>
        <vt:lpwstr/>
      </vt:variant>
      <vt:variant>
        <vt:lpwstr>_Toc149377275</vt:lpwstr>
      </vt:variant>
      <vt:variant>
        <vt:i4>1048637</vt:i4>
      </vt:variant>
      <vt:variant>
        <vt:i4>895</vt:i4>
      </vt:variant>
      <vt:variant>
        <vt:i4>0</vt:i4>
      </vt:variant>
      <vt:variant>
        <vt:i4>5</vt:i4>
      </vt:variant>
      <vt:variant>
        <vt:lpwstr/>
      </vt:variant>
      <vt:variant>
        <vt:lpwstr>_Toc149377274</vt:lpwstr>
      </vt:variant>
      <vt:variant>
        <vt:i4>1048637</vt:i4>
      </vt:variant>
      <vt:variant>
        <vt:i4>889</vt:i4>
      </vt:variant>
      <vt:variant>
        <vt:i4>0</vt:i4>
      </vt:variant>
      <vt:variant>
        <vt:i4>5</vt:i4>
      </vt:variant>
      <vt:variant>
        <vt:lpwstr/>
      </vt:variant>
      <vt:variant>
        <vt:lpwstr>_Toc149377273</vt:lpwstr>
      </vt:variant>
      <vt:variant>
        <vt:i4>1048637</vt:i4>
      </vt:variant>
      <vt:variant>
        <vt:i4>883</vt:i4>
      </vt:variant>
      <vt:variant>
        <vt:i4>0</vt:i4>
      </vt:variant>
      <vt:variant>
        <vt:i4>5</vt:i4>
      </vt:variant>
      <vt:variant>
        <vt:lpwstr/>
      </vt:variant>
      <vt:variant>
        <vt:lpwstr>_Toc149377272</vt:lpwstr>
      </vt:variant>
      <vt:variant>
        <vt:i4>1048637</vt:i4>
      </vt:variant>
      <vt:variant>
        <vt:i4>877</vt:i4>
      </vt:variant>
      <vt:variant>
        <vt:i4>0</vt:i4>
      </vt:variant>
      <vt:variant>
        <vt:i4>5</vt:i4>
      </vt:variant>
      <vt:variant>
        <vt:lpwstr/>
      </vt:variant>
      <vt:variant>
        <vt:lpwstr>_Toc149377271</vt:lpwstr>
      </vt:variant>
      <vt:variant>
        <vt:i4>1048637</vt:i4>
      </vt:variant>
      <vt:variant>
        <vt:i4>871</vt:i4>
      </vt:variant>
      <vt:variant>
        <vt:i4>0</vt:i4>
      </vt:variant>
      <vt:variant>
        <vt:i4>5</vt:i4>
      </vt:variant>
      <vt:variant>
        <vt:lpwstr/>
      </vt:variant>
      <vt:variant>
        <vt:lpwstr>_Toc149377270</vt:lpwstr>
      </vt:variant>
      <vt:variant>
        <vt:i4>1114173</vt:i4>
      </vt:variant>
      <vt:variant>
        <vt:i4>865</vt:i4>
      </vt:variant>
      <vt:variant>
        <vt:i4>0</vt:i4>
      </vt:variant>
      <vt:variant>
        <vt:i4>5</vt:i4>
      </vt:variant>
      <vt:variant>
        <vt:lpwstr/>
      </vt:variant>
      <vt:variant>
        <vt:lpwstr>_Toc149377269</vt:lpwstr>
      </vt:variant>
      <vt:variant>
        <vt:i4>1114173</vt:i4>
      </vt:variant>
      <vt:variant>
        <vt:i4>859</vt:i4>
      </vt:variant>
      <vt:variant>
        <vt:i4>0</vt:i4>
      </vt:variant>
      <vt:variant>
        <vt:i4>5</vt:i4>
      </vt:variant>
      <vt:variant>
        <vt:lpwstr/>
      </vt:variant>
      <vt:variant>
        <vt:lpwstr>_Toc149377268</vt:lpwstr>
      </vt:variant>
      <vt:variant>
        <vt:i4>1114173</vt:i4>
      </vt:variant>
      <vt:variant>
        <vt:i4>853</vt:i4>
      </vt:variant>
      <vt:variant>
        <vt:i4>0</vt:i4>
      </vt:variant>
      <vt:variant>
        <vt:i4>5</vt:i4>
      </vt:variant>
      <vt:variant>
        <vt:lpwstr/>
      </vt:variant>
      <vt:variant>
        <vt:lpwstr>_Toc149377267</vt:lpwstr>
      </vt:variant>
      <vt:variant>
        <vt:i4>1114173</vt:i4>
      </vt:variant>
      <vt:variant>
        <vt:i4>847</vt:i4>
      </vt:variant>
      <vt:variant>
        <vt:i4>0</vt:i4>
      </vt:variant>
      <vt:variant>
        <vt:i4>5</vt:i4>
      </vt:variant>
      <vt:variant>
        <vt:lpwstr/>
      </vt:variant>
      <vt:variant>
        <vt:lpwstr>_Toc149377266</vt:lpwstr>
      </vt:variant>
      <vt:variant>
        <vt:i4>1114173</vt:i4>
      </vt:variant>
      <vt:variant>
        <vt:i4>841</vt:i4>
      </vt:variant>
      <vt:variant>
        <vt:i4>0</vt:i4>
      </vt:variant>
      <vt:variant>
        <vt:i4>5</vt:i4>
      </vt:variant>
      <vt:variant>
        <vt:lpwstr/>
      </vt:variant>
      <vt:variant>
        <vt:lpwstr>_Toc149377265</vt:lpwstr>
      </vt:variant>
      <vt:variant>
        <vt:i4>1114173</vt:i4>
      </vt:variant>
      <vt:variant>
        <vt:i4>835</vt:i4>
      </vt:variant>
      <vt:variant>
        <vt:i4>0</vt:i4>
      </vt:variant>
      <vt:variant>
        <vt:i4>5</vt:i4>
      </vt:variant>
      <vt:variant>
        <vt:lpwstr/>
      </vt:variant>
      <vt:variant>
        <vt:lpwstr>_Toc149377264</vt:lpwstr>
      </vt:variant>
      <vt:variant>
        <vt:i4>1114173</vt:i4>
      </vt:variant>
      <vt:variant>
        <vt:i4>829</vt:i4>
      </vt:variant>
      <vt:variant>
        <vt:i4>0</vt:i4>
      </vt:variant>
      <vt:variant>
        <vt:i4>5</vt:i4>
      </vt:variant>
      <vt:variant>
        <vt:lpwstr/>
      </vt:variant>
      <vt:variant>
        <vt:lpwstr>_Toc149377263</vt:lpwstr>
      </vt:variant>
      <vt:variant>
        <vt:i4>1114173</vt:i4>
      </vt:variant>
      <vt:variant>
        <vt:i4>823</vt:i4>
      </vt:variant>
      <vt:variant>
        <vt:i4>0</vt:i4>
      </vt:variant>
      <vt:variant>
        <vt:i4>5</vt:i4>
      </vt:variant>
      <vt:variant>
        <vt:lpwstr/>
      </vt:variant>
      <vt:variant>
        <vt:lpwstr>_Toc149377262</vt:lpwstr>
      </vt:variant>
      <vt:variant>
        <vt:i4>1114173</vt:i4>
      </vt:variant>
      <vt:variant>
        <vt:i4>817</vt:i4>
      </vt:variant>
      <vt:variant>
        <vt:i4>0</vt:i4>
      </vt:variant>
      <vt:variant>
        <vt:i4>5</vt:i4>
      </vt:variant>
      <vt:variant>
        <vt:lpwstr/>
      </vt:variant>
      <vt:variant>
        <vt:lpwstr>_Toc149377261</vt:lpwstr>
      </vt:variant>
      <vt:variant>
        <vt:i4>1114173</vt:i4>
      </vt:variant>
      <vt:variant>
        <vt:i4>811</vt:i4>
      </vt:variant>
      <vt:variant>
        <vt:i4>0</vt:i4>
      </vt:variant>
      <vt:variant>
        <vt:i4>5</vt:i4>
      </vt:variant>
      <vt:variant>
        <vt:lpwstr/>
      </vt:variant>
      <vt:variant>
        <vt:lpwstr>_Toc149377260</vt:lpwstr>
      </vt:variant>
      <vt:variant>
        <vt:i4>1179709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_Toc149377259</vt:lpwstr>
      </vt:variant>
      <vt:variant>
        <vt:i4>1179709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_Toc149377258</vt:lpwstr>
      </vt:variant>
      <vt:variant>
        <vt:i4>1179709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_Toc149377257</vt:lpwstr>
      </vt:variant>
      <vt:variant>
        <vt:i4>1179709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_Toc149377256</vt:lpwstr>
      </vt:variant>
      <vt:variant>
        <vt:i4>1179709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_Toc149377255</vt:lpwstr>
      </vt:variant>
      <vt:variant>
        <vt:i4>1179709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_Toc149377254</vt:lpwstr>
      </vt:variant>
      <vt:variant>
        <vt:i4>1179709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_Toc149377253</vt:lpwstr>
      </vt:variant>
      <vt:variant>
        <vt:i4>1179709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_Toc149377252</vt:lpwstr>
      </vt:variant>
      <vt:variant>
        <vt:i4>1179709</vt:i4>
      </vt:variant>
      <vt:variant>
        <vt:i4>757</vt:i4>
      </vt:variant>
      <vt:variant>
        <vt:i4>0</vt:i4>
      </vt:variant>
      <vt:variant>
        <vt:i4>5</vt:i4>
      </vt:variant>
      <vt:variant>
        <vt:lpwstr/>
      </vt:variant>
      <vt:variant>
        <vt:lpwstr>_Toc149377251</vt:lpwstr>
      </vt:variant>
      <vt:variant>
        <vt:i4>1179709</vt:i4>
      </vt:variant>
      <vt:variant>
        <vt:i4>751</vt:i4>
      </vt:variant>
      <vt:variant>
        <vt:i4>0</vt:i4>
      </vt:variant>
      <vt:variant>
        <vt:i4>5</vt:i4>
      </vt:variant>
      <vt:variant>
        <vt:lpwstr/>
      </vt:variant>
      <vt:variant>
        <vt:lpwstr>_Toc149377250</vt:lpwstr>
      </vt:variant>
      <vt:variant>
        <vt:i4>1245245</vt:i4>
      </vt:variant>
      <vt:variant>
        <vt:i4>745</vt:i4>
      </vt:variant>
      <vt:variant>
        <vt:i4>0</vt:i4>
      </vt:variant>
      <vt:variant>
        <vt:i4>5</vt:i4>
      </vt:variant>
      <vt:variant>
        <vt:lpwstr/>
      </vt:variant>
      <vt:variant>
        <vt:lpwstr>_Toc149377249</vt:lpwstr>
      </vt:variant>
      <vt:variant>
        <vt:i4>1245245</vt:i4>
      </vt:variant>
      <vt:variant>
        <vt:i4>739</vt:i4>
      </vt:variant>
      <vt:variant>
        <vt:i4>0</vt:i4>
      </vt:variant>
      <vt:variant>
        <vt:i4>5</vt:i4>
      </vt:variant>
      <vt:variant>
        <vt:lpwstr/>
      </vt:variant>
      <vt:variant>
        <vt:lpwstr>_Toc149377248</vt:lpwstr>
      </vt:variant>
      <vt:variant>
        <vt:i4>1245245</vt:i4>
      </vt:variant>
      <vt:variant>
        <vt:i4>733</vt:i4>
      </vt:variant>
      <vt:variant>
        <vt:i4>0</vt:i4>
      </vt:variant>
      <vt:variant>
        <vt:i4>5</vt:i4>
      </vt:variant>
      <vt:variant>
        <vt:lpwstr/>
      </vt:variant>
      <vt:variant>
        <vt:lpwstr>_Toc149377247</vt:lpwstr>
      </vt:variant>
      <vt:variant>
        <vt:i4>1245245</vt:i4>
      </vt:variant>
      <vt:variant>
        <vt:i4>727</vt:i4>
      </vt:variant>
      <vt:variant>
        <vt:i4>0</vt:i4>
      </vt:variant>
      <vt:variant>
        <vt:i4>5</vt:i4>
      </vt:variant>
      <vt:variant>
        <vt:lpwstr/>
      </vt:variant>
      <vt:variant>
        <vt:lpwstr>_Toc149377246</vt:lpwstr>
      </vt:variant>
      <vt:variant>
        <vt:i4>1245245</vt:i4>
      </vt:variant>
      <vt:variant>
        <vt:i4>721</vt:i4>
      </vt:variant>
      <vt:variant>
        <vt:i4>0</vt:i4>
      </vt:variant>
      <vt:variant>
        <vt:i4>5</vt:i4>
      </vt:variant>
      <vt:variant>
        <vt:lpwstr/>
      </vt:variant>
      <vt:variant>
        <vt:lpwstr>_Toc149377245</vt:lpwstr>
      </vt:variant>
      <vt:variant>
        <vt:i4>1245245</vt:i4>
      </vt:variant>
      <vt:variant>
        <vt:i4>715</vt:i4>
      </vt:variant>
      <vt:variant>
        <vt:i4>0</vt:i4>
      </vt:variant>
      <vt:variant>
        <vt:i4>5</vt:i4>
      </vt:variant>
      <vt:variant>
        <vt:lpwstr/>
      </vt:variant>
      <vt:variant>
        <vt:lpwstr>_Toc149377244</vt:lpwstr>
      </vt:variant>
      <vt:variant>
        <vt:i4>1245245</vt:i4>
      </vt:variant>
      <vt:variant>
        <vt:i4>709</vt:i4>
      </vt:variant>
      <vt:variant>
        <vt:i4>0</vt:i4>
      </vt:variant>
      <vt:variant>
        <vt:i4>5</vt:i4>
      </vt:variant>
      <vt:variant>
        <vt:lpwstr/>
      </vt:variant>
      <vt:variant>
        <vt:lpwstr>_Toc149377243</vt:lpwstr>
      </vt:variant>
      <vt:variant>
        <vt:i4>1245245</vt:i4>
      </vt:variant>
      <vt:variant>
        <vt:i4>703</vt:i4>
      </vt:variant>
      <vt:variant>
        <vt:i4>0</vt:i4>
      </vt:variant>
      <vt:variant>
        <vt:i4>5</vt:i4>
      </vt:variant>
      <vt:variant>
        <vt:lpwstr/>
      </vt:variant>
      <vt:variant>
        <vt:lpwstr>_Toc149377242</vt:lpwstr>
      </vt:variant>
      <vt:variant>
        <vt:i4>1245245</vt:i4>
      </vt:variant>
      <vt:variant>
        <vt:i4>697</vt:i4>
      </vt:variant>
      <vt:variant>
        <vt:i4>0</vt:i4>
      </vt:variant>
      <vt:variant>
        <vt:i4>5</vt:i4>
      </vt:variant>
      <vt:variant>
        <vt:lpwstr/>
      </vt:variant>
      <vt:variant>
        <vt:lpwstr>_Toc149377241</vt:lpwstr>
      </vt:variant>
      <vt:variant>
        <vt:i4>1245245</vt:i4>
      </vt:variant>
      <vt:variant>
        <vt:i4>691</vt:i4>
      </vt:variant>
      <vt:variant>
        <vt:i4>0</vt:i4>
      </vt:variant>
      <vt:variant>
        <vt:i4>5</vt:i4>
      </vt:variant>
      <vt:variant>
        <vt:lpwstr/>
      </vt:variant>
      <vt:variant>
        <vt:lpwstr>_Toc149377240</vt:lpwstr>
      </vt:variant>
      <vt:variant>
        <vt:i4>1310781</vt:i4>
      </vt:variant>
      <vt:variant>
        <vt:i4>685</vt:i4>
      </vt:variant>
      <vt:variant>
        <vt:i4>0</vt:i4>
      </vt:variant>
      <vt:variant>
        <vt:i4>5</vt:i4>
      </vt:variant>
      <vt:variant>
        <vt:lpwstr/>
      </vt:variant>
      <vt:variant>
        <vt:lpwstr>_Toc149377239</vt:lpwstr>
      </vt:variant>
      <vt:variant>
        <vt:i4>1310781</vt:i4>
      </vt:variant>
      <vt:variant>
        <vt:i4>679</vt:i4>
      </vt:variant>
      <vt:variant>
        <vt:i4>0</vt:i4>
      </vt:variant>
      <vt:variant>
        <vt:i4>5</vt:i4>
      </vt:variant>
      <vt:variant>
        <vt:lpwstr/>
      </vt:variant>
      <vt:variant>
        <vt:lpwstr>_Toc149377238</vt:lpwstr>
      </vt:variant>
      <vt:variant>
        <vt:i4>1310781</vt:i4>
      </vt:variant>
      <vt:variant>
        <vt:i4>673</vt:i4>
      </vt:variant>
      <vt:variant>
        <vt:i4>0</vt:i4>
      </vt:variant>
      <vt:variant>
        <vt:i4>5</vt:i4>
      </vt:variant>
      <vt:variant>
        <vt:lpwstr/>
      </vt:variant>
      <vt:variant>
        <vt:lpwstr>_Toc149377237</vt:lpwstr>
      </vt:variant>
      <vt:variant>
        <vt:i4>1310781</vt:i4>
      </vt:variant>
      <vt:variant>
        <vt:i4>667</vt:i4>
      </vt:variant>
      <vt:variant>
        <vt:i4>0</vt:i4>
      </vt:variant>
      <vt:variant>
        <vt:i4>5</vt:i4>
      </vt:variant>
      <vt:variant>
        <vt:lpwstr/>
      </vt:variant>
      <vt:variant>
        <vt:lpwstr>_Toc149377236</vt:lpwstr>
      </vt:variant>
      <vt:variant>
        <vt:i4>1310781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_Toc149377235</vt:lpwstr>
      </vt:variant>
      <vt:variant>
        <vt:i4>1310781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_Toc149377234</vt:lpwstr>
      </vt:variant>
      <vt:variant>
        <vt:i4>1310781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_Toc149377233</vt:lpwstr>
      </vt:variant>
      <vt:variant>
        <vt:i4>1310781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_Toc149377232</vt:lpwstr>
      </vt:variant>
      <vt:variant>
        <vt:i4>1310781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_Toc149377231</vt:lpwstr>
      </vt:variant>
      <vt:variant>
        <vt:i4>1310781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_Toc149377230</vt:lpwstr>
      </vt:variant>
      <vt:variant>
        <vt:i4>1376317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_Toc149377229</vt:lpwstr>
      </vt:variant>
      <vt:variant>
        <vt:i4>1376317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_Toc149377228</vt:lpwstr>
      </vt:variant>
      <vt:variant>
        <vt:i4>1376317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_Toc149377227</vt:lpwstr>
      </vt:variant>
      <vt:variant>
        <vt:i4>1376317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_Toc149377226</vt:lpwstr>
      </vt:variant>
      <vt:variant>
        <vt:i4>1376317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_Toc149377225</vt:lpwstr>
      </vt:variant>
      <vt:variant>
        <vt:i4>1376317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_Toc149377224</vt:lpwstr>
      </vt:variant>
      <vt:variant>
        <vt:i4>1376317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_Toc149377223</vt:lpwstr>
      </vt:variant>
      <vt:variant>
        <vt:i4>1376317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_Toc149377222</vt:lpwstr>
      </vt:variant>
      <vt:variant>
        <vt:i4>1376317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_Toc149377221</vt:lpwstr>
      </vt:variant>
      <vt:variant>
        <vt:i4>1376317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_Toc149377220</vt:lpwstr>
      </vt:variant>
      <vt:variant>
        <vt:i4>1441853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_Toc149377219</vt:lpwstr>
      </vt:variant>
      <vt:variant>
        <vt:i4>1441853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_Toc149377218</vt:lpwstr>
      </vt:variant>
      <vt:variant>
        <vt:i4>1441853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_Toc149377217</vt:lpwstr>
      </vt:variant>
      <vt:variant>
        <vt:i4>1441853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_Toc149377216</vt:lpwstr>
      </vt:variant>
      <vt:variant>
        <vt:i4>1441853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_Toc149377215</vt:lpwstr>
      </vt:variant>
      <vt:variant>
        <vt:i4>1441853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_Toc149377214</vt:lpwstr>
      </vt:variant>
      <vt:variant>
        <vt:i4>1441853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_Toc149377213</vt:lpwstr>
      </vt:variant>
      <vt:variant>
        <vt:i4>1441853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_Toc149377212</vt:lpwstr>
      </vt:variant>
      <vt:variant>
        <vt:i4>1441853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_Toc149377211</vt:lpwstr>
      </vt:variant>
      <vt:variant>
        <vt:i4>1441853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_Toc149377210</vt:lpwstr>
      </vt:variant>
      <vt:variant>
        <vt:i4>1507389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_Toc149377209</vt:lpwstr>
      </vt:variant>
      <vt:variant>
        <vt:i4>1507389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_Toc149377208</vt:lpwstr>
      </vt:variant>
      <vt:variant>
        <vt:i4>1507389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_Toc149377207</vt:lpwstr>
      </vt:variant>
      <vt:variant>
        <vt:i4>1507389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_Toc149377206</vt:lpwstr>
      </vt:variant>
      <vt:variant>
        <vt:i4>1507389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_Toc149377205</vt:lpwstr>
      </vt:variant>
      <vt:variant>
        <vt:i4>1507389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_Toc149377204</vt:lpwstr>
      </vt:variant>
      <vt:variant>
        <vt:i4>1507389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_Toc149377203</vt:lpwstr>
      </vt:variant>
      <vt:variant>
        <vt:i4>1507389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_Toc149377202</vt:lpwstr>
      </vt:variant>
      <vt:variant>
        <vt:i4>1507389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_Toc149377201</vt:lpwstr>
      </vt:variant>
      <vt:variant>
        <vt:i4>1507389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_Toc149377200</vt:lpwstr>
      </vt:variant>
      <vt:variant>
        <vt:i4>1966142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_Toc149377199</vt:lpwstr>
      </vt:variant>
      <vt:variant>
        <vt:i4>1966142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_Toc149377198</vt:lpwstr>
      </vt:variant>
      <vt:variant>
        <vt:i4>1966142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_Toc149377197</vt:lpwstr>
      </vt:variant>
      <vt:variant>
        <vt:i4>1966142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_Toc149377196</vt:lpwstr>
      </vt:variant>
      <vt:variant>
        <vt:i4>1966142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_Toc149377195</vt:lpwstr>
      </vt:variant>
      <vt:variant>
        <vt:i4>1966142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_Toc149377194</vt:lpwstr>
      </vt:variant>
      <vt:variant>
        <vt:i4>1966142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_Toc149377193</vt:lpwstr>
      </vt:variant>
      <vt:variant>
        <vt:i4>1966142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_Toc149377192</vt:lpwstr>
      </vt:variant>
      <vt:variant>
        <vt:i4>1966142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_Toc149377191</vt:lpwstr>
      </vt:variant>
      <vt:variant>
        <vt:i4>1966142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_Toc149377190</vt:lpwstr>
      </vt:variant>
      <vt:variant>
        <vt:i4>2031678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_Toc149377189</vt:lpwstr>
      </vt:variant>
      <vt:variant>
        <vt:i4>2031678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_Toc149377188</vt:lpwstr>
      </vt:variant>
      <vt:variant>
        <vt:i4>2031678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_Toc149377187</vt:lpwstr>
      </vt:variant>
      <vt:variant>
        <vt:i4>2031678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_Toc149377186</vt:lpwstr>
      </vt:variant>
      <vt:variant>
        <vt:i4>2031678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_Toc149377185</vt:lpwstr>
      </vt:variant>
      <vt:variant>
        <vt:i4>2031678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_Toc149377184</vt:lpwstr>
      </vt:variant>
      <vt:variant>
        <vt:i4>2031678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_Toc149377183</vt:lpwstr>
      </vt:variant>
      <vt:variant>
        <vt:i4>2031678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_Toc149377182</vt:lpwstr>
      </vt:variant>
      <vt:variant>
        <vt:i4>2031678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_Toc149377181</vt:lpwstr>
      </vt:variant>
      <vt:variant>
        <vt:i4>2031678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_Toc149377180</vt:lpwstr>
      </vt:variant>
      <vt:variant>
        <vt:i4>1048638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_Toc149377179</vt:lpwstr>
      </vt:variant>
      <vt:variant>
        <vt:i4>1048638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_Toc149377178</vt:lpwstr>
      </vt:variant>
      <vt:variant>
        <vt:i4>1048638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_Toc149377177</vt:lpwstr>
      </vt:variant>
      <vt:variant>
        <vt:i4>1048638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_Toc149377176</vt:lpwstr>
      </vt:variant>
      <vt:variant>
        <vt:i4>1048638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_Toc149377175</vt:lpwstr>
      </vt:variant>
      <vt:variant>
        <vt:i4>1048638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_Toc149377174</vt:lpwstr>
      </vt:variant>
      <vt:variant>
        <vt:i4>1048638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_Toc149377173</vt:lpwstr>
      </vt:variant>
      <vt:variant>
        <vt:i4>1048638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_Toc149377172</vt:lpwstr>
      </vt:variant>
      <vt:variant>
        <vt:i4>1048638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_Toc149377171</vt:lpwstr>
      </vt:variant>
      <vt:variant>
        <vt:i4>1048638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_Toc149377170</vt:lpwstr>
      </vt:variant>
      <vt:variant>
        <vt:i4>1114174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_Toc149377169</vt:lpwstr>
      </vt:variant>
      <vt:variant>
        <vt:i4>1114174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_Toc149377168</vt:lpwstr>
      </vt:variant>
      <vt:variant>
        <vt:i4>1114174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_Toc149377167</vt:lpwstr>
      </vt:variant>
      <vt:variant>
        <vt:i4>1114174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_Toc149377166</vt:lpwstr>
      </vt:variant>
      <vt:variant>
        <vt:i4>1114174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_Toc149377165</vt:lpwstr>
      </vt:variant>
      <vt:variant>
        <vt:i4>1114174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_Toc149377164</vt:lpwstr>
      </vt:variant>
      <vt:variant>
        <vt:i4>1114174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_Toc149377163</vt:lpwstr>
      </vt:variant>
      <vt:variant>
        <vt:i4>1114174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_Toc149377162</vt:lpwstr>
      </vt:variant>
      <vt:variant>
        <vt:i4>1114174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_Toc149377161</vt:lpwstr>
      </vt:variant>
      <vt:variant>
        <vt:i4>1114174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_Toc149377160</vt:lpwstr>
      </vt:variant>
      <vt:variant>
        <vt:i4>1179710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_Toc149377159</vt:lpwstr>
      </vt:variant>
      <vt:variant>
        <vt:i4>1179710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_Toc149377158</vt:lpwstr>
      </vt:variant>
      <vt:variant>
        <vt:i4>1179710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_Toc149377157</vt:lpwstr>
      </vt:variant>
      <vt:variant>
        <vt:i4>1179710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_Toc149377156</vt:lpwstr>
      </vt:variant>
      <vt:variant>
        <vt:i4>1179710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_Toc149377155</vt:lpwstr>
      </vt:variant>
      <vt:variant>
        <vt:i4>1179710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_Toc149377154</vt:lpwstr>
      </vt:variant>
      <vt:variant>
        <vt:i4>1179710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_Toc149377153</vt:lpwstr>
      </vt:variant>
      <vt:variant>
        <vt:i4>1179710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_Toc149377152</vt:lpwstr>
      </vt:variant>
      <vt:variant>
        <vt:i4>1179710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_Toc149377151</vt:lpwstr>
      </vt:variant>
      <vt:variant>
        <vt:i4>1179710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_Toc149377150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_Toc149377149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_Toc149377148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_Toc149377147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_Toc149377146</vt:lpwstr>
      </vt:variant>
      <vt:variant>
        <vt:i4>1245246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_Toc149377145</vt:lpwstr>
      </vt:variant>
      <vt:variant>
        <vt:i4>1245246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_Toc149377144</vt:lpwstr>
      </vt:variant>
      <vt:variant>
        <vt:i4>1245246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_Toc149377143</vt:lpwstr>
      </vt:variant>
      <vt:variant>
        <vt:i4>1245246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_Toc149377142</vt:lpwstr>
      </vt:variant>
      <vt:variant>
        <vt:i4>1245246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_Toc149377141</vt:lpwstr>
      </vt:variant>
      <vt:variant>
        <vt:i4>1245246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_Toc149377140</vt:lpwstr>
      </vt:variant>
      <vt:variant>
        <vt:i4>1310782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_Toc149377139</vt:lpwstr>
      </vt:variant>
      <vt:variant>
        <vt:i4>1310782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_Toc149377138</vt:lpwstr>
      </vt:variant>
      <vt:variant>
        <vt:i4>1310782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_Toc149377137</vt:lpwstr>
      </vt:variant>
      <vt:variant>
        <vt:i4>1310782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_Toc149377136</vt:lpwstr>
      </vt:variant>
      <vt:variant>
        <vt:i4>1310782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_Toc149377135</vt:lpwstr>
      </vt:variant>
      <vt:variant>
        <vt:i4>1310782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_Toc149377134</vt:lpwstr>
      </vt:variant>
      <vt:variant>
        <vt:i4>1310782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_Toc149377133</vt:lpwstr>
      </vt:variant>
      <vt:variant>
        <vt:i4>1310782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_Toc149377132</vt:lpwstr>
      </vt:variant>
      <vt:variant>
        <vt:i4>1310782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_Toc149377131</vt:lpwstr>
      </vt:variant>
      <vt:variant>
        <vt:i4>1310782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_Toc149377130</vt:lpwstr>
      </vt:variant>
      <vt:variant>
        <vt:i4>1376318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_Toc149377129</vt:lpwstr>
      </vt:variant>
      <vt:variant>
        <vt:i4>1376318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_Toc149377128</vt:lpwstr>
      </vt:variant>
      <vt:variant>
        <vt:i4>1376318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_Toc149377127</vt:lpwstr>
      </vt:variant>
      <vt:variant>
        <vt:i4>1376318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_Toc149377126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GHES OpenStack KVM 폐쇄망 설치 매뉴얼</dc:subject>
  <dc:creator>이수빈</dc:creator>
  <cp:keywords/>
  <dc:description/>
  <cp:lastModifiedBy>이수빈</cp:lastModifiedBy>
  <cp:revision>8</cp:revision>
  <cp:lastPrinted>2024-07-04T07:40:00Z</cp:lastPrinted>
  <dcterms:created xsi:type="dcterms:W3CDTF">2024-07-04T07:39:00Z</dcterms:created>
  <dcterms:modified xsi:type="dcterms:W3CDTF">2025-03-19T08:29:00Z</dcterms:modified>
  <cp:category>보고서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Customer Name</vt:lpwstr>
  </property>
  <property fmtid="{D5CDD505-2E9C-101B-9397-08002B2CF9AE}" pid="3" name="Version">
    <vt:lpwstr>.1</vt:lpwstr>
  </property>
  <property fmtid="{D5CDD505-2E9C-101B-9397-08002B2CF9AE}" pid="4" name="AuthorEmail">
    <vt:lpwstr/>
  </property>
  <property fmtid="{D5CDD505-2E9C-101B-9397-08002B2CF9AE}" pid="5" name="AuthorPosition">
    <vt:lpwstr/>
  </property>
  <property fmtid="{D5CDD505-2E9C-101B-9397-08002B2CF9AE}" pid="6" name="DocCategory">
    <vt:lpwstr>Report</vt:lpwstr>
  </property>
  <property fmtid="{D5CDD505-2E9C-101B-9397-08002B2CF9AE}" pid="7" name="DocType">
    <vt:lpwstr> </vt:lpwstr>
  </property>
  <property fmtid="{D5CDD505-2E9C-101B-9397-08002B2CF9AE}" pid="8" name="Status">
    <vt:lpwstr>Draft</vt:lpwstr>
  </property>
  <property fmtid="{D5CDD505-2E9C-101B-9397-08002B2CF9AE}" pid="9" name="Confidential">
    <vt:lpwstr>0</vt:lpwstr>
  </property>
</Properties>
</file>